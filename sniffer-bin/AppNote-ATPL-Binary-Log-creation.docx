
<file path=[Content_Types].xml><?xml version="1.0" encoding="utf-8"?>
<Types xmlns="http://schemas.openxmlformats.org/package/2006/content-types">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E5A740" w14:textId="77777777" w:rsidR="00C663F0" w:rsidRPr="00C663F0" w:rsidRDefault="00E979AB" w:rsidP="00C663F0">
      <w:pPr>
        <w:widowControl w:val="0"/>
        <w:suppressAutoHyphens/>
        <w:autoSpaceDE w:val="0"/>
        <w:autoSpaceDN w:val="0"/>
        <w:adjustRightInd w:val="0"/>
        <w:spacing w:line="380" w:lineRule="atLeast"/>
        <w:ind w:left="3340" w:right="108"/>
        <w:jc w:val="right"/>
        <w:rPr>
          <w:rFonts w:eastAsia="Times New Roman" w:cs="Arial"/>
          <w:b/>
          <w:bCs/>
          <w:color w:val="008FFF"/>
          <w:spacing w:val="14"/>
          <w:sz w:val="32"/>
          <w:szCs w:val="32"/>
        </w:rPr>
      </w:pPr>
      <w:r>
        <w:rPr>
          <w:rFonts w:eastAsia="Times New Roman" w:cs="Arial"/>
          <w:b/>
          <w:bCs/>
          <w:color w:val="008FFF"/>
          <w:spacing w:val="14"/>
          <w:sz w:val="32"/>
          <w:szCs w:val="32"/>
        </w:rPr>
        <w:t>Microchip</w:t>
      </w:r>
      <w:r w:rsidR="00C663F0">
        <w:rPr>
          <w:rFonts w:eastAsia="Times New Roman" w:cs="Arial"/>
          <w:b/>
          <w:bCs/>
          <w:color w:val="008FFF"/>
          <w:spacing w:val="14"/>
          <w:sz w:val="32"/>
          <w:szCs w:val="32"/>
        </w:rPr>
        <w:t xml:space="preserve"> Power Line Communications</w:t>
      </w:r>
    </w:p>
    <w:p w14:paraId="7D4E2F44" w14:textId="174EFE22" w:rsidR="00C663F0" w:rsidRPr="00C663F0" w:rsidRDefault="00C663F0" w:rsidP="00C663F0">
      <w:pPr>
        <w:widowControl w:val="0"/>
        <w:pBdr>
          <w:top w:val="single" w:sz="8" w:space="5" w:color="DCDCDC"/>
          <w:bottom w:val="single" w:sz="8" w:space="5" w:color="DCDCDC"/>
        </w:pBdr>
        <w:tabs>
          <w:tab w:val="left" w:pos="4682"/>
          <w:tab w:val="right" w:pos="10359"/>
        </w:tabs>
        <w:suppressAutoHyphens/>
        <w:autoSpaceDE w:val="0"/>
        <w:autoSpaceDN w:val="0"/>
        <w:adjustRightInd w:val="0"/>
        <w:spacing w:line="320" w:lineRule="atLeast"/>
        <w:ind w:left="3338" w:right="108"/>
        <w:rPr>
          <w:rFonts w:eastAsia="Times New Roman" w:cs="Arial"/>
          <w:b/>
          <w:bCs/>
          <w:color w:val="000000"/>
          <w:sz w:val="26"/>
          <w:szCs w:val="26"/>
        </w:rPr>
      </w:pPr>
      <w:r>
        <w:rPr>
          <w:rFonts w:eastAsia="Times New Roman" w:cs="Arial"/>
          <w:b/>
          <w:bCs/>
          <w:color w:val="000000"/>
          <w:sz w:val="26"/>
          <w:szCs w:val="26"/>
        </w:rPr>
        <w:tab/>
      </w:r>
      <w:r>
        <w:rPr>
          <w:rFonts w:eastAsia="Times New Roman" w:cs="Arial"/>
          <w:b/>
          <w:bCs/>
          <w:color w:val="000000"/>
          <w:sz w:val="26"/>
          <w:szCs w:val="26"/>
        </w:rPr>
        <w:tab/>
      </w:r>
      <w:r w:rsidRPr="00C663F0">
        <w:rPr>
          <w:rFonts w:eastAsia="Times New Roman" w:cs="Arial"/>
          <w:b/>
          <w:bCs/>
          <w:noProof/>
          <w:color w:val="000000"/>
          <w:sz w:val="26"/>
          <w:szCs w:val="26"/>
        </w:rPr>
        <mc:AlternateContent>
          <mc:Choice Requires="wps">
            <w:drawing>
              <wp:anchor distT="0" distB="0" distL="114300" distR="114300" simplePos="0" relativeHeight="251661312" behindDoc="1" locked="1" layoutInCell="1" allowOverlap="1" wp14:anchorId="0AFED095" wp14:editId="6C949FFF">
                <wp:simplePos x="0" y="0"/>
                <wp:positionH relativeFrom="page">
                  <wp:posOffset>-9525</wp:posOffset>
                </wp:positionH>
                <wp:positionV relativeFrom="page">
                  <wp:posOffset>356235</wp:posOffset>
                </wp:positionV>
                <wp:extent cx="7772400" cy="64135"/>
                <wp:effectExtent l="0" t="3810" r="0" b="0"/>
                <wp:wrapNone/>
                <wp:docPr id="3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64135"/>
                        </a:xfrm>
                        <a:prstGeom prst="rect">
                          <a:avLst/>
                        </a:prstGeom>
                        <a:solidFill>
                          <a:srgbClr val="DCDCDC">
                            <a:lumMod val="100000"/>
                            <a:lumOff val="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EE858B" id="Rectangle 4" o:spid="_x0000_s1026" style="position:absolute;margin-left:-.75pt;margin-top:28.05pt;width:612pt;height:5.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" fillcolor="#dcdcdc" stroked="f">
                <w10:wrap anchorx="page" anchory="page"/>
                <w10:anchorlock/>
              </v:rect>
            </w:pict>
          </mc:Fallback>
        </mc:AlternateContent>
      </w:r>
      <w:r w:rsidR="008851DB">
        <w:rPr>
          <w:rFonts w:eastAsia="Times New Roman" w:cs="Arial"/>
          <w:b/>
          <w:bCs/>
          <w:color w:val="000000"/>
          <w:sz w:val="26"/>
          <w:szCs w:val="26"/>
        </w:rPr>
        <w:t>Atmel Binary Sniffer Creation</w:t>
      </w:r>
    </w:p>
    <w:p w14:paraId="3B784EEC" w14:textId="35B27F4B" w:rsidR="00C663F0" w:rsidRPr="00C663F0" w:rsidRDefault="008851DB" w:rsidP="00C663F0">
      <w:pPr>
        <w:widowControl w:val="0"/>
        <w:suppressAutoHyphens/>
        <w:autoSpaceDE w:val="0"/>
        <w:autoSpaceDN w:val="0"/>
        <w:adjustRightInd w:val="0"/>
        <w:spacing w:before="200" w:after="60" w:line="420" w:lineRule="atLeast"/>
        <w:ind w:right="119"/>
        <w:jc w:val="right"/>
        <w:rPr>
          <w:rFonts w:eastAsia="Times New Roman" w:cs="Arial"/>
          <w:b/>
          <w:bCs/>
          <w:caps/>
          <w:color w:val="000000"/>
          <w:sz w:val="32"/>
          <w:szCs w:val="32"/>
        </w:rPr>
      </w:pPr>
      <w:r>
        <w:rPr>
          <w:rFonts w:eastAsia="Times New Roman" w:cs="Arial"/>
          <w:b/>
          <w:bCs/>
          <w:caps/>
          <w:color w:val="000000"/>
          <w:sz w:val="32"/>
          <w:szCs w:val="32"/>
        </w:rPr>
        <w:t>Application Note</w:t>
      </w:r>
      <w:r w:rsidR="00C663F0">
        <w:rPr>
          <w:rFonts w:eastAsia="Times New Roman" w:cs="Arial"/>
          <w:b/>
          <w:bCs/>
          <w:caps/>
          <w:color w:val="000000"/>
          <w:sz w:val="32"/>
          <w:szCs w:val="32"/>
        </w:rPr>
        <w:t xml:space="preserve"> </w:t>
      </w:r>
    </w:p>
    <w:p w14:paraId="11787A18" w14:textId="77777777" w:rsidR="00C663F0" w:rsidRDefault="00C663F0" w:rsidP="00C663F0">
      <w:pPr>
        <w:pStyle w:val="Title"/>
        <w:ind w:left="0"/>
        <w:jc w:val="left"/>
      </w:pPr>
    </w:p>
    <w:p w14:paraId="55F0B3B3" w14:textId="77777777" w:rsidR="00E57E8D" w:rsidRDefault="00E57E8D" w:rsidP="0078217A">
      <w:pPr>
        <w:pStyle w:val="Features0Heading"/>
        <w:jc w:val="both"/>
      </w:pPr>
    </w:p>
    <w:p w14:paraId="0E2AB0B9" w14:textId="77777777" w:rsidR="00EA3B84" w:rsidRDefault="00EA3B84" w:rsidP="0078217A">
      <w:pPr>
        <w:pStyle w:val="Features0Heading"/>
        <w:jc w:val="both"/>
      </w:pPr>
      <w:r>
        <w:t>Overview</w:t>
      </w:r>
    </w:p>
    <w:p w14:paraId="16CA62C1" w14:textId="4F2DDE35" w:rsidR="0031454D" w:rsidRDefault="008851DB" w:rsidP="0078217A">
      <w:pPr>
        <w:pStyle w:val="Features2Bodytext"/>
        <w:jc w:val="both"/>
      </w:pPr>
      <w:r>
        <w:t xml:space="preserve">ATPL Multiprotocol Sniffer uses SQLite to save PRIME/G3 logs but, sometimes, this is not usefull. Sometimes it is more useful to store the raw data as generated by a sniffer device or an embedded sniffer from a Base/Terminal device. This application note describes the binary format defined. </w:t>
      </w:r>
    </w:p>
    <w:p w14:paraId="69E3EEF5" w14:textId="325E8F3F" w:rsidR="00555522" w:rsidRDefault="00555522" w:rsidP="00E02063">
      <w:pPr>
        <w:pStyle w:val="Features2Bodytext"/>
        <w:jc w:val="both"/>
      </w:pPr>
    </w:p>
    <w:p w14:paraId="68530BF0" w14:textId="77777777" w:rsidR="00F813EA" w:rsidRDefault="00F813EA">
      <w:pPr>
        <w:rPr>
          <w:sz w:val="19"/>
          <w:szCs w:val="18"/>
        </w:rPr>
      </w:pPr>
      <w:r>
        <w:br w:type="page"/>
      </w:r>
    </w:p>
    <w:sdt>
      <w:sdtPr>
        <w:rPr>
          <w:b w:val="0"/>
          <w:color w:val="auto"/>
          <w:spacing w:val="0"/>
          <w:sz w:val="20"/>
          <w:szCs w:val="22"/>
        </w:rPr>
        <w:id w:val="242904758"/>
        <w:docPartObj>
          <w:docPartGallery w:val="Table of Contents"/>
          <w:docPartUnique/>
        </w:docPartObj>
      </w:sdtPr>
      <w:sdtContent>
        <w:p w14:paraId="54FDD558" w14:textId="77777777" w:rsidR="00FD3958" w:rsidRDefault="00FD3958" w:rsidP="0078217A">
          <w:pPr>
            <w:pStyle w:val="Features0Heading"/>
            <w:jc w:val="both"/>
          </w:pPr>
          <w:r>
            <w:t>Table of Contents</w:t>
          </w:r>
        </w:p>
        <w:p w14:paraId="0843DEF3" w14:textId="77777777" w:rsidR="00710116" w:rsidRDefault="00235428">
          <w:pPr>
            <w:pStyle w:val="TOC1"/>
            <w:rPr>
              <w:rFonts w:asciiTheme="minorHAnsi" w:eastAsiaTheme="minorEastAsia" w:hAnsiTheme="minorHAnsi" w:cstheme="minorBidi"/>
              <w:szCs w:val="22"/>
              <w:lang w:eastAsia="en-US"/>
            </w:rPr>
          </w:pPr>
          <w:r>
            <w:fldChar w:fldCharType="begin"/>
          </w:r>
          <w:r w:rsidR="00FD3958">
            <w:instrText xml:space="preserve"> TOC \o "1-3" \h \z \u </w:instrText>
          </w:r>
          <w:r>
            <w:fldChar w:fldCharType="separate"/>
          </w:r>
          <w:hyperlink w:anchor="_Toc485281061" w:history="1">
            <w:r w:rsidR="00710116" w:rsidRPr="00565B19">
              <w:rPr>
                <w:rStyle w:val="Hyperlink"/>
              </w:rPr>
              <w:t>1.</w:t>
            </w:r>
            <w:r w:rsidR="00710116">
              <w:rPr>
                <w:rFonts w:asciiTheme="minorHAnsi" w:eastAsiaTheme="minorEastAsia" w:hAnsiTheme="minorHAnsi" w:cstheme="minorBidi"/>
                <w:szCs w:val="22"/>
                <w:lang w:eastAsia="en-US"/>
              </w:rPr>
              <w:tab/>
            </w:r>
            <w:r w:rsidR="00710116" w:rsidRPr="00565B19">
              <w:rPr>
                <w:rStyle w:val="Hyperlink"/>
              </w:rPr>
              <w:t>File Format</w:t>
            </w:r>
            <w:r w:rsidR="00710116">
              <w:rPr>
                <w:webHidden/>
              </w:rPr>
              <w:tab/>
            </w:r>
            <w:r w:rsidR="00710116">
              <w:rPr>
                <w:webHidden/>
              </w:rPr>
              <w:fldChar w:fldCharType="begin"/>
            </w:r>
            <w:r w:rsidR="00710116">
              <w:rPr>
                <w:webHidden/>
              </w:rPr>
              <w:instrText xml:space="preserve"> PAGEREF _Toc485281061 \h </w:instrText>
            </w:r>
            <w:r w:rsidR="00710116">
              <w:rPr>
                <w:webHidden/>
              </w:rPr>
            </w:r>
            <w:r w:rsidR="00710116">
              <w:rPr>
                <w:webHidden/>
              </w:rPr>
              <w:fldChar w:fldCharType="separate"/>
            </w:r>
            <w:r w:rsidR="00710116">
              <w:rPr>
                <w:webHidden/>
              </w:rPr>
              <w:t>4</w:t>
            </w:r>
            <w:r w:rsidR="00710116">
              <w:rPr>
                <w:webHidden/>
              </w:rPr>
              <w:fldChar w:fldCharType="end"/>
            </w:r>
          </w:hyperlink>
        </w:p>
        <w:p w14:paraId="2ECCB585" w14:textId="77777777" w:rsidR="00710116" w:rsidRDefault="00710116">
          <w:pPr>
            <w:pStyle w:val="TOC2"/>
            <w:rPr>
              <w:rFonts w:asciiTheme="minorHAnsi" w:eastAsiaTheme="minorEastAsia" w:hAnsiTheme="minorHAnsi" w:cstheme="minorBidi"/>
              <w:color w:val="auto"/>
              <w:sz w:val="22"/>
              <w:szCs w:val="22"/>
            </w:rPr>
          </w:pPr>
          <w:hyperlink w:anchor="_Toc485281062" w:history="1">
            <w:r w:rsidRPr="00565B19">
              <w:rPr>
                <w:rStyle w:val="Hyperlink"/>
                <w14:scene3d>
                  <w14:camera w14:prst="orthographicFront"/>
                  <w14:lightRig w14:rig="threePt" w14:dir="t">
                    <w14:rot w14:lat="0" w14:lon="0" w14:rev="0"/>
                  </w14:lightRig>
                </w14:scene3d>
              </w:rPr>
              <w:t>1.2</w:t>
            </w:r>
            <w:r>
              <w:rPr>
                <w:rFonts w:asciiTheme="minorHAnsi" w:eastAsiaTheme="minorEastAsia" w:hAnsiTheme="minorHAnsi" w:cstheme="minorBidi"/>
                <w:color w:val="auto"/>
                <w:sz w:val="22"/>
                <w:szCs w:val="22"/>
              </w:rPr>
              <w:tab/>
            </w:r>
            <w:r w:rsidRPr="00565B19">
              <w:rPr>
                <w:rStyle w:val="Hyperlink"/>
              </w:rPr>
              <w:t>PRIME Sniffer Frame Format</w:t>
            </w:r>
            <w:r>
              <w:rPr>
                <w:webHidden/>
              </w:rPr>
              <w:tab/>
            </w:r>
            <w:r>
              <w:rPr>
                <w:webHidden/>
              </w:rPr>
              <w:fldChar w:fldCharType="begin"/>
            </w:r>
            <w:r>
              <w:rPr>
                <w:webHidden/>
              </w:rPr>
              <w:instrText xml:space="preserve"> PAGEREF _Toc485281062 \h </w:instrText>
            </w:r>
            <w:r>
              <w:rPr>
                <w:webHidden/>
              </w:rPr>
            </w:r>
            <w:r>
              <w:rPr>
                <w:webHidden/>
              </w:rPr>
              <w:fldChar w:fldCharType="separate"/>
            </w:r>
            <w:r>
              <w:rPr>
                <w:webHidden/>
              </w:rPr>
              <w:t>4</w:t>
            </w:r>
            <w:r>
              <w:rPr>
                <w:webHidden/>
              </w:rPr>
              <w:fldChar w:fldCharType="end"/>
            </w:r>
          </w:hyperlink>
        </w:p>
        <w:p w14:paraId="7E5C6D5B" w14:textId="77777777" w:rsidR="00710116" w:rsidRDefault="00710116">
          <w:pPr>
            <w:pStyle w:val="TOC2"/>
            <w:rPr>
              <w:rFonts w:asciiTheme="minorHAnsi" w:eastAsiaTheme="minorEastAsia" w:hAnsiTheme="minorHAnsi" w:cstheme="minorBidi"/>
              <w:color w:val="auto"/>
              <w:sz w:val="22"/>
              <w:szCs w:val="22"/>
            </w:rPr>
          </w:pPr>
          <w:hyperlink w:anchor="_Toc485281063" w:history="1">
            <w:r w:rsidRPr="00565B19">
              <w:rPr>
                <w:rStyle w:val="Hyperlink"/>
                <w14:scene3d>
                  <w14:camera w14:prst="orthographicFront"/>
                  <w14:lightRig w14:rig="threePt" w14:dir="t">
                    <w14:rot w14:lat="0" w14:lon="0" w14:rev="0"/>
                  </w14:lightRig>
                </w14:scene3d>
              </w:rPr>
              <w:t>1.3</w:t>
            </w:r>
            <w:r>
              <w:rPr>
                <w:rFonts w:asciiTheme="minorHAnsi" w:eastAsiaTheme="minorEastAsia" w:hAnsiTheme="minorHAnsi" w:cstheme="minorBidi"/>
                <w:color w:val="auto"/>
                <w:sz w:val="22"/>
                <w:szCs w:val="22"/>
              </w:rPr>
              <w:tab/>
            </w:r>
            <w:r w:rsidRPr="00565B19">
              <w:rPr>
                <w:rStyle w:val="Hyperlink"/>
              </w:rPr>
              <w:t>Adding Timestamp information into sniffer frames</w:t>
            </w:r>
            <w:r>
              <w:rPr>
                <w:webHidden/>
              </w:rPr>
              <w:tab/>
            </w:r>
            <w:r>
              <w:rPr>
                <w:webHidden/>
              </w:rPr>
              <w:fldChar w:fldCharType="begin"/>
            </w:r>
            <w:r>
              <w:rPr>
                <w:webHidden/>
              </w:rPr>
              <w:instrText xml:space="preserve"> PAGEREF _Toc485281063 \h </w:instrText>
            </w:r>
            <w:r>
              <w:rPr>
                <w:webHidden/>
              </w:rPr>
            </w:r>
            <w:r>
              <w:rPr>
                <w:webHidden/>
              </w:rPr>
              <w:fldChar w:fldCharType="separate"/>
            </w:r>
            <w:r>
              <w:rPr>
                <w:webHidden/>
              </w:rPr>
              <w:t>5</w:t>
            </w:r>
            <w:r>
              <w:rPr>
                <w:webHidden/>
              </w:rPr>
              <w:fldChar w:fldCharType="end"/>
            </w:r>
          </w:hyperlink>
        </w:p>
        <w:p w14:paraId="3ADC252F" w14:textId="77777777" w:rsidR="00710116" w:rsidRDefault="00710116">
          <w:pPr>
            <w:pStyle w:val="TOC3"/>
            <w:rPr>
              <w:rFonts w:asciiTheme="minorHAnsi" w:eastAsiaTheme="minorEastAsia" w:hAnsiTheme="minorHAnsi" w:cstheme="minorBidi"/>
              <w:color w:val="auto"/>
              <w:sz w:val="22"/>
              <w:szCs w:val="22"/>
            </w:rPr>
          </w:pPr>
          <w:hyperlink w:anchor="_Toc485281064" w:history="1">
            <w:r w:rsidRPr="00565B19">
              <w:rPr>
                <w:rStyle w:val="Hyperlink"/>
              </w:rPr>
              <w:t>1.3.1</w:t>
            </w:r>
            <w:r>
              <w:rPr>
                <w:rFonts w:asciiTheme="minorHAnsi" w:eastAsiaTheme="minorEastAsia" w:hAnsiTheme="minorHAnsi" w:cstheme="minorBidi"/>
                <w:color w:val="auto"/>
                <w:sz w:val="22"/>
                <w:szCs w:val="22"/>
              </w:rPr>
              <w:tab/>
            </w:r>
            <w:r w:rsidRPr="00565B19">
              <w:rPr>
                <w:rStyle w:val="Hyperlink"/>
              </w:rPr>
              <w:t>Set Embedded Timestamp Presence Flag</w:t>
            </w:r>
            <w:r>
              <w:rPr>
                <w:webHidden/>
              </w:rPr>
              <w:tab/>
            </w:r>
            <w:r>
              <w:rPr>
                <w:webHidden/>
              </w:rPr>
              <w:fldChar w:fldCharType="begin"/>
            </w:r>
            <w:r>
              <w:rPr>
                <w:webHidden/>
              </w:rPr>
              <w:instrText xml:space="preserve"> PAGEREF _Toc485281064 \h </w:instrText>
            </w:r>
            <w:r>
              <w:rPr>
                <w:webHidden/>
              </w:rPr>
            </w:r>
            <w:r>
              <w:rPr>
                <w:webHidden/>
              </w:rPr>
              <w:fldChar w:fldCharType="separate"/>
            </w:r>
            <w:r>
              <w:rPr>
                <w:webHidden/>
              </w:rPr>
              <w:t>5</w:t>
            </w:r>
            <w:r>
              <w:rPr>
                <w:webHidden/>
              </w:rPr>
              <w:fldChar w:fldCharType="end"/>
            </w:r>
          </w:hyperlink>
        </w:p>
        <w:p w14:paraId="2A8B4FEC" w14:textId="77777777" w:rsidR="00710116" w:rsidRDefault="00710116">
          <w:pPr>
            <w:pStyle w:val="TOC3"/>
            <w:rPr>
              <w:rFonts w:asciiTheme="minorHAnsi" w:eastAsiaTheme="minorEastAsia" w:hAnsiTheme="minorHAnsi" w:cstheme="minorBidi"/>
              <w:color w:val="auto"/>
              <w:sz w:val="22"/>
              <w:szCs w:val="22"/>
            </w:rPr>
          </w:pPr>
          <w:hyperlink w:anchor="_Toc485281065" w:history="1">
            <w:r w:rsidRPr="00565B19">
              <w:rPr>
                <w:rStyle w:val="Hyperlink"/>
              </w:rPr>
              <w:t>1.3.2</w:t>
            </w:r>
            <w:r>
              <w:rPr>
                <w:rFonts w:asciiTheme="minorHAnsi" w:eastAsiaTheme="minorEastAsia" w:hAnsiTheme="minorHAnsi" w:cstheme="minorBidi"/>
                <w:color w:val="auto"/>
                <w:sz w:val="22"/>
                <w:szCs w:val="22"/>
              </w:rPr>
              <w:tab/>
            </w:r>
            <w:r w:rsidRPr="00565B19">
              <w:rPr>
                <w:rStyle w:val="Hyperlink"/>
              </w:rPr>
              <w:t>Write Timestamp</w:t>
            </w:r>
            <w:r>
              <w:rPr>
                <w:webHidden/>
              </w:rPr>
              <w:tab/>
            </w:r>
            <w:r>
              <w:rPr>
                <w:webHidden/>
              </w:rPr>
              <w:fldChar w:fldCharType="begin"/>
            </w:r>
            <w:r>
              <w:rPr>
                <w:webHidden/>
              </w:rPr>
              <w:instrText xml:space="preserve"> PAGEREF _Toc485281065 \h </w:instrText>
            </w:r>
            <w:r>
              <w:rPr>
                <w:webHidden/>
              </w:rPr>
            </w:r>
            <w:r>
              <w:rPr>
                <w:webHidden/>
              </w:rPr>
              <w:fldChar w:fldCharType="separate"/>
            </w:r>
            <w:r>
              <w:rPr>
                <w:webHidden/>
              </w:rPr>
              <w:t>6</w:t>
            </w:r>
            <w:r>
              <w:rPr>
                <w:webHidden/>
              </w:rPr>
              <w:fldChar w:fldCharType="end"/>
            </w:r>
          </w:hyperlink>
        </w:p>
        <w:p w14:paraId="3D85CE07" w14:textId="77777777" w:rsidR="00710116" w:rsidRDefault="00710116">
          <w:pPr>
            <w:pStyle w:val="TOC3"/>
            <w:rPr>
              <w:rFonts w:asciiTheme="minorHAnsi" w:eastAsiaTheme="minorEastAsia" w:hAnsiTheme="minorHAnsi" w:cstheme="minorBidi"/>
              <w:color w:val="auto"/>
              <w:sz w:val="22"/>
              <w:szCs w:val="22"/>
            </w:rPr>
          </w:pPr>
          <w:hyperlink w:anchor="_Toc485281066" w:history="1">
            <w:r w:rsidRPr="00565B19">
              <w:rPr>
                <w:rStyle w:val="Hyperlink"/>
              </w:rPr>
              <w:t>1.3.3</w:t>
            </w:r>
            <w:r>
              <w:rPr>
                <w:rFonts w:asciiTheme="minorHAnsi" w:eastAsiaTheme="minorEastAsia" w:hAnsiTheme="minorHAnsi" w:cstheme="minorBidi"/>
                <w:color w:val="auto"/>
                <w:sz w:val="22"/>
                <w:szCs w:val="22"/>
              </w:rPr>
              <w:tab/>
            </w:r>
            <w:r w:rsidRPr="00565B19">
              <w:rPr>
                <w:rStyle w:val="Hyperlink"/>
              </w:rPr>
              <w:t>Add CRC</w:t>
            </w:r>
            <w:r>
              <w:rPr>
                <w:webHidden/>
              </w:rPr>
              <w:tab/>
            </w:r>
            <w:r>
              <w:rPr>
                <w:webHidden/>
              </w:rPr>
              <w:fldChar w:fldCharType="begin"/>
            </w:r>
            <w:r>
              <w:rPr>
                <w:webHidden/>
              </w:rPr>
              <w:instrText xml:space="preserve"> PAGEREF _Toc485281066 \h </w:instrText>
            </w:r>
            <w:r>
              <w:rPr>
                <w:webHidden/>
              </w:rPr>
            </w:r>
            <w:r>
              <w:rPr>
                <w:webHidden/>
              </w:rPr>
              <w:fldChar w:fldCharType="separate"/>
            </w:r>
            <w:r>
              <w:rPr>
                <w:webHidden/>
              </w:rPr>
              <w:t>6</w:t>
            </w:r>
            <w:r>
              <w:rPr>
                <w:webHidden/>
              </w:rPr>
              <w:fldChar w:fldCharType="end"/>
            </w:r>
          </w:hyperlink>
        </w:p>
        <w:p w14:paraId="513DAC59" w14:textId="77777777" w:rsidR="00710116" w:rsidRDefault="00710116">
          <w:pPr>
            <w:pStyle w:val="TOC3"/>
            <w:rPr>
              <w:rFonts w:asciiTheme="minorHAnsi" w:eastAsiaTheme="minorEastAsia" w:hAnsiTheme="minorHAnsi" w:cstheme="minorBidi"/>
              <w:color w:val="auto"/>
              <w:sz w:val="22"/>
              <w:szCs w:val="22"/>
            </w:rPr>
          </w:pPr>
          <w:hyperlink w:anchor="_Toc485281067" w:history="1">
            <w:r w:rsidRPr="00565B19">
              <w:rPr>
                <w:rStyle w:val="Hyperlink"/>
              </w:rPr>
              <w:t>1.3.4</w:t>
            </w:r>
            <w:r>
              <w:rPr>
                <w:rFonts w:asciiTheme="minorHAnsi" w:eastAsiaTheme="minorEastAsia" w:hAnsiTheme="minorHAnsi" w:cstheme="minorBidi"/>
                <w:color w:val="auto"/>
                <w:sz w:val="22"/>
                <w:szCs w:val="22"/>
              </w:rPr>
              <w:tab/>
            </w:r>
            <w:r w:rsidRPr="00565B19">
              <w:rPr>
                <w:rStyle w:val="Hyperlink"/>
              </w:rPr>
              <w:t>Add serial profile escape sequences and begin/end tokens.</w:t>
            </w:r>
            <w:r>
              <w:rPr>
                <w:webHidden/>
              </w:rPr>
              <w:tab/>
            </w:r>
            <w:r>
              <w:rPr>
                <w:webHidden/>
              </w:rPr>
              <w:fldChar w:fldCharType="begin"/>
            </w:r>
            <w:r>
              <w:rPr>
                <w:webHidden/>
              </w:rPr>
              <w:instrText xml:space="preserve"> PAGEREF _Toc485281067 \h </w:instrText>
            </w:r>
            <w:r>
              <w:rPr>
                <w:webHidden/>
              </w:rPr>
            </w:r>
            <w:r>
              <w:rPr>
                <w:webHidden/>
              </w:rPr>
              <w:fldChar w:fldCharType="separate"/>
            </w:r>
            <w:r>
              <w:rPr>
                <w:webHidden/>
              </w:rPr>
              <w:t>7</w:t>
            </w:r>
            <w:r>
              <w:rPr>
                <w:webHidden/>
              </w:rPr>
              <w:fldChar w:fldCharType="end"/>
            </w:r>
          </w:hyperlink>
        </w:p>
        <w:p w14:paraId="4609A8F3" w14:textId="77777777" w:rsidR="00710116" w:rsidRDefault="00710116">
          <w:pPr>
            <w:pStyle w:val="TOC3"/>
            <w:rPr>
              <w:rFonts w:asciiTheme="minorHAnsi" w:eastAsiaTheme="minorEastAsia" w:hAnsiTheme="minorHAnsi" w:cstheme="minorBidi"/>
              <w:color w:val="auto"/>
              <w:sz w:val="22"/>
              <w:szCs w:val="22"/>
            </w:rPr>
          </w:pPr>
          <w:hyperlink w:anchor="_Toc485281068" w:history="1">
            <w:r w:rsidRPr="00565B19">
              <w:rPr>
                <w:rStyle w:val="Hyperlink"/>
              </w:rPr>
              <w:t>1.3.5</w:t>
            </w:r>
            <w:r>
              <w:rPr>
                <w:rFonts w:asciiTheme="minorHAnsi" w:eastAsiaTheme="minorEastAsia" w:hAnsiTheme="minorHAnsi" w:cstheme="minorBidi"/>
                <w:color w:val="auto"/>
                <w:sz w:val="22"/>
                <w:szCs w:val="22"/>
              </w:rPr>
              <w:tab/>
            </w:r>
            <w:r w:rsidRPr="00565B19">
              <w:rPr>
                <w:rStyle w:val="Hyperlink"/>
              </w:rPr>
              <w:t>Write to file</w:t>
            </w:r>
            <w:r>
              <w:rPr>
                <w:webHidden/>
              </w:rPr>
              <w:tab/>
            </w:r>
            <w:r>
              <w:rPr>
                <w:webHidden/>
              </w:rPr>
              <w:fldChar w:fldCharType="begin"/>
            </w:r>
            <w:r>
              <w:rPr>
                <w:webHidden/>
              </w:rPr>
              <w:instrText xml:space="preserve"> PAGEREF _Toc485281068 \h </w:instrText>
            </w:r>
            <w:r>
              <w:rPr>
                <w:webHidden/>
              </w:rPr>
            </w:r>
            <w:r>
              <w:rPr>
                <w:webHidden/>
              </w:rPr>
              <w:fldChar w:fldCharType="separate"/>
            </w:r>
            <w:r>
              <w:rPr>
                <w:webHidden/>
              </w:rPr>
              <w:t>7</w:t>
            </w:r>
            <w:r>
              <w:rPr>
                <w:webHidden/>
              </w:rPr>
              <w:fldChar w:fldCharType="end"/>
            </w:r>
          </w:hyperlink>
        </w:p>
        <w:p w14:paraId="7BA34B37" w14:textId="77777777" w:rsidR="00710116" w:rsidRDefault="00710116">
          <w:pPr>
            <w:pStyle w:val="TOC1"/>
            <w:rPr>
              <w:rFonts w:asciiTheme="minorHAnsi" w:eastAsiaTheme="minorEastAsia" w:hAnsiTheme="minorHAnsi" w:cstheme="minorBidi"/>
              <w:szCs w:val="22"/>
              <w:lang w:eastAsia="en-US"/>
            </w:rPr>
          </w:pPr>
          <w:hyperlink w:anchor="_Toc485281069" w:history="1">
            <w:r w:rsidRPr="00565B19">
              <w:rPr>
                <w:rStyle w:val="Hyperlink"/>
              </w:rPr>
              <w:t>2.</w:t>
            </w:r>
            <w:r>
              <w:rPr>
                <w:rFonts w:asciiTheme="minorHAnsi" w:eastAsiaTheme="minorEastAsia" w:hAnsiTheme="minorHAnsi" w:cstheme="minorBidi"/>
                <w:szCs w:val="22"/>
                <w:lang w:eastAsia="en-US"/>
              </w:rPr>
              <w:tab/>
            </w:r>
            <w:r w:rsidRPr="00565B19">
              <w:rPr>
                <w:rStyle w:val="Hyperlink"/>
              </w:rPr>
              <w:t>Revision History</w:t>
            </w:r>
            <w:r>
              <w:rPr>
                <w:webHidden/>
              </w:rPr>
              <w:tab/>
            </w:r>
            <w:r>
              <w:rPr>
                <w:webHidden/>
              </w:rPr>
              <w:fldChar w:fldCharType="begin"/>
            </w:r>
            <w:r>
              <w:rPr>
                <w:webHidden/>
              </w:rPr>
              <w:instrText xml:space="preserve"> PAGEREF _Toc485281069 \h </w:instrText>
            </w:r>
            <w:r>
              <w:rPr>
                <w:webHidden/>
              </w:rPr>
            </w:r>
            <w:r>
              <w:rPr>
                <w:webHidden/>
              </w:rPr>
              <w:fldChar w:fldCharType="separate"/>
            </w:r>
            <w:r>
              <w:rPr>
                <w:webHidden/>
              </w:rPr>
              <w:t>8</w:t>
            </w:r>
            <w:r>
              <w:rPr>
                <w:webHidden/>
              </w:rPr>
              <w:fldChar w:fldCharType="end"/>
            </w:r>
          </w:hyperlink>
        </w:p>
        <w:p w14:paraId="6D248FB4" w14:textId="77777777" w:rsidR="003A1D8D" w:rsidRDefault="00235428" w:rsidP="0078217A">
          <w:pPr>
            <w:jc w:val="both"/>
          </w:pPr>
          <w:r>
            <w:fldChar w:fldCharType="end"/>
          </w:r>
        </w:p>
      </w:sdtContent>
    </w:sdt>
    <w:p w14:paraId="523FD7AA" w14:textId="77777777" w:rsidR="00012BEA" w:rsidRDefault="00012BEA">
      <w:pPr>
        <w:rPr>
          <w:sz w:val="19"/>
        </w:rPr>
      </w:pPr>
      <w:bookmarkStart w:id="0" w:name="_Introduction"/>
      <w:bookmarkStart w:id="1" w:name="_Ref384892409"/>
      <w:bookmarkEnd w:id="0"/>
      <w:r>
        <w:br w:type="page"/>
      </w:r>
    </w:p>
    <w:p w14:paraId="76416E72" w14:textId="39BC5B06" w:rsidR="003B04B1" w:rsidRDefault="00D12771" w:rsidP="0078217A">
      <w:pPr>
        <w:pStyle w:val="Heading1"/>
        <w:jc w:val="both"/>
      </w:pPr>
      <w:bookmarkStart w:id="2" w:name="_Ref485224870"/>
      <w:bookmarkStart w:id="3" w:name="_Ref485224871"/>
      <w:bookmarkStart w:id="4" w:name="_Ref485224872"/>
      <w:bookmarkStart w:id="5" w:name="_Ref485224873"/>
      <w:bookmarkStart w:id="6" w:name="_Ref485224874"/>
      <w:bookmarkStart w:id="7" w:name="_Ref485224882"/>
      <w:bookmarkStart w:id="8" w:name="_Ref485224951"/>
      <w:bookmarkStart w:id="9" w:name="_Toc485281061"/>
      <w:r>
        <w:lastRenderedPageBreak/>
        <w:t>File Format</w:t>
      </w:r>
      <w:bookmarkEnd w:id="1"/>
      <w:bookmarkEnd w:id="2"/>
      <w:bookmarkEnd w:id="3"/>
      <w:bookmarkEnd w:id="4"/>
      <w:bookmarkEnd w:id="5"/>
      <w:bookmarkEnd w:id="6"/>
      <w:bookmarkEnd w:id="7"/>
      <w:bookmarkEnd w:id="8"/>
      <w:bookmarkEnd w:id="9"/>
    </w:p>
    <w:p w14:paraId="6B199F2F" w14:textId="58BB0A9B" w:rsidR="00D12771" w:rsidRPr="00F04AF8" w:rsidRDefault="00D12771" w:rsidP="00D12771">
      <w:pPr>
        <w:pStyle w:val="BodyText"/>
      </w:pPr>
      <w:r>
        <w:t>The file format is very simple. It contains a small header identifiying the file type and the raw serialization of USI Sniffer frames</w:t>
      </w:r>
      <w:r w:rsidR="00C618DA">
        <w:t xml:space="preserve"> as received through the serial port</w:t>
      </w:r>
      <w:r>
        <w:t xml:space="preserve">. </w:t>
      </w:r>
      <w:r w:rsidR="00F04AF8">
        <w:t xml:space="preserve">Each sniffer frame is enclosed in </w:t>
      </w:r>
      <w:r w:rsidR="00F04AF8" w:rsidRPr="00F04AF8">
        <w:rPr>
          <w:i/>
        </w:rPr>
        <w:t>‘7E’</w:t>
      </w:r>
      <w:r w:rsidR="00F04AF8">
        <w:rPr>
          <w:i/>
        </w:rPr>
        <w:t xml:space="preserve"> </w:t>
      </w:r>
      <w:r w:rsidR="00F04AF8">
        <w:t>tags as defined in the PRIME Serial communication profile.</w:t>
      </w:r>
    </w:p>
    <w:p w14:paraId="683E55A8" w14:textId="32E37306" w:rsidR="00D12771" w:rsidRDefault="00D12771" w:rsidP="00D12771">
      <w:pPr>
        <w:pStyle w:val="IntenseQuote"/>
      </w:pPr>
      <w:r>
        <w:t>In order to know more about USI format, refer to the PRIME Firmware Documentation</w:t>
      </w:r>
      <w:r w:rsidR="00061F15">
        <w:t xml:space="preserve"> and PRIME </w:t>
      </w:r>
      <w:r w:rsidR="00C618DA">
        <w:t>Standard</w:t>
      </w:r>
      <w:r w:rsidR="00061F15">
        <w:t xml:space="preserve"> Documentation.</w:t>
      </w:r>
    </w:p>
    <w:p w14:paraId="4CAB71EC" w14:textId="21DB5CCD" w:rsidR="00D12771" w:rsidRPr="00F04AF8" w:rsidRDefault="00F04AF8" w:rsidP="00D12771">
      <w:pPr>
        <w:pStyle w:val="BodyText"/>
      </w:pPr>
      <w:r>
        <w:t xml:space="preserve">The hearder is simply a magic number of 8 bytes with the value </w:t>
      </w:r>
      <w:r w:rsidRPr="00F04AF8">
        <w:rPr>
          <w:i/>
        </w:rPr>
        <w:t>{0x41, 0x54, 0x50, 0x4C, 0x53, 0x46,0x00,0x01}.</w:t>
      </w:r>
      <w:r>
        <w:rPr>
          <w:i/>
        </w:rPr>
        <w:t xml:space="preserve"> </w:t>
      </w:r>
      <w:r>
        <w:fldChar w:fldCharType="begin"/>
      </w:r>
      <w:r>
        <w:instrText xml:space="preserve"> REF _Ref485224954 \n \h </w:instrText>
      </w:r>
      <w:r>
        <w:fldChar w:fldCharType="separate"/>
      </w:r>
      <w:r>
        <w:t>Figure 1-1</w:t>
      </w:r>
      <w:r>
        <w:fldChar w:fldCharType="end"/>
      </w:r>
      <w:r>
        <w:t xml:space="preserve"> show a file dump of a sniffer binary file.</w:t>
      </w:r>
    </w:p>
    <w:p w14:paraId="0922E3DF" w14:textId="77777777" w:rsidR="00F04AF8" w:rsidRDefault="00F04AF8" w:rsidP="00D12771">
      <w:pPr>
        <w:pStyle w:val="BodyText"/>
      </w:pPr>
    </w:p>
    <w:p w14:paraId="1A8C9BDC" w14:textId="1F440317" w:rsidR="00F04AF8" w:rsidRDefault="00F04AF8" w:rsidP="00F04AF8">
      <w:pPr>
        <w:pStyle w:val="FigureX-XTitle"/>
      </w:pPr>
      <w:bookmarkStart w:id="10" w:name="_Ref485224954"/>
      <w:r>
        <w:t>Hexadecimal display of a sniffer file.</w:t>
      </w:r>
      <w:bookmarkEnd w:id="10"/>
    </w:p>
    <w:p w14:paraId="4E058E28" w14:textId="7636F78E" w:rsidR="00F04AF8" w:rsidRDefault="00F04AF8" w:rsidP="00D12771">
      <w:pPr>
        <w:pStyle w:val="BodyText"/>
      </w:pPr>
      <w:r>
        <w:rPr>
          <w:noProof/>
        </w:rPr>
        <w:drawing>
          <wp:inline distT="0" distB="0" distL="0" distR="0" wp14:anchorId="1D59E4E7" wp14:editId="1CAF38CD">
            <wp:extent cx="4343400" cy="2952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3400" cy="2952750"/>
                    </a:xfrm>
                    <a:prstGeom prst="rect">
                      <a:avLst/>
                    </a:prstGeom>
                  </pic:spPr>
                </pic:pic>
              </a:graphicData>
            </a:graphic>
          </wp:inline>
        </w:drawing>
      </w:r>
    </w:p>
    <w:p w14:paraId="216F6FC6" w14:textId="77777777" w:rsidR="00D51118" w:rsidRDefault="00061F15" w:rsidP="00D51118">
      <w:pPr>
        <w:pStyle w:val="BodyText"/>
      </w:pPr>
      <w:r>
        <w:t>File shown above, can be imported into a database in the ATPL Multiprotocol Sniffer using the menu “</w:t>
      </w:r>
      <w:r w:rsidRPr="00061F15">
        <w:rPr>
          <w:i/>
        </w:rPr>
        <w:t>File</w:t>
      </w:r>
      <w:r>
        <w:rPr>
          <w:i/>
        </w:rPr>
        <w:t>/</w:t>
      </w:r>
      <w:r w:rsidRPr="00061F15">
        <w:rPr>
          <w:i/>
        </w:rPr>
        <w:t>Import ATPL log”</w:t>
      </w:r>
      <w:r>
        <w:rPr>
          <w:i/>
        </w:rPr>
        <w:t>.</w:t>
      </w:r>
      <w:bookmarkStart w:id="11" w:name="_Description"/>
      <w:bookmarkEnd w:id="11"/>
    </w:p>
    <w:p w14:paraId="1D702A66" w14:textId="77777777" w:rsidR="00D51118" w:rsidRDefault="00D51118" w:rsidP="00D51118">
      <w:pPr>
        <w:pStyle w:val="BodyText"/>
      </w:pPr>
    </w:p>
    <w:p w14:paraId="61EF76D4" w14:textId="1053BBFC" w:rsidR="00D51118" w:rsidRDefault="00D51118" w:rsidP="00D51118">
      <w:pPr>
        <w:pStyle w:val="BodyText"/>
      </w:pPr>
      <w:r>
        <w:t>Unfornutatelly, sniffer sources (like embedded sniffer from a Base node) do not have time information. Sometimes it is crucial to have infor</w:t>
      </w:r>
      <w:r w:rsidR="006D227F">
        <w:t>mation of when a frame happened.</w:t>
      </w:r>
    </w:p>
    <w:p w14:paraId="3DF9511F" w14:textId="77777777" w:rsidR="005F2471" w:rsidRDefault="005F2471" w:rsidP="00D51118">
      <w:pPr>
        <w:pStyle w:val="BodyText"/>
      </w:pPr>
    </w:p>
    <w:p w14:paraId="20A9F8F4" w14:textId="78217F78" w:rsidR="005F2471" w:rsidRDefault="005F2471" w:rsidP="005F2471">
      <w:pPr>
        <w:pStyle w:val="Heading2"/>
      </w:pPr>
      <w:bookmarkStart w:id="12" w:name="_Toc485281062"/>
      <w:r>
        <w:t>PRIME Sniffer Frame Format</w:t>
      </w:r>
      <w:bookmarkEnd w:id="12"/>
    </w:p>
    <w:p w14:paraId="5039B8C8" w14:textId="5E1220AD" w:rsidR="002846E9" w:rsidRDefault="002846E9" w:rsidP="005F2471">
      <w:pPr>
        <w:pStyle w:val="bbody"/>
        <w:spacing w:after="240"/>
        <w:jc w:val="both"/>
      </w:pPr>
      <w:r>
        <w:t xml:space="preserve">The sniffer frame is codified as shown in Figure 1-2 and Figure 1-3. </w:t>
      </w:r>
      <w:r w:rsidR="006D227F">
        <w:t>Frames will be modified to add a timestamp.</w:t>
      </w:r>
    </w:p>
    <w:p w14:paraId="39A9FD4A" w14:textId="77777777" w:rsidR="002846E9" w:rsidRDefault="002846E9" w:rsidP="005F2471">
      <w:pPr>
        <w:pStyle w:val="bbody"/>
        <w:spacing w:after="240"/>
        <w:jc w:val="both"/>
      </w:pPr>
    </w:p>
    <w:p w14:paraId="4966CBC9" w14:textId="77777777" w:rsidR="002846E9" w:rsidRDefault="002846E9" w:rsidP="005F2471">
      <w:pPr>
        <w:pStyle w:val="bbody"/>
        <w:spacing w:after="240"/>
        <w:jc w:val="both"/>
      </w:pPr>
    </w:p>
    <w:p w14:paraId="07A4B7F0" w14:textId="77777777" w:rsidR="002846E9" w:rsidRDefault="002846E9" w:rsidP="005F2471">
      <w:pPr>
        <w:pStyle w:val="bbody"/>
        <w:spacing w:after="240"/>
        <w:jc w:val="both"/>
      </w:pPr>
    </w:p>
    <w:p w14:paraId="55312477" w14:textId="77777777" w:rsidR="002846E9" w:rsidRDefault="002846E9" w:rsidP="005F2471">
      <w:pPr>
        <w:pStyle w:val="bbody"/>
        <w:spacing w:after="240"/>
        <w:jc w:val="both"/>
      </w:pPr>
    </w:p>
    <w:p w14:paraId="3E9F12A2" w14:textId="5172BC2D" w:rsidR="005F2471" w:rsidRDefault="005F2471" w:rsidP="005F2471">
      <w:pPr>
        <w:pStyle w:val="bbody"/>
        <w:spacing w:after="240"/>
        <w:jc w:val="both"/>
      </w:pPr>
      <w:r>
        <w:t xml:space="preserve"> </w:t>
      </w:r>
    </w:p>
    <w:p w14:paraId="779AA6B7" w14:textId="77777777" w:rsidR="005F2471" w:rsidRDefault="005F2471" w:rsidP="002846E9">
      <w:pPr>
        <w:pStyle w:val="FigureX-XTitle"/>
      </w:pPr>
      <w:bookmarkStart w:id="13" w:name="_Ref454371755"/>
      <w:r>
        <w:lastRenderedPageBreak/>
        <w:t>PRIME Sniffer USI frame format</w:t>
      </w:r>
      <w:bookmarkEnd w:id="13"/>
    </w:p>
    <w:tbl>
      <w:tblPr>
        <w:tblStyle w:val="TableGrid"/>
        <w:tblW w:w="9786" w:type="dxa"/>
        <w:tblInd w:w="720" w:type="dxa"/>
        <w:tblLayout w:type="fixed"/>
        <w:tblLook w:val="04A0" w:firstRow="1" w:lastRow="0" w:firstColumn="1" w:lastColumn="0" w:noHBand="0" w:noVBand="1"/>
      </w:tblPr>
      <w:tblGrid>
        <w:gridCol w:w="835"/>
        <w:gridCol w:w="1417"/>
        <w:gridCol w:w="1559"/>
        <w:gridCol w:w="1843"/>
        <w:gridCol w:w="2148"/>
        <w:gridCol w:w="992"/>
        <w:gridCol w:w="992"/>
      </w:tblGrid>
      <w:tr w:rsidR="005F2471" w14:paraId="2FCF3853" w14:textId="77777777" w:rsidTr="00B2650A">
        <w:trPr>
          <w:cantSplit/>
          <w:trHeight w:val="146"/>
        </w:trPr>
        <w:tc>
          <w:tcPr>
            <w:tcW w:w="835" w:type="dxa"/>
            <w:vMerge w:val="restart"/>
            <w:vAlign w:val="center"/>
          </w:tcPr>
          <w:p w14:paraId="02FAC0D5" w14:textId="77777777" w:rsidR="005F2471" w:rsidRPr="00A526AD" w:rsidRDefault="005F2471" w:rsidP="00B2650A">
            <w:pPr>
              <w:pStyle w:val="Tabletext"/>
              <w:spacing w:before="0" w:line="240" w:lineRule="auto"/>
              <w:jc w:val="center"/>
              <w:rPr>
                <w:b/>
                <w:lang w:val="es-ES"/>
              </w:rPr>
            </w:pPr>
            <w:r w:rsidRPr="00A526AD">
              <w:rPr>
                <w:b/>
                <w:lang w:val="es-ES"/>
              </w:rPr>
              <w:t>7E</w:t>
            </w:r>
          </w:p>
          <w:p w14:paraId="68C452B7" w14:textId="77777777" w:rsidR="005F2471" w:rsidRPr="00576733" w:rsidRDefault="005F2471" w:rsidP="00B2650A">
            <w:pPr>
              <w:pStyle w:val="Tabletext"/>
              <w:spacing w:before="0" w:line="240" w:lineRule="auto"/>
              <w:jc w:val="center"/>
              <w:rPr>
                <w:lang w:val="es-ES"/>
              </w:rPr>
            </w:pPr>
            <w:r>
              <w:rPr>
                <w:lang w:val="es-ES"/>
              </w:rPr>
              <w:t>(1 byte)</w:t>
            </w:r>
          </w:p>
        </w:tc>
        <w:tc>
          <w:tcPr>
            <w:tcW w:w="1417" w:type="dxa"/>
            <w:vMerge w:val="restart"/>
            <w:vAlign w:val="center"/>
          </w:tcPr>
          <w:p w14:paraId="4EA61E2F" w14:textId="77777777" w:rsidR="005F2471" w:rsidRPr="00576733" w:rsidRDefault="005F2471" w:rsidP="00B2650A">
            <w:pPr>
              <w:pStyle w:val="Tabletext"/>
              <w:spacing w:before="0" w:line="240" w:lineRule="auto"/>
              <w:jc w:val="center"/>
              <w:rPr>
                <w:lang w:val="es-ES"/>
              </w:rPr>
            </w:pPr>
            <w:r w:rsidRPr="00576733">
              <w:rPr>
                <w:lang w:val="es-ES"/>
              </w:rPr>
              <w:t>MSG LENGTH  (10 bits)</w:t>
            </w:r>
          </w:p>
        </w:tc>
        <w:tc>
          <w:tcPr>
            <w:tcW w:w="1559" w:type="dxa"/>
            <w:vMerge w:val="restart"/>
            <w:vAlign w:val="center"/>
          </w:tcPr>
          <w:p w14:paraId="55E0CA8A" w14:textId="77777777" w:rsidR="005F2471" w:rsidRPr="00576733" w:rsidRDefault="005F2471" w:rsidP="00B2650A">
            <w:pPr>
              <w:pStyle w:val="Tabletext"/>
              <w:spacing w:before="0" w:line="240" w:lineRule="auto"/>
              <w:jc w:val="center"/>
              <w:rPr>
                <w:lang w:val="es-ES"/>
              </w:rPr>
            </w:pPr>
            <w:r w:rsidRPr="00576733">
              <w:rPr>
                <w:lang w:val="es-ES"/>
              </w:rPr>
              <w:t xml:space="preserve">PROTOCOL ID                                     </w:t>
            </w:r>
            <w:r>
              <w:rPr>
                <w:lang w:val="es-ES"/>
              </w:rPr>
              <w:t xml:space="preserve">              </w:t>
            </w:r>
            <w:r w:rsidRPr="00A526AD">
              <w:rPr>
                <w:b/>
                <w:lang w:val="es-ES"/>
              </w:rPr>
              <w:t>0x13</w:t>
            </w:r>
            <w:r>
              <w:rPr>
                <w:lang w:val="es-ES"/>
              </w:rPr>
              <w:t xml:space="preserve"> (6 bits)</w:t>
            </w:r>
          </w:p>
        </w:tc>
        <w:tc>
          <w:tcPr>
            <w:tcW w:w="3991" w:type="dxa"/>
            <w:gridSpan w:val="2"/>
            <w:shd w:val="clear" w:color="auto" w:fill="95B3D7" w:themeFill="accent1" w:themeFillTint="99"/>
            <w:vAlign w:val="center"/>
          </w:tcPr>
          <w:p w14:paraId="2BC6E554" w14:textId="77777777" w:rsidR="005F2471" w:rsidRPr="00576733" w:rsidRDefault="005F2471" w:rsidP="00B2650A">
            <w:pPr>
              <w:pStyle w:val="Tabletext"/>
              <w:spacing w:before="0" w:line="240" w:lineRule="auto"/>
              <w:jc w:val="center"/>
              <w:rPr>
                <w:lang w:val="es-ES"/>
              </w:rPr>
            </w:pPr>
            <w:r w:rsidRPr="001E34D8">
              <w:rPr>
                <w:lang w:val="es-ES"/>
              </w:rPr>
              <w:t>MESSAGE DATA</w:t>
            </w:r>
          </w:p>
        </w:tc>
        <w:tc>
          <w:tcPr>
            <w:tcW w:w="992" w:type="dxa"/>
            <w:vMerge w:val="restart"/>
            <w:vAlign w:val="center"/>
          </w:tcPr>
          <w:p w14:paraId="08588F27" w14:textId="77777777" w:rsidR="005F2471" w:rsidRDefault="005F2471" w:rsidP="00B2650A">
            <w:pPr>
              <w:pStyle w:val="Tabletext"/>
              <w:spacing w:before="0" w:line="240" w:lineRule="auto"/>
              <w:jc w:val="center"/>
              <w:rPr>
                <w:lang w:val="es-ES"/>
              </w:rPr>
            </w:pPr>
            <w:r w:rsidRPr="00576733">
              <w:rPr>
                <w:lang w:val="es-ES"/>
              </w:rPr>
              <w:t xml:space="preserve">CRC        </w:t>
            </w:r>
          </w:p>
          <w:p w14:paraId="48787128" w14:textId="77777777" w:rsidR="005F2471" w:rsidRPr="00576733" w:rsidRDefault="005F2471" w:rsidP="00B2650A">
            <w:pPr>
              <w:pStyle w:val="Tabletext"/>
              <w:spacing w:before="0" w:line="240" w:lineRule="auto"/>
              <w:jc w:val="center"/>
              <w:rPr>
                <w:lang w:val="es-ES"/>
              </w:rPr>
            </w:pPr>
            <w:r>
              <w:rPr>
                <w:lang w:val="es-ES"/>
              </w:rPr>
              <w:t>(2 bytes</w:t>
            </w:r>
            <w:r w:rsidRPr="00576733">
              <w:rPr>
                <w:lang w:val="es-ES"/>
              </w:rPr>
              <w:t>)</w:t>
            </w:r>
          </w:p>
        </w:tc>
        <w:tc>
          <w:tcPr>
            <w:tcW w:w="992" w:type="dxa"/>
            <w:vMerge w:val="restart"/>
            <w:vAlign w:val="center"/>
          </w:tcPr>
          <w:p w14:paraId="4F99E8E4" w14:textId="77777777" w:rsidR="005F2471" w:rsidRPr="00A526AD" w:rsidRDefault="005F2471" w:rsidP="00B2650A">
            <w:pPr>
              <w:pStyle w:val="Tabletext"/>
              <w:spacing w:before="0" w:line="240" w:lineRule="auto"/>
              <w:jc w:val="center"/>
              <w:rPr>
                <w:b/>
                <w:lang w:val="es-ES"/>
              </w:rPr>
            </w:pPr>
            <w:r w:rsidRPr="00A526AD">
              <w:rPr>
                <w:b/>
                <w:lang w:val="es-ES"/>
              </w:rPr>
              <w:t>7E</w:t>
            </w:r>
          </w:p>
          <w:p w14:paraId="5E88591B" w14:textId="77777777" w:rsidR="005F2471" w:rsidRPr="00576733" w:rsidRDefault="005F2471" w:rsidP="00B2650A">
            <w:pPr>
              <w:pStyle w:val="Tabletext"/>
              <w:spacing w:before="0" w:line="240" w:lineRule="auto"/>
              <w:jc w:val="center"/>
              <w:rPr>
                <w:lang w:val="es-ES"/>
              </w:rPr>
            </w:pPr>
            <w:r w:rsidRPr="00576733">
              <w:rPr>
                <w:lang w:val="es-ES"/>
              </w:rPr>
              <w:t>(1 byte)</w:t>
            </w:r>
          </w:p>
        </w:tc>
      </w:tr>
      <w:tr w:rsidR="005F2471" w14:paraId="2A9FABAE" w14:textId="77777777" w:rsidTr="00B2650A">
        <w:trPr>
          <w:cantSplit/>
          <w:trHeight w:val="145"/>
        </w:trPr>
        <w:tc>
          <w:tcPr>
            <w:tcW w:w="835" w:type="dxa"/>
            <w:vMerge/>
            <w:vAlign w:val="center"/>
          </w:tcPr>
          <w:p w14:paraId="3BB0A7FC" w14:textId="77777777" w:rsidR="005F2471" w:rsidRDefault="005F2471" w:rsidP="00B2650A">
            <w:pPr>
              <w:pStyle w:val="Tabletext"/>
              <w:spacing w:before="0" w:line="240" w:lineRule="auto"/>
              <w:jc w:val="center"/>
              <w:rPr>
                <w:lang w:val="es-ES"/>
              </w:rPr>
            </w:pPr>
          </w:p>
        </w:tc>
        <w:tc>
          <w:tcPr>
            <w:tcW w:w="1417" w:type="dxa"/>
            <w:vMerge/>
            <w:vAlign w:val="center"/>
          </w:tcPr>
          <w:p w14:paraId="0329549A" w14:textId="77777777" w:rsidR="005F2471" w:rsidRPr="00576733" w:rsidRDefault="005F2471" w:rsidP="00B2650A">
            <w:pPr>
              <w:pStyle w:val="Tabletext"/>
              <w:spacing w:before="0" w:line="240" w:lineRule="auto"/>
              <w:jc w:val="center"/>
              <w:rPr>
                <w:lang w:val="es-ES"/>
              </w:rPr>
            </w:pPr>
          </w:p>
        </w:tc>
        <w:tc>
          <w:tcPr>
            <w:tcW w:w="1559" w:type="dxa"/>
            <w:vMerge/>
            <w:vAlign w:val="center"/>
          </w:tcPr>
          <w:p w14:paraId="639F5A8E" w14:textId="77777777" w:rsidR="005F2471" w:rsidRPr="00576733" w:rsidRDefault="005F2471" w:rsidP="00B2650A">
            <w:pPr>
              <w:pStyle w:val="Tabletext"/>
              <w:spacing w:before="0" w:line="240" w:lineRule="auto"/>
              <w:jc w:val="center"/>
              <w:rPr>
                <w:lang w:val="es-ES"/>
              </w:rPr>
            </w:pPr>
          </w:p>
        </w:tc>
        <w:tc>
          <w:tcPr>
            <w:tcW w:w="1843" w:type="dxa"/>
            <w:shd w:val="clear" w:color="auto" w:fill="D9D9D9" w:themeFill="background1" w:themeFillShade="D9"/>
            <w:vAlign w:val="center"/>
          </w:tcPr>
          <w:p w14:paraId="7361E5C8" w14:textId="77777777" w:rsidR="005F2471" w:rsidRPr="00FB018A" w:rsidRDefault="005F2471" w:rsidP="00B2650A">
            <w:pPr>
              <w:pStyle w:val="Tabletext"/>
              <w:spacing w:before="0" w:line="240" w:lineRule="auto"/>
              <w:jc w:val="center"/>
              <w:rPr>
                <w:sz w:val="16"/>
                <w:lang w:val="es-ES"/>
              </w:rPr>
            </w:pPr>
            <w:r w:rsidRPr="00FB018A">
              <w:rPr>
                <w:sz w:val="16"/>
                <w:lang w:val="es-ES"/>
              </w:rPr>
              <w:t>HEADER</w:t>
            </w:r>
          </w:p>
          <w:p w14:paraId="0DB92597" w14:textId="77777777" w:rsidR="005F2471" w:rsidRPr="00FB018A" w:rsidRDefault="005F2471" w:rsidP="00B2650A">
            <w:pPr>
              <w:pStyle w:val="Tabletext"/>
              <w:spacing w:before="0" w:line="240" w:lineRule="auto"/>
              <w:jc w:val="center"/>
              <w:rPr>
                <w:sz w:val="16"/>
                <w:lang w:val="es-ES"/>
              </w:rPr>
            </w:pPr>
            <w:r w:rsidRPr="00FB018A">
              <w:rPr>
                <w:sz w:val="16"/>
                <w:lang w:val="es-ES"/>
              </w:rPr>
              <w:t>(32 bytes)</w:t>
            </w:r>
          </w:p>
        </w:tc>
        <w:tc>
          <w:tcPr>
            <w:tcW w:w="2148" w:type="dxa"/>
            <w:shd w:val="clear" w:color="auto" w:fill="DBE5F1" w:themeFill="accent1" w:themeFillTint="33"/>
            <w:vAlign w:val="center"/>
          </w:tcPr>
          <w:p w14:paraId="12E3D61E" w14:textId="77777777" w:rsidR="005F2471" w:rsidRPr="00FB018A" w:rsidRDefault="005F2471" w:rsidP="00B2650A">
            <w:pPr>
              <w:pStyle w:val="Tabletext"/>
              <w:spacing w:before="0" w:line="240" w:lineRule="auto"/>
              <w:jc w:val="center"/>
              <w:rPr>
                <w:sz w:val="16"/>
                <w:lang w:val="es-ES"/>
              </w:rPr>
            </w:pPr>
            <w:r w:rsidRPr="00FB018A">
              <w:rPr>
                <w:sz w:val="16"/>
                <w:lang w:val="es-ES"/>
              </w:rPr>
              <w:t>PDU SNIFFER MSG</w:t>
            </w:r>
          </w:p>
        </w:tc>
        <w:tc>
          <w:tcPr>
            <w:tcW w:w="992" w:type="dxa"/>
            <w:vMerge/>
            <w:vAlign w:val="center"/>
          </w:tcPr>
          <w:p w14:paraId="499A0295" w14:textId="77777777" w:rsidR="005F2471" w:rsidRPr="00576733" w:rsidRDefault="005F2471" w:rsidP="00B2650A">
            <w:pPr>
              <w:pStyle w:val="Tabletext"/>
              <w:spacing w:before="0" w:line="240" w:lineRule="auto"/>
              <w:jc w:val="center"/>
              <w:rPr>
                <w:lang w:val="es-ES"/>
              </w:rPr>
            </w:pPr>
          </w:p>
        </w:tc>
        <w:tc>
          <w:tcPr>
            <w:tcW w:w="992" w:type="dxa"/>
            <w:vMerge/>
            <w:vAlign w:val="center"/>
          </w:tcPr>
          <w:p w14:paraId="3461E51F" w14:textId="77777777" w:rsidR="005F2471" w:rsidRDefault="005F2471" w:rsidP="00B2650A">
            <w:pPr>
              <w:pStyle w:val="Tabletext"/>
              <w:spacing w:before="0" w:line="240" w:lineRule="auto"/>
              <w:jc w:val="center"/>
              <w:rPr>
                <w:lang w:val="es-ES"/>
              </w:rPr>
            </w:pPr>
          </w:p>
        </w:tc>
      </w:tr>
    </w:tbl>
    <w:p w14:paraId="4A8A0EBF" w14:textId="77777777" w:rsidR="005F2471" w:rsidRDefault="005F2471" w:rsidP="005F2471">
      <w:pPr>
        <w:pStyle w:val="BodyText"/>
        <w:rPr>
          <w:noProof/>
          <w:lang w:eastAsia="ja-JP"/>
        </w:rPr>
      </w:pPr>
    </w:p>
    <w:p w14:paraId="2D649BBD" w14:textId="77777777" w:rsidR="005F2471" w:rsidRDefault="005F2471" w:rsidP="002846E9">
      <w:pPr>
        <w:pStyle w:val="FigureX-XTitle"/>
      </w:pPr>
      <w:bookmarkStart w:id="14" w:name="_Ref454371770"/>
      <w:r>
        <w:t>PRIME Sniffer USI header</w:t>
      </w:r>
      <w:bookmarkEnd w:id="14"/>
      <w:r>
        <w:t xml:space="preserve"> field</w:t>
      </w:r>
    </w:p>
    <w:tbl>
      <w:tblPr>
        <w:tblStyle w:val="TableGrid"/>
        <w:tblW w:w="9781" w:type="dxa"/>
        <w:tblInd w:w="704" w:type="dxa"/>
        <w:tblLayout w:type="fixed"/>
        <w:tblCellMar>
          <w:left w:w="0" w:type="dxa"/>
          <w:right w:w="0" w:type="dxa"/>
        </w:tblCellMar>
        <w:tblLook w:val="04A0" w:firstRow="1" w:lastRow="0" w:firstColumn="1" w:lastColumn="0" w:noHBand="0" w:noVBand="1"/>
      </w:tblPr>
      <w:tblGrid>
        <w:gridCol w:w="567"/>
        <w:gridCol w:w="567"/>
        <w:gridCol w:w="567"/>
        <w:gridCol w:w="709"/>
        <w:gridCol w:w="850"/>
        <w:gridCol w:w="567"/>
        <w:gridCol w:w="709"/>
        <w:gridCol w:w="567"/>
        <w:gridCol w:w="567"/>
        <w:gridCol w:w="851"/>
        <w:gridCol w:w="850"/>
        <w:gridCol w:w="2410"/>
      </w:tblGrid>
      <w:tr w:rsidR="005F2471" w:rsidRPr="00DB4D40" w14:paraId="57754797" w14:textId="77777777" w:rsidTr="00B2650A">
        <w:trPr>
          <w:trHeight w:val="380"/>
        </w:trPr>
        <w:tc>
          <w:tcPr>
            <w:tcW w:w="567" w:type="dxa"/>
            <w:shd w:val="clear" w:color="auto" w:fill="F2F2F2" w:themeFill="background1" w:themeFillShade="F2"/>
          </w:tcPr>
          <w:p w14:paraId="07B78026" w14:textId="77777777" w:rsidR="005F2471" w:rsidRPr="00DB4D40" w:rsidRDefault="005F2471" w:rsidP="00B2650A">
            <w:pPr>
              <w:pStyle w:val="bbody"/>
              <w:spacing w:before="40" w:after="40" w:line="240" w:lineRule="auto"/>
              <w:ind w:left="0"/>
              <w:jc w:val="center"/>
              <w:rPr>
                <w:sz w:val="14"/>
                <w:szCs w:val="14"/>
              </w:rPr>
            </w:pPr>
            <w:r>
              <w:rPr>
                <w:sz w:val="14"/>
                <w:szCs w:val="14"/>
              </w:rPr>
              <w:t>FRA T</w:t>
            </w:r>
          </w:p>
          <w:p w14:paraId="25BBE728" w14:textId="77777777" w:rsidR="005F2471" w:rsidRPr="00DB4D40" w:rsidRDefault="005F2471" w:rsidP="00B2650A">
            <w:pPr>
              <w:pStyle w:val="bbody"/>
              <w:spacing w:before="0" w:after="40" w:line="240" w:lineRule="auto"/>
              <w:ind w:left="0"/>
              <w:jc w:val="center"/>
              <w:rPr>
                <w:sz w:val="14"/>
                <w:szCs w:val="14"/>
              </w:rPr>
            </w:pPr>
            <w:r w:rsidRPr="00DB4D40">
              <w:rPr>
                <w:sz w:val="14"/>
                <w:szCs w:val="14"/>
              </w:rPr>
              <w:t>1 byte</w:t>
            </w:r>
          </w:p>
        </w:tc>
        <w:tc>
          <w:tcPr>
            <w:tcW w:w="567" w:type="dxa"/>
            <w:shd w:val="clear" w:color="auto" w:fill="F2F2F2" w:themeFill="background1" w:themeFillShade="F2"/>
          </w:tcPr>
          <w:p w14:paraId="349FA999" w14:textId="77777777" w:rsidR="005F2471" w:rsidRPr="00DB4D40" w:rsidRDefault="005F2471" w:rsidP="00B2650A">
            <w:pPr>
              <w:pStyle w:val="bbody"/>
              <w:spacing w:before="40" w:after="40" w:line="240" w:lineRule="auto"/>
              <w:ind w:left="0"/>
              <w:jc w:val="center"/>
              <w:rPr>
                <w:sz w:val="14"/>
                <w:szCs w:val="14"/>
              </w:rPr>
            </w:pPr>
            <w:r>
              <w:rPr>
                <w:sz w:val="14"/>
                <w:szCs w:val="14"/>
              </w:rPr>
              <w:t>SNIF F</w:t>
            </w:r>
          </w:p>
          <w:p w14:paraId="6C3A11AB" w14:textId="77777777" w:rsidR="005F2471" w:rsidRPr="00DB4D40" w:rsidRDefault="005F2471" w:rsidP="00B2650A">
            <w:pPr>
              <w:pStyle w:val="bbody"/>
              <w:spacing w:before="0" w:after="0" w:line="240" w:lineRule="auto"/>
              <w:ind w:left="0"/>
              <w:jc w:val="center"/>
              <w:rPr>
                <w:sz w:val="14"/>
                <w:szCs w:val="14"/>
              </w:rPr>
            </w:pPr>
            <w:r w:rsidRPr="00DB4D40">
              <w:rPr>
                <w:sz w:val="14"/>
                <w:szCs w:val="14"/>
              </w:rPr>
              <w:t>1 byte</w:t>
            </w:r>
          </w:p>
        </w:tc>
        <w:tc>
          <w:tcPr>
            <w:tcW w:w="567" w:type="dxa"/>
            <w:shd w:val="clear" w:color="auto" w:fill="F2F2F2" w:themeFill="background1" w:themeFillShade="F2"/>
          </w:tcPr>
          <w:p w14:paraId="0AC4CB14" w14:textId="77777777" w:rsidR="005F2471" w:rsidRPr="00DB4D40" w:rsidRDefault="005F2471" w:rsidP="00B2650A">
            <w:pPr>
              <w:pStyle w:val="bbody"/>
              <w:spacing w:before="40" w:after="40" w:line="240" w:lineRule="auto"/>
              <w:ind w:left="0"/>
              <w:jc w:val="center"/>
              <w:rPr>
                <w:sz w:val="14"/>
                <w:szCs w:val="14"/>
              </w:rPr>
            </w:pPr>
            <w:r w:rsidRPr="00DB4D40">
              <w:rPr>
                <w:sz w:val="14"/>
                <w:szCs w:val="14"/>
              </w:rPr>
              <w:t>SNIF T</w:t>
            </w:r>
          </w:p>
          <w:p w14:paraId="3AAF7EC8" w14:textId="77777777" w:rsidR="005F2471" w:rsidRPr="00DB4D40" w:rsidRDefault="005F2471" w:rsidP="00B2650A">
            <w:pPr>
              <w:pStyle w:val="bbody"/>
              <w:spacing w:before="40" w:after="40" w:line="240" w:lineRule="auto"/>
              <w:ind w:left="0"/>
              <w:jc w:val="center"/>
              <w:rPr>
                <w:sz w:val="14"/>
                <w:szCs w:val="14"/>
              </w:rPr>
            </w:pPr>
            <w:r w:rsidRPr="00DB4D40">
              <w:rPr>
                <w:sz w:val="14"/>
                <w:szCs w:val="14"/>
              </w:rPr>
              <w:t>1 byte</w:t>
            </w:r>
          </w:p>
        </w:tc>
        <w:tc>
          <w:tcPr>
            <w:tcW w:w="709" w:type="dxa"/>
            <w:shd w:val="clear" w:color="auto" w:fill="F2F2F2" w:themeFill="background1" w:themeFillShade="F2"/>
          </w:tcPr>
          <w:p w14:paraId="799F8130" w14:textId="77777777" w:rsidR="005F2471" w:rsidRPr="00DB4D40" w:rsidRDefault="005F2471" w:rsidP="00B2650A">
            <w:pPr>
              <w:pStyle w:val="bbody"/>
              <w:spacing w:before="40" w:after="40" w:line="240" w:lineRule="auto"/>
              <w:ind w:left="0"/>
              <w:jc w:val="center"/>
              <w:rPr>
                <w:sz w:val="14"/>
                <w:szCs w:val="14"/>
              </w:rPr>
            </w:pPr>
            <w:r w:rsidRPr="00DB4D40">
              <w:rPr>
                <w:sz w:val="14"/>
                <w:szCs w:val="14"/>
              </w:rPr>
              <w:t>MODUL</w:t>
            </w:r>
          </w:p>
          <w:p w14:paraId="772C1A07" w14:textId="77777777" w:rsidR="005F2471" w:rsidRPr="00DB4D40" w:rsidRDefault="005F2471" w:rsidP="00B2650A">
            <w:pPr>
              <w:pStyle w:val="bbody"/>
              <w:spacing w:before="40" w:after="0" w:line="240" w:lineRule="auto"/>
              <w:ind w:left="0"/>
              <w:jc w:val="center"/>
              <w:rPr>
                <w:sz w:val="14"/>
                <w:szCs w:val="14"/>
              </w:rPr>
            </w:pPr>
            <w:r w:rsidRPr="00DB4D40">
              <w:rPr>
                <w:sz w:val="14"/>
                <w:szCs w:val="14"/>
              </w:rPr>
              <w:t>1 byte</w:t>
            </w:r>
          </w:p>
        </w:tc>
        <w:tc>
          <w:tcPr>
            <w:tcW w:w="850" w:type="dxa"/>
            <w:shd w:val="clear" w:color="auto" w:fill="F2F2F2" w:themeFill="background1" w:themeFillShade="F2"/>
          </w:tcPr>
          <w:p w14:paraId="71EF67AA" w14:textId="77777777" w:rsidR="005F2471" w:rsidRPr="00DB4D40" w:rsidRDefault="005F2471" w:rsidP="00B2650A">
            <w:pPr>
              <w:pStyle w:val="bbody"/>
              <w:spacing w:before="40" w:after="40" w:line="240" w:lineRule="auto"/>
              <w:ind w:left="0"/>
              <w:jc w:val="center"/>
              <w:rPr>
                <w:sz w:val="14"/>
                <w:szCs w:val="14"/>
              </w:rPr>
            </w:pPr>
            <w:r w:rsidRPr="00DB4D40">
              <w:rPr>
                <w:sz w:val="14"/>
                <w:szCs w:val="14"/>
              </w:rPr>
              <w:t>SYM PDU</w:t>
            </w:r>
          </w:p>
          <w:p w14:paraId="0868DEF8" w14:textId="77777777" w:rsidR="005F2471" w:rsidRPr="00DB4D40" w:rsidRDefault="005F2471" w:rsidP="00B2650A">
            <w:pPr>
              <w:pStyle w:val="bbody"/>
              <w:spacing w:before="40" w:after="0" w:line="240" w:lineRule="auto"/>
              <w:ind w:left="0"/>
              <w:jc w:val="center"/>
              <w:rPr>
                <w:sz w:val="14"/>
                <w:szCs w:val="14"/>
              </w:rPr>
            </w:pPr>
            <w:r w:rsidRPr="00DB4D40">
              <w:rPr>
                <w:sz w:val="14"/>
                <w:szCs w:val="14"/>
              </w:rPr>
              <w:t>1 byte</w:t>
            </w:r>
          </w:p>
        </w:tc>
        <w:tc>
          <w:tcPr>
            <w:tcW w:w="567" w:type="dxa"/>
            <w:shd w:val="clear" w:color="auto" w:fill="F2F2F2" w:themeFill="background1" w:themeFillShade="F2"/>
          </w:tcPr>
          <w:p w14:paraId="3A3E8D76" w14:textId="77777777" w:rsidR="005F2471" w:rsidRPr="00DB4D40" w:rsidRDefault="005F2471" w:rsidP="00B2650A">
            <w:pPr>
              <w:pStyle w:val="bbody"/>
              <w:spacing w:before="40" w:after="40" w:line="240" w:lineRule="auto"/>
              <w:ind w:left="0"/>
              <w:jc w:val="center"/>
              <w:rPr>
                <w:sz w:val="14"/>
                <w:szCs w:val="14"/>
              </w:rPr>
            </w:pPr>
            <w:r w:rsidRPr="00DB4D40">
              <w:rPr>
                <w:sz w:val="14"/>
                <w:szCs w:val="14"/>
              </w:rPr>
              <w:t>SNR</w:t>
            </w:r>
          </w:p>
          <w:p w14:paraId="0CC5B8A5" w14:textId="77777777" w:rsidR="005F2471" w:rsidRPr="00DB4D40" w:rsidRDefault="005F2471" w:rsidP="00B2650A">
            <w:pPr>
              <w:pStyle w:val="bbody"/>
              <w:spacing w:before="40" w:after="0" w:line="240" w:lineRule="auto"/>
              <w:ind w:left="0"/>
              <w:jc w:val="center"/>
              <w:rPr>
                <w:sz w:val="14"/>
                <w:szCs w:val="14"/>
              </w:rPr>
            </w:pPr>
            <w:r w:rsidRPr="00DB4D40">
              <w:rPr>
                <w:sz w:val="14"/>
                <w:szCs w:val="14"/>
              </w:rPr>
              <w:t>1 byte</w:t>
            </w:r>
          </w:p>
        </w:tc>
        <w:tc>
          <w:tcPr>
            <w:tcW w:w="709" w:type="dxa"/>
            <w:shd w:val="clear" w:color="auto" w:fill="F2F2F2" w:themeFill="background1" w:themeFillShade="F2"/>
          </w:tcPr>
          <w:p w14:paraId="18493E14" w14:textId="77777777" w:rsidR="005F2471" w:rsidRPr="00DB4D40" w:rsidRDefault="005F2471" w:rsidP="00B2650A">
            <w:pPr>
              <w:pStyle w:val="bbody"/>
              <w:spacing w:before="40" w:after="40" w:line="240" w:lineRule="auto"/>
              <w:ind w:left="0"/>
              <w:jc w:val="center"/>
              <w:rPr>
                <w:sz w:val="14"/>
                <w:szCs w:val="14"/>
              </w:rPr>
            </w:pPr>
            <w:r>
              <w:rPr>
                <w:sz w:val="14"/>
                <w:szCs w:val="14"/>
              </w:rPr>
              <w:t>EX SNR</w:t>
            </w:r>
          </w:p>
          <w:p w14:paraId="4CDF3837" w14:textId="77777777" w:rsidR="005F2471" w:rsidRPr="00DB4D40" w:rsidRDefault="005F2471" w:rsidP="00B2650A">
            <w:pPr>
              <w:pStyle w:val="bbody"/>
              <w:spacing w:before="40" w:after="0" w:line="240" w:lineRule="auto"/>
              <w:ind w:left="0"/>
              <w:jc w:val="center"/>
              <w:rPr>
                <w:sz w:val="14"/>
                <w:szCs w:val="14"/>
              </w:rPr>
            </w:pPr>
            <w:r w:rsidRPr="00DB4D40">
              <w:rPr>
                <w:sz w:val="14"/>
                <w:szCs w:val="14"/>
              </w:rPr>
              <w:t>1 byte</w:t>
            </w:r>
          </w:p>
        </w:tc>
        <w:tc>
          <w:tcPr>
            <w:tcW w:w="567" w:type="dxa"/>
            <w:shd w:val="clear" w:color="auto" w:fill="F2F2F2" w:themeFill="background1" w:themeFillShade="F2"/>
          </w:tcPr>
          <w:p w14:paraId="2A7C839A" w14:textId="77777777" w:rsidR="005F2471" w:rsidRPr="00BF58BD" w:rsidRDefault="005F2471" w:rsidP="00B2650A">
            <w:pPr>
              <w:pStyle w:val="bbody"/>
              <w:spacing w:before="40" w:after="40" w:line="240" w:lineRule="auto"/>
              <w:ind w:left="0"/>
              <w:jc w:val="center"/>
              <w:rPr>
                <w:sz w:val="14"/>
                <w:szCs w:val="14"/>
              </w:rPr>
            </w:pPr>
            <w:r w:rsidRPr="00BF58BD">
              <w:rPr>
                <w:sz w:val="14"/>
                <w:szCs w:val="14"/>
              </w:rPr>
              <w:t>CHN</w:t>
            </w:r>
          </w:p>
          <w:p w14:paraId="05D17AD3" w14:textId="77777777" w:rsidR="005F2471" w:rsidRDefault="005F2471" w:rsidP="00B2650A">
            <w:pPr>
              <w:pStyle w:val="bbody"/>
              <w:spacing w:before="40" w:after="40" w:line="240" w:lineRule="auto"/>
              <w:ind w:left="0"/>
              <w:jc w:val="center"/>
              <w:rPr>
                <w:sz w:val="14"/>
                <w:szCs w:val="14"/>
              </w:rPr>
            </w:pPr>
            <w:r w:rsidRPr="00BF58BD">
              <w:rPr>
                <w:sz w:val="14"/>
                <w:szCs w:val="14"/>
              </w:rPr>
              <w:t>1 byte</w:t>
            </w:r>
          </w:p>
        </w:tc>
        <w:tc>
          <w:tcPr>
            <w:tcW w:w="567" w:type="dxa"/>
            <w:shd w:val="clear" w:color="auto" w:fill="F2F2F2" w:themeFill="background1" w:themeFillShade="F2"/>
          </w:tcPr>
          <w:p w14:paraId="506195E4" w14:textId="77777777" w:rsidR="005F2471" w:rsidRPr="00DB4D40" w:rsidRDefault="005F2471" w:rsidP="00B2650A">
            <w:pPr>
              <w:pStyle w:val="bbody"/>
              <w:spacing w:before="40" w:after="40" w:line="240" w:lineRule="auto"/>
              <w:ind w:left="0"/>
              <w:jc w:val="center"/>
              <w:rPr>
                <w:sz w:val="14"/>
                <w:szCs w:val="14"/>
              </w:rPr>
            </w:pPr>
            <w:r>
              <w:rPr>
                <w:sz w:val="14"/>
                <w:szCs w:val="14"/>
              </w:rPr>
              <w:t>CINR</w:t>
            </w:r>
          </w:p>
          <w:p w14:paraId="4AC0303B" w14:textId="77777777" w:rsidR="005F2471" w:rsidRDefault="005F2471" w:rsidP="00B2650A">
            <w:pPr>
              <w:pStyle w:val="bbody"/>
              <w:spacing w:before="40" w:after="40" w:line="240" w:lineRule="auto"/>
              <w:ind w:left="0"/>
              <w:jc w:val="center"/>
              <w:rPr>
                <w:sz w:val="14"/>
                <w:szCs w:val="14"/>
              </w:rPr>
            </w:pPr>
            <w:r w:rsidRPr="00DB4D40">
              <w:rPr>
                <w:sz w:val="14"/>
                <w:szCs w:val="14"/>
              </w:rPr>
              <w:t>1 byte</w:t>
            </w:r>
          </w:p>
        </w:tc>
        <w:tc>
          <w:tcPr>
            <w:tcW w:w="851" w:type="dxa"/>
            <w:shd w:val="clear" w:color="auto" w:fill="F2F2F2" w:themeFill="background1" w:themeFillShade="F2"/>
          </w:tcPr>
          <w:p w14:paraId="4A07308F" w14:textId="77777777" w:rsidR="005F2471" w:rsidRPr="00DB4D40" w:rsidRDefault="005F2471" w:rsidP="00B2650A">
            <w:pPr>
              <w:pStyle w:val="bbody"/>
              <w:spacing w:before="40" w:after="40" w:line="240" w:lineRule="auto"/>
              <w:ind w:left="0"/>
              <w:jc w:val="center"/>
              <w:rPr>
                <w:sz w:val="14"/>
                <w:szCs w:val="14"/>
              </w:rPr>
            </w:pPr>
            <w:r>
              <w:rPr>
                <w:sz w:val="14"/>
                <w:szCs w:val="14"/>
              </w:rPr>
              <w:t>BERSOFT</w:t>
            </w:r>
          </w:p>
          <w:p w14:paraId="10DEB1B9" w14:textId="77777777" w:rsidR="005F2471" w:rsidRDefault="005F2471" w:rsidP="00B2650A">
            <w:pPr>
              <w:pStyle w:val="bbody"/>
              <w:spacing w:before="40" w:after="40" w:line="240" w:lineRule="auto"/>
              <w:ind w:left="0"/>
              <w:jc w:val="center"/>
              <w:rPr>
                <w:sz w:val="14"/>
                <w:szCs w:val="14"/>
              </w:rPr>
            </w:pPr>
            <w:r w:rsidRPr="00DB4D40">
              <w:rPr>
                <w:sz w:val="14"/>
                <w:szCs w:val="14"/>
              </w:rPr>
              <w:t>1 byte</w:t>
            </w:r>
          </w:p>
        </w:tc>
        <w:tc>
          <w:tcPr>
            <w:tcW w:w="850" w:type="dxa"/>
            <w:shd w:val="clear" w:color="auto" w:fill="F2F2F2" w:themeFill="background1" w:themeFillShade="F2"/>
          </w:tcPr>
          <w:p w14:paraId="4A54BC88" w14:textId="77777777" w:rsidR="005F2471" w:rsidRPr="00DB4D40" w:rsidRDefault="005F2471" w:rsidP="00B2650A">
            <w:pPr>
              <w:pStyle w:val="bbody"/>
              <w:spacing w:before="40" w:after="40" w:line="240" w:lineRule="auto"/>
              <w:ind w:left="0"/>
              <w:jc w:val="center"/>
              <w:rPr>
                <w:sz w:val="14"/>
                <w:szCs w:val="14"/>
              </w:rPr>
            </w:pPr>
            <w:r>
              <w:rPr>
                <w:sz w:val="14"/>
                <w:szCs w:val="14"/>
              </w:rPr>
              <w:t>BERS MAX</w:t>
            </w:r>
          </w:p>
          <w:p w14:paraId="2FD17B55" w14:textId="77777777" w:rsidR="005F2471" w:rsidRPr="00DB4D40" w:rsidRDefault="005F2471" w:rsidP="00B2650A">
            <w:pPr>
              <w:pStyle w:val="bbody"/>
              <w:spacing w:before="40" w:after="0" w:line="240" w:lineRule="auto"/>
              <w:ind w:left="0"/>
              <w:jc w:val="center"/>
              <w:rPr>
                <w:sz w:val="14"/>
                <w:szCs w:val="14"/>
              </w:rPr>
            </w:pPr>
            <w:r w:rsidRPr="00DB4D40">
              <w:rPr>
                <w:sz w:val="14"/>
                <w:szCs w:val="14"/>
              </w:rPr>
              <w:t>1 byte</w:t>
            </w:r>
          </w:p>
        </w:tc>
        <w:tc>
          <w:tcPr>
            <w:tcW w:w="2410" w:type="dxa"/>
            <w:shd w:val="clear" w:color="auto" w:fill="BFBFBF" w:themeFill="background1" w:themeFillShade="BF"/>
          </w:tcPr>
          <w:p w14:paraId="12754220" w14:textId="77777777" w:rsidR="005F2471" w:rsidRPr="00DB4D40" w:rsidRDefault="005F2471" w:rsidP="00B2650A">
            <w:pPr>
              <w:pStyle w:val="bbody"/>
              <w:spacing w:before="40" w:after="40" w:line="240" w:lineRule="auto"/>
              <w:ind w:left="0"/>
              <w:jc w:val="center"/>
              <w:rPr>
                <w:sz w:val="14"/>
                <w:szCs w:val="14"/>
              </w:rPr>
            </w:pPr>
            <w:r w:rsidRPr="00DB4D40">
              <w:rPr>
                <w:sz w:val="14"/>
                <w:szCs w:val="14"/>
              </w:rPr>
              <w:t>0x00...0x00</w:t>
            </w:r>
          </w:p>
          <w:p w14:paraId="37767BB9" w14:textId="77777777" w:rsidR="005F2471" w:rsidRPr="00DB4D40" w:rsidRDefault="005F2471" w:rsidP="00B2650A">
            <w:pPr>
              <w:pStyle w:val="bbody"/>
              <w:spacing w:before="40" w:after="0" w:line="240" w:lineRule="auto"/>
              <w:ind w:left="0"/>
              <w:jc w:val="center"/>
              <w:rPr>
                <w:sz w:val="14"/>
                <w:szCs w:val="14"/>
              </w:rPr>
            </w:pPr>
            <w:r>
              <w:rPr>
                <w:sz w:val="14"/>
                <w:szCs w:val="14"/>
              </w:rPr>
              <w:t>8</w:t>
            </w:r>
            <w:r w:rsidRPr="00DB4D40">
              <w:rPr>
                <w:sz w:val="14"/>
                <w:szCs w:val="14"/>
              </w:rPr>
              <w:t xml:space="preserve"> bytes</w:t>
            </w:r>
          </w:p>
        </w:tc>
      </w:tr>
    </w:tbl>
    <w:p w14:paraId="49484E76" w14:textId="77777777" w:rsidR="005F2471" w:rsidRDefault="005F2471" w:rsidP="005F2471">
      <w:pPr>
        <w:pStyle w:val="bbody"/>
        <w:spacing w:before="0" w:after="0"/>
        <w:ind w:left="0"/>
        <w:jc w:val="both"/>
        <w:rPr>
          <w:rStyle w:val="CommentReference"/>
          <w:rFonts w:eastAsia="Calibri" w:cs="Times New Roman"/>
          <w:color w:val="auto"/>
        </w:rPr>
      </w:pPr>
    </w:p>
    <w:tbl>
      <w:tblPr>
        <w:tblStyle w:val="TableGrid"/>
        <w:tblW w:w="5103" w:type="dxa"/>
        <w:tblInd w:w="704" w:type="dxa"/>
        <w:tblLayout w:type="fixed"/>
        <w:tblCellMar>
          <w:left w:w="0" w:type="dxa"/>
          <w:right w:w="0" w:type="dxa"/>
        </w:tblCellMar>
        <w:tblLook w:val="04A0" w:firstRow="1" w:lastRow="0" w:firstColumn="1" w:lastColumn="0" w:noHBand="0" w:noVBand="1"/>
      </w:tblPr>
      <w:tblGrid>
        <w:gridCol w:w="1276"/>
        <w:gridCol w:w="1417"/>
        <w:gridCol w:w="851"/>
        <w:gridCol w:w="709"/>
        <w:gridCol w:w="850"/>
      </w:tblGrid>
      <w:tr w:rsidR="005F2471" w:rsidRPr="00DB4D40" w14:paraId="738211A9" w14:textId="77777777" w:rsidTr="00B2650A">
        <w:trPr>
          <w:trHeight w:val="380"/>
        </w:trPr>
        <w:tc>
          <w:tcPr>
            <w:tcW w:w="1276" w:type="dxa"/>
            <w:shd w:val="clear" w:color="auto" w:fill="F2F2F2" w:themeFill="background1" w:themeFillShade="F2"/>
          </w:tcPr>
          <w:p w14:paraId="75F6E034" w14:textId="77777777" w:rsidR="005F2471" w:rsidRPr="00DB4D40" w:rsidRDefault="005F2471" w:rsidP="00B2650A">
            <w:pPr>
              <w:pStyle w:val="bbody"/>
              <w:spacing w:before="40" w:after="40" w:line="240" w:lineRule="auto"/>
              <w:ind w:left="0"/>
              <w:jc w:val="center"/>
              <w:rPr>
                <w:sz w:val="14"/>
                <w:szCs w:val="14"/>
              </w:rPr>
            </w:pPr>
            <w:r w:rsidRPr="00DB4D40">
              <w:rPr>
                <w:sz w:val="14"/>
                <w:szCs w:val="14"/>
              </w:rPr>
              <w:t xml:space="preserve">Time Start </w:t>
            </w:r>
          </w:p>
          <w:p w14:paraId="1B0414D8" w14:textId="77777777" w:rsidR="005F2471" w:rsidRPr="00DB4D40" w:rsidRDefault="005F2471" w:rsidP="00B2650A">
            <w:pPr>
              <w:pStyle w:val="bbody"/>
              <w:spacing w:before="40" w:after="0" w:line="240" w:lineRule="auto"/>
              <w:ind w:left="0"/>
              <w:jc w:val="center"/>
              <w:rPr>
                <w:sz w:val="14"/>
                <w:szCs w:val="14"/>
              </w:rPr>
            </w:pPr>
            <w:r w:rsidRPr="00DB4D40">
              <w:rPr>
                <w:sz w:val="14"/>
                <w:szCs w:val="14"/>
              </w:rPr>
              <w:t>4 bytes</w:t>
            </w:r>
          </w:p>
        </w:tc>
        <w:tc>
          <w:tcPr>
            <w:tcW w:w="1417" w:type="dxa"/>
            <w:shd w:val="clear" w:color="auto" w:fill="F2F2F2" w:themeFill="background1" w:themeFillShade="F2"/>
          </w:tcPr>
          <w:p w14:paraId="06A04FF4" w14:textId="77777777" w:rsidR="005F2471" w:rsidRPr="00DB4D40" w:rsidRDefault="005F2471" w:rsidP="00B2650A">
            <w:pPr>
              <w:pStyle w:val="bbody"/>
              <w:spacing w:before="40" w:after="40" w:line="240" w:lineRule="auto"/>
              <w:ind w:left="0"/>
              <w:jc w:val="center"/>
              <w:rPr>
                <w:sz w:val="14"/>
                <w:szCs w:val="14"/>
              </w:rPr>
            </w:pPr>
            <w:r w:rsidRPr="00DB4D40">
              <w:rPr>
                <w:sz w:val="14"/>
                <w:szCs w:val="14"/>
              </w:rPr>
              <w:t>Time End</w:t>
            </w:r>
          </w:p>
          <w:p w14:paraId="4F2800EE" w14:textId="77777777" w:rsidR="005F2471" w:rsidRPr="00DB4D40" w:rsidRDefault="005F2471" w:rsidP="00B2650A">
            <w:pPr>
              <w:pStyle w:val="bbody"/>
              <w:spacing w:before="40" w:after="0" w:line="240" w:lineRule="auto"/>
              <w:ind w:left="0"/>
              <w:jc w:val="center"/>
              <w:rPr>
                <w:sz w:val="14"/>
                <w:szCs w:val="14"/>
              </w:rPr>
            </w:pPr>
            <w:r w:rsidRPr="00DB4D40">
              <w:rPr>
                <w:sz w:val="14"/>
                <w:szCs w:val="14"/>
              </w:rPr>
              <w:t>4 bytes</w:t>
            </w:r>
          </w:p>
        </w:tc>
        <w:tc>
          <w:tcPr>
            <w:tcW w:w="851" w:type="dxa"/>
            <w:shd w:val="clear" w:color="auto" w:fill="F2F2F2" w:themeFill="background1" w:themeFillShade="F2"/>
          </w:tcPr>
          <w:p w14:paraId="4CB89AA1" w14:textId="77777777" w:rsidR="005F2471" w:rsidRPr="00DB4D40" w:rsidRDefault="005F2471" w:rsidP="00B2650A">
            <w:pPr>
              <w:pStyle w:val="bbody"/>
              <w:spacing w:before="40" w:after="40" w:line="240" w:lineRule="auto"/>
              <w:ind w:left="0"/>
              <w:jc w:val="center"/>
              <w:rPr>
                <w:sz w:val="14"/>
                <w:szCs w:val="14"/>
              </w:rPr>
            </w:pPr>
            <w:r w:rsidRPr="00DB4D40">
              <w:rPr>
                <w:sz w:val="14"/>
                <w:szCs w:val="14"/>
              </w:rPr>
              <w:t>RSSI</w:t>
            </w:r>
          </w:p>
          <w:p w14:paraId="6110E91B" w14:textId="77777777" w:rsidR="005F2471" w:rsidRPr="00DB4D40" w:rsidRDefault="005F2471" w:rsidP="00B2650A">
            <w:pPr>
              <w:pStyle w:val="bbody"/>
              <w:spacing w:before="40" w:after="0" w:line="240" w:lineRule="auto"/>
              <w:ind w:left="0"/>
              <w:jc w:val="center"/>
              <w:rPr>
                <w:sz w:val="14"/>
                <w:szCs w:val="14"/>
              </w:rPr>
            </w:pPr>
            <w:r w:rsidRPr="00DB4D40">
              <w:rPr>
                <w:sz w:val="14"/>
                <w:szCs w:val="14"/>
              </w:rPr>
              <w:t>2 bytes</w:t>
            </w:r>
          </w:p>
        </w:tc>
        <w:tc>
          <w:tcPr>
            <w:tcW w:w="709" w:type="dxa"/>
            <w:shd w:val="clear" w:color="auto" w:fill="F2F2F2" w:themeFill="background1" w:themeFillShade="F2"/>
          </w:tcPr>
          <w:p w14:paraId="60CB89BF" w14:textId="77777777" w:rsidR="005F2471" w:rsidRPr="00DB4D40" w:rsidRDefault="005F2471" w:rsidP="00B2650A">
            <w:pPr>
              <w:pStyle w:val="bbody"/>
              <w:spacing w:before="40" w:after="40" w:line="240" w:lineRule="auto"/>
              <w:ind w:left="0"/>
              <w:jc w:val="center"/>
              <w:rPr>
                <w:sz w:val="14"/>
                <w:szCs w:val="14"/>
              </w:rPr>
            </w:pPr>
            <w:r>
              <w:rPr>
                <w:sz w:val="14"/>
                <w:szCs w:val="14"/>
              </w:rPr>
              <w:t>0x00</w:t>
            </w:r>
          </w:p>
          <w:p w14:paraId="7B705586" w14:textId="77777777" w:rsidR="005F2471" w:rsidRPr="00DB4D40" w:rsidRDefault="005F2471" w:rsidP="00B2650A">
            <w:pPr>
              <w:pStyle w:val="bbody"/>
              <w:spacing w:before="40" w:after="0" w:line="240" w:lineRule="auto"/>
              <w:ind w:left="0"/>
              <w:jc w:val="center"/>
              <w:rPr>
                <w:sz w:val="14"/>
                <w:szCs w:val="14"/>
              </w:rPr>
            </w:pPr>
            <w:r w:rsidRPr="00DB4D40">
              <w:rPr>
                <w:sz w:val="14"/>
                <w:szCs w:val="14"/>
              </w:rPr>
              <w:t>1 byte</w:t>
            </w:r>
          </w:p>
        </w:tc>
        <w:tc>
          <w:tcPr>
            <w:tcW w:w="850" w:type="dxa"/>
            <w:shd w:val="clear" w:color="auto" w:fill="F2F2F2" w:themeFill="background1" w:themeFillShade="F2"/>
          </w:tcPr>
          <w:p w14:paraId="1F8E0086" w14:textId="77777777" w:rsidR="005F2471" w:rsidRPr="00DB4D40" w:rsidRDefault="005F2471" w:rsidP="00B2650A">
            <w:pPr>
              <w:pStyle w:val="bbody"/>
              <w:spacing w:before="40" w:after="40" w:line="240" w:lineRule="auto"/>
              <w:ind w:left="0"/>
              <w:jc w:val="center"/>
              <w:rPr>
                <w:sz w:val="14"/>
                <w:szCs w:val="14"/>
              </w:rPr>
            </w:pPr>
            <w:r w:rsidRPr="00DB4D40">
              <w:rPr>
                <w:sz w:val="14"/>
                <w:szCs w:val="14"/>
              </w:rPr>
              <w:t>PDU</w:t>
            </w:r>
            <w:r>
              <w:rPr>
                <w:sz w:val="14"/>
                <w:szCs w:val="14"/>
              </w:rPr>
              <w:t xml:space="preserve"> LEN</w:t>
            </w:r>
          </w:p>
          <w:p w14:paraId="25B6DE7C" w14:textId="77777777" w:rsidR="005F2471" w:rsidRPr="00DB4D40" w:rsidRDefault="005F2471" w:rsidP="00B2650A">
            <w:pPr>
              <w:pStyle w:val="bbody"/>
              <w:spacing w:before="40" w:after="0" w:line="240" w:lineRule="auto"/>
              <w:ind w:left="0"/>
              <w:jc w:val="center"/>
              <w:rPr>
                <w:sz w:val="14"/>
                <w:szCs w:val="14"/>
              </w:rPr>
            </w:pPr>
            <w:r w:rsidRPr="00DB4D40">
              <w:rPr>
                <w:sz w:val="14"/>
                <w:szCs w:val="14"/>
              </w:rPr>
              <w:t>2 bytes</w:t>
            </w:r>
          </w:p>
        </w:tc>
      </w:tr>
    </w:tbl>
    <w:p w14:paraId="5FEC7FB2" w14:textId="559EC670" w:rsidR="005F2471" w:rsidRPr="00ED0A5C" w:rsidRDefault="002846E9" w:rsidP="005F2471">
      <w:pPr>
        <w:pStyle w:val="bbody"/>
        <w:spacing w:before="240"/>
        <w:jc w:val="both"/>
      </w:pPr>
      <w:r>
        <w:t>Frame fields:</w:t>
      </w:r>
    </w:p>
    <w:p w14:paraId="0EEBC0E2" w14:textId="77777777" w:rsidR="005F2471" w:rsidRPr="00ED0A5C" w:rsidRDefault="005F2471" w:rsidP="005F2471">
      <w:pPr>
        <w:pStyle w:val="Llist"/>
      </w:pPr>
      <w:r w:rsidRPr="00ED0A5C">
        <w:t xml:space="preserve">FRA T: PDU type of the received frame (A, B, BC) (see mode values in file </w:t>
      </w:r>
      <w:r w:rsidRPr="00ED0A5C">
        <w:rPr>
          <w:i/>
          <w:iCs/>
        </w:rPr>
        <w:t>atpl230.h</w:t>
      </w:r>
      <w:r w:rsidRPr="00ED0A5C">
        <w:t xml:space="preserve">). </w:t>
      </w:r>
    </w:p>
    <w:p w14:paraId="05536330" w14:textId="77777777" w:rsidR="005F2471" w:rsidRPr="00ED0A5C" w:rsidRDefault="005F2471" w:rsidP="005F2471">
      <w:pPr>
        <w:pStyle w:val="Llist"/>
      </w:pPr>
      <w:r w:rsidRPr="00ED0A5C">
        <w:t xml:space="preserve">SNIF F: Sniffer frame version: 0x14 for current version. </w:t>
      </w:r>
    </w:p>
    <w:p w14:paraId="6B10EE0B" w14:textId="77777777" w:rsidR="005F2471" w:rsidRPr="00ED0A5C" w:rsidRDefault="005F2471" w:rsidP="005F2471">
      <w:pPr>
        <w:pStyle w:val="Llist"/>
      </w:pPr>
      <w:r w:rsidRPr="00ED0A5C">
        <w:t xml:space="preserve">SNIF T: Sniffer type version: 0x01 for ATPL230. </w:t>
      </w:r>
    </w:p>
    <w:p w14:paraId="03891263" w14:textId="77777777" w:rsidR="005F2471" w:rsidRPr="00ED0A5C" w:rsidRDefault="005F2471" w:rsidP="005F2471">
      <w:pPr>
        <w:pStyle w:val="Llist"/>
        <w:jc w:val="both"/>
      </w:pPr>
      <w:r w:rsidRPr="00ED0A5C">
        <w:t xml:space="preserve">MODUL: Modulation scheme of the received frame (see modulation values in file </w:t>
      </w:r>
      <w:r w:rsidRPr="00ED0A5C">
        <w:rPr>
          <w:i/>
          <w:iCs/>
        </w:rPr>
        <w:t>atpl230.h</w:t>
      </w:r>
      <w:r w:rsidRPr="00ED0A5C">
        <w:t xml:space="preserve">). Note that the modulation scheme of frames received in the serial PHY layer is set to 0x0F. </w:t>
      </w:r>
    </w:p>
    <w:p w14:paraId="3C931324" w14:textId="77777777" w:rsidR="005F2471" w:rsidRPr="00ED0A5C" w:rsidRDefault="005F2471" w:rsidP="005F2471">
      <w:pPr>
        <w:pStyle w:val="Llist"/>
      </w:pPr>
      <w:r w:rsidRPr="00ED0A5C">
        <w:t xml:space="preserve">SYM PDU: Length of the PDU in PHY symbols. </w:t>
      </w:r>
    </w:p>
    <w:p w14:paraId="7152283D" w14:textId="77777777" w:rsidR="005F2471" w:rsidRPr="00ED0A5C" w:rsidRDefault="005F2471" w:rsidP="005F2471">
      <w:pPr>
        <w:pStyle w:val="Llist"/>
      </w:pPr>
      <w:r w:rsidRPr="00ED0A5C">
        <w:t xml:space="preserve">SNR: PRIME </w:t>
      </w:r>
      <w:r>
        <w:t>defined measurement of the SNR (from 0 to 7).</w:t>
      </w:r>
    </w:p>
    <w:p w14:paraId="77DE9608" w14:textId="77777777" w:rsidR="005F2471" w:rsidRPr="00ED0A5C" w:rsidRDefault="005F2471" w:rsidP="005F2471">
      <w:pPr>
        <w:pStyle w:val="Llist"/>
      </w:pPr>
      <w:r w:rsidRPr="00ED0A5C">
        <w:t xml:space="preserve">EX SNR: High precision SNR. </w:t>
      </w:r>
    </w:p>
    <w:p w14:paraId="312EA413" w14:textId="77777777" w:rsidR="005F2471" w:rsidRPr="00ED0A5C" w:rsidRDefault="005F2471" w:rsidP="005F2471">
      <w:pPr>
        <w:pStyle w:val="Llist"/>
      </w:pPr>
      <w:r w:rsidRPr="00ED0A5C">
        <w:t xml:space="preserve">CHN: Channel in which the frame has been received. </w:t>
      </w:r>
    </w:p>
    <w:p w14:paraId="6559276B" w14:textId="77777777" w:rsidR="005F2471" w:rsidRPr="00ED0A5C" w:rsidRDefault="005F2471" w:rsidP="005F2471">
      <w:pPr>
        <w:pStyle w:val="Llist"/>
      </w:pPr>
      <w:r w:rsidRPr="00ED0A5C">
        <w:t xml:space="preserve">CINR: Minimum Carrier to Interference Noise Ratio. </w:t>
      </w:r>
    </w:p>
    <w:p w14:paraId="284A2EC1" w14:textId="77777777" w:rsidR="005F2471" w:rsidRPr="00ED0A5C" w:rsidRDefault="005F2471" w:rsidP="005F2471">
      <w:pPr>
        <w:pStyle w:val="Llist"/>
      </w:pPr>
      <w:r w:rsidRPr="00ED0A5C">
        <w:t xml:space="preserve">BERSOFT: Viterbi soft bit error rate value. </w:t>
      </w:r>
    </w:p>
    <w:p w14:paraId="40F077C2" w14:textId="77777777" w:rsidR="005F2471" w:rsidRDefault="005F2471" w:rsidP="005F2471">
      <w:pPr>
        <w:pStyle w:val="Llist"/>
      </w:pPr>
      <w:r w:rsidRPr="00ED0A5C">
        <w:t xml:space="preserve">BERS MAX: Viterbi soft bit error rate maximum value. </w:t>
      </w:r>
    </w:p>
    <w:p w14:paraId="5B88E115" w14:textId="2954D753" w:rsidR="008661EA" w:rsidRPr="00ED0A5C" w:rsidRDefault="008661EA" w:rsidP="005F2471">
      <w:pPr>
        <w:pStyle w:val="Llist"/>
      </w:pPr>
      <w:r>
        <w:t>Reserved: eight bytes. Fill with zeroes.</w:t>
      </w:r>
    </w:p>
    <w:p w14:paraId="642F188E" w14:textId="77777777" w:rsidR="005F2471" w:rsidRPr="00ED0A5C" w:rsidRDefault="005F2471" w:rsidP="005F2471">
      <w:pPr>
        <w:pStyle w:val="Llist"/>
      </w:pPr>
      <w:r w:rsidRPr="00ED0A5C">
        <w:t xml:space="preserve">Time Start/Time End: high precision internal counter to measure length (time) of the PDUs in hundredths of microseconds. </w:t>
      </w:r>
    </w:p>
    <w:p w14:paraId="7DCDD992" w14:textId="77777777" w:rsidR="005F2471" w:rsidRPr="00ED0A5C" w:rsidRDefault="005F2471" w:rsidP="005F2471">
      <w:pPr>
        <w:pStyle w:val="Llist"/>
      </w:pPr>
      <w:r w:rsidRPr="00ED0A5C">
        <w:t xml:space="preserve">RSSI: average RSSI in dBuV. </w:t>
      </w:r>
    </w:p>
    <w:p w14:paraId="5D20BC02" w14:textId="77777777" w:rsidR="005F2471" w:rsidRDefault="005F2471" w:rsidP="005F2471">
      <w:pPr>
        <w:pStyle w:val="Llist"/>
      </w:pPr>
      <w:r w:rsidRPr="00ED0A5C">
        <w:t xml:space="preserve">PDU LEN: Length of the PDU in bytes. </w:t>
      </w:r>
    </w:p>
    <w:p w14:paraId="61B082ED" w14:textId="77777777" w:rsidR="005F2471" w:rsidRPr="005F2471" w:rsidRDefault="005F2471" w:rsidP="005F2471">
      <w:pPr>
        <w:pStyle w:val="BodyText"/>
      </w:pPr>
    </w:p>
    <w:p w14:paraId="3D78AFA8" w14:textId="77777777" w:rsidR="00D51118" w:rsidRDefault="00D51118" w:rsidP="00D51118">
      <w:pPr>
        <w:pStyle w:val="BodyText"/>
      </w:pPr>
    </w:p>
    <w:p w14:paraId="59F79C0B" w14:textId="0B2A2DF0" w:rsidR="00D51118" w:rsidRPr="00D51118" w:rsidRDefault="00D51118" w:rsidP="00D51118">
      <w:pPr>
        <w:pStyle w:val="Heading2"/>
      </w:pPr>
      <w:bookmarkStart w:id="15" w:name="_Toc485281063"/>
      <w:r>
        <w:t>Adding Timestamp information into sniffer frames</w:t>
      </w:r>
      <w:bookmarkEnd w:id="15"/>
    </w:p>
    <w:p w14:paraId="4758EB0F" w14:textId="77777777" w:rsidR="004B2A09" w:rsidRDefault="00D51118" w:rsidP="00D51118">
      <w:pPr>
        <w:pStyle w:val="BodyText"/>
      </w:pPr>
      <w:r>
        <w:t xml:space="preserve">It is possible to embed a timestamp into each sniffer frame. To do so, </w:t>
      </w:r>
      <w:r w:rsidR="004B2A09">
        <w:t>for each frame received it is needed to:</w:t>
      </w:r>
    </w:p>
    <w:p w14:paraId="3C0F87A1" w14:textId="5C13512A" w:rsidR="004B2A09" w:rsidRDefault="004B2A09" w:rsidP="002A0CBF">
      <w:pPr>
        <w:pStyle w:val="BodyText"/>
        <w:numPr>
          <w:ilvl w:val="0"/>
          <w:numId w:val="32"/>
        </w:numPr>
      </w:pPr>
      <w:r>
        <w:t>Set Embedded Timestamp</w:t>
      </w:r>
      <w:r w:rsidR="001846D8">
        <w:t xml:space="preserve"> presence bit</w:t>
      </w:r>
      <w:r>
        <w:t>.</w:t>
      </w:r>
    </w:p>
    <w:p w14:paraId="2340993C" w14:textId="77777777" w:rsidR="004B2A09" w:rsidRDefault="004B2A09" w:rsidP="002A0CBF">
      <w:pPr>
        <w:pStyle w:val="BodyText"/>
        <w:numPr>
          <w:ilvl w:val="0"/>
          <w:numId w:val="32"/>
        </w:numPr>
      </w:pPr>
      <w:r>
        <w:t>Write an 8 byte long timestamp containg the miliseconds since epoc of this received frame.</w:t>
      </w:r>
    </w:p>
    <w:p w14:paraId="34190CFE" w14:textId="77777777" w:rsidR="004B2A09" w:rsidRDefault="004B2A09" w:rsidP="002A0CBF">
      <w:pPr>
        <w:pStyle w:val="BodyText"/>
        <w:numPr>
          <w:ilvl w:val="0"/>
          <w:numId w:val="32"/>
        </w:numPr>
      </w:pPr>
      <w:r>
        <w:t>Update the CRC at the end of the frame.</w:t>
      </w:r>
    </w:p>
    <w:p w14:paraId="64FAE4C8" w14:textId="77777777" w:rsidR="004B2A09" w:rsidRDefault="004B2A09" w:rsidP="002A0CBF">
      <w:pPr>
        <w:pStyle w:val="BodyText"/>
        <w:numPr>
          <w:ilvl w:val="0"/>
          <w:numId w:val="32"/>
        </w:numPr>
      </w:pPr>
      <w:r>
        <w:t>Add binary escape sequences as defined in the serial communications profile in PRIME.</w:t>
      </w:r>
    </w:p>
    <w:p w14:paraId="068D5978" w14:textId="77777777" w:rsidR="004B2A09" w:rsidRDefault="004B2A09" w:rsidP="002A0CBF">
      <w:pPr>
        <w:pStyle w:val="BodyText"/>
        <w:numPr>
          <w:ilvl w:val="0"/>
          <w:numId w:val="32"/>
        </w:numPr>
      </w:pPr>
      <w:r>
        <w:t>Add head and tail tokens (0x7E).</w:t>
      </w:r>
    </w:p>
    <w:p w14:paraId="252465CE" w14:textId="00626795" w:rsidR="004B2A09" w:rsidRDefault="004B2A09" w:rsidP="002A0CBF">
      <w:pPr>
        <w:pStyle w:val="BodyText"/>
        <w:numPr>
          <w:ilvl w:val="0"/>
          <w:numId w:val="32"/>
        </w:numPr>
      </w:pPr>
      <w:r>
        <w:t>Write to file.</w:t>
      </w:r>
    </w:p>
    <w:p w14:paraId="4C8D97CA" w14:textId="2C2A0475" w:rsidR="004B2A09" w:rsidRDefault="004B2A09" w:rsidP="004B2A09">
      <w:pPr>
        <w:pStyle w:val="Heading3"/>
      </w:pPr>
      <w:bookmarkStart w:id="16" w:name="_Toc485281064"/>
      <w:r>
        <w:t xml:space="preserve">Set Embedded Timestamp </w:t>
      </w:r>
      <w:r w:rsidR="001846D8">
        <w:t xml:space="preserve">Presence </w:t>
      </w:r>
      <w:r>
        <w:t>Flag</w:t>
      </w:r>
      <w:bookmarkEnd w:id="16"/>
    </w:p>
    <w:p w14:paraId="73F18E46" w14:textId="77777777" w:rsidR="004B2A09" w:rsidRDefault="004B2A09" w:rsidP="004B2A09">
      <w:pPr>
        <w:pStyle w:val="BodyText"/>
      </w:pPr>
    </w:p>
    <w:p w14:paraId="3B926F73" w14:textId="5B581B70" w:rsidR="004B2A09" w:rsidRDefault="001846D8" w:rsidP="004B2A09">
      <w:pPr>
        <w:pStyle w:val="BodyText"/>
      </w:pPr>
      <w:r>
        <w:t xml:space="preserve">In the sniffer frame header, modify the </w:t>
      </w:r>
      <w:r w:rsidRPr="001846D8">
        <w:rPr>
          <w:i/>
        </w:rPr>
        <w:t>“Sniffer type”</w:t>
      </w:r>
      <w:r>
        <w:t xml:space="preserve"> field, se</w:t>
      </w:r>
      <w:r w:rsidR="003D1AC2">
        <w:t>t</w:t>
      </w:r>
      <w:r>
        <w:t>ting the 7</w:t>
      </w:r>
      <w:r w:rsidRPr="001846D8">
        <w:rPr>
          <w:vertAlign w:val="superscript"/>
        </w:rPr>
        <w:t>th</w:t>
      </w:r>
      <w:r w:rsidR="003D1AC2">
        <w:t xml:space="preserve"> most significant </w:t>
      </w:r>
      <w:r>
        <w:t>bit to one (for example ORing the current value with</w:t>
      </w:r>
      <w:r w:rsidR="003D1AC2">
        <w:t xml:space="preserve"> 0x40</w:t>
      </w:r>
      <w:r>
        <w:t>).</w:t>
      </w:r>
      <w:r w:rsidR="005F2471">
        <w:t xml:space="preserve"> </w:t>
      </w:r>
      <w:r w:rsidR="002846E9">
        <w:t>This will tell the ATPL Multiprotocol Sniffer that a timestamp is present.</w:t>
      </w:r>
    </w:p>
    <w:p w14:paraId="3D490242" w14:textId="77777777" w:rsidR="005F2471" w:rsidRDefault="005F2471" w:rsidP="004B2A09">
      <w:pPr>
        <w:pStyle w:val="BodyText"/>
      </w:pPr>
    </w:p>
    <w:p w14:paraId="34E87A24" w14:textId="55A27A96" w:rsidR="005F2471" w:rsidRPr="001846D8" w:rsidRDefault="005F2471" w:rsidP="005F2471">
      <w:pPr>
        <w:pStyle w:val="Heading3"/>
      </w:pPr>
      <w:bookmarkStart w:id="17" w:name="_Toc485281065"/>
      <w:r>
        <w:lastRenderedPageBreak/>
        <w:t>Write Timestamp</w:t>
      </w:r>
      <w:bookmarkEnd w:id="17"/>
    </w:p>
    <w:p w14:paraId="16168FDD" w14:textId="287C8410" w:rsidR="002846E9" w:rsidRDefault="002846E9" w:rsidP="002846E9">
      <w:pPr>
        <w:pStyle w:val="BodyText"/>
      </w:pPr>
      <w:r>
        <w:t xml:space="preserve">Timestamp is a </w:t>
      </w:r>
      <w:r w:rsidR="008661EA">
        <w:t>64 bit</w:t>
      </w:r>
      <w:r>
        <w:t xml:space="preserve"> long</w:t>
      </w:r>
      <w:r w:rsidR="00710116">
        <w:t>,</w:t>
      </w:r>
      <w:r>
        <w:t xml:space="preserve"> unsigned integer counting the number of miliseconds since EPOC.</w:t>
      </w:r>
      <w:r w:rsidR="008661EA">
        <w:t xml:space="preserve"> It must be written in the reserved space in the </w:t>
      </w:r>
      <w:r w:rsidR="003D1AC2">
        <w:t xml:space="preserve">sniffer </w:t>
      </w:r>
      <w:r w:rsidR="008661EA">
        <w:t>header, starting at 12</w:t>
      </w:r>
      <w:r w:rsidR="008661EA" w:rsidRPr="008661EA">
        <w:rPr>
          <w:vertAlign w:val="superscript"/>
        </w:rPr>
        <w:t>th</w:t>
      </w:r>
      <w:r w:rsidR="008661EA">
        <w:t xml:space="preserve"> byte, and with timestamps´ MSB.</w:t>
      </w:r>
    </w:p>
    <w:p w14:paraId="7DDC9EE9" w14:textId="77777777" w:rsidR="008661EA" w:rsidRDefault="008661EA" w:rsidP="002846E9">
      <w:pPr>
        <w:pStyle w:val="BodyText"/>
      </w:pPr>
    </w:p>
    <w:p w14:paraId="16A0E43E" w14:textId="5E063FF0" w:rsidR="008661EA" w:rsidRDefault="008661EA" w:rsidP="002846E9">
      <w:pPr>
        <w:pStyle w:val="BodyText"/>
      </w:pPr>
      <w:r>
        <w:t>A simple way of obtaining the timestamp is:</w:t>
      </w:r>
    </w:p>
    <w:p w14:paraId="6183735D" w14:textId="66B21C23" w:rsidR="003D1AC2" w:rsidRPr="003D1AC2" w:rsidRDefault="00710116" w:rsidP="003D1AC2">
      <w:pPr>
        <w:pStyle w:val="Code2codetext"/>
      </w:pPr>
      <w:r>
        <w:t>uint64_t</w:t>
      </w:r>
      <w:r w:rsidRPr="003D1AC2">
        <w:t xml:space="preserve"> </w:t>
      </w:r>
      <w:r w:rsidR="003D1AC2" w:rsidRPr="003D1AC2">
        <w:t>get_timestamp_miliseconds_since_epoc()</w:t>
      </w:r>
    </w:p>
    <w:p w14:paraId="0AEDADDA" w14:textId="77777777" w:rsidR="003D1AC2" w:rsidRPr="003D1AC2" w:rsidRDefault="003D1AC2" w:rsidP="003D1AC2">
      <w:pPr>
        <w:pStyle w:val="Code2codetext"/>
      </w:pPr>
      <w:r w:rsidRPr="003D1AC2">
        <w:t>{</w:t>
      </w:r>
    </w:p>
    <w:p w14:paraId="5B33295C" w14:textId="2A888B0B" w:rsidR="003D1AC2" w:rsidRPr="003D1AC2" w:rsidRDefault="003D1AC2" w:rsidP="003D1AC2">
      <w:pPr>
        <w:pStyle w:val="Code2codetext"/>
      </w:pPr>
      <w:r w:rsidRPr="003D1AC2">
        <w:tab/>
      </w:r>
      <w:r w:rsidR="00710116">
        <w:t>uint64_t</w:t>
      </w:r>
      <w:r w:rsidR="00710116" w:rsidRPr="003D1AC2">
        <w:t xml:space="preserve"> </w:t>
      </w:r>
      <w:r w:rsidRPr="003D1AC2">
        <w:t>time_in_ms;</w:t>
      </w:r>
    </w:p>
    <w:p w14:paraId="54C68BDB" w14:textId="77777777" w:rsidR="003D1AC2" w:rsidRPr="003D1AC2" w:rsidRDefault="003D1AC2" w:rsidP="003D1AC2">
      <w:pPr>
        <w:pStyle w:val="Code2codetext"/>
      </w:pPr>
      <w:r w:rsidRPr="003D1AC2">
        <w:tab/>
        <w:t>struct timeval tv;</w:t>
      </w:r>
    </w:p>
    <w:p w14:paraId="5FF03DCD" w14:textId="77777777" w:rsidR="003D1AC2" w:rsidRPr="003D1AC2" w:rsidRDefault="003D1AC2" w:rsidP="003D1AC2">
      <w:pPr>
        <w:pStyle w:val="Code2codetext"/>
      </w:pPr>
    </w:p>
    <w:p w14:paraId="1E7FDB3C" w14:textId="77777777" w:rsidR="003D1AC2" w:rsidRPr="003D1AC2" w:rsidRDefault="003D1AC2" w:rsidP="003D1AC2">
      <w:pPr>
        <w:pStyle w:val="Code2codetext"/>
      </w:pPr>
      <w:r w:rsidRPr="003D1AC2">
        <w:tab/>
        <w:t>gettimeofday(&amp;tv,NULL);</w:t>
      </w:r>
    </w:p>
    <w:p w14:paraId="2A0A46A5" w14:textId="77777777" w:rsidR="003D1AC2" w:rsidRPr="003D1AC2" w:rsidRDefault="003D1AC2" w:rsidP="003D1AC2">
      <w:pPr>
        <w:pStyle w:val="Code2codetext"/>
      </w:pPr>
      <w:r w:rsidRPr="003D1AC2">
        <w:tab/>
        <w:t>time_in_ms = ((1000000* tv.tv_sec )+ tv.tv_usec) / 1000;</w:t>
      </w:r>
    </w:p>
    <w:p w14:paraId="77823235" w14:textId="77777777" w:rsidR="003D1AC2" w:rsidRDefault="003D1AC2" w:rsidP="003D1AC2">
      <w:pPr>
        <w:pStyle w:val="Code2codetext"/>
      </w:pPr>
      <w:r w:rsidRPr="003D1AC2">
        <w:tab/>
        <w:t>return time_in_ms;</w:t>
      </w:r>
    </w:p>
    <w:p w14:paraId="6744E41B" w14:textId="58CD08CC" w:rsidR="003D1AC2" w:rsidRPr="003D1AC2" w:rsidRDefault="003D1AC2" w:rsidP="003D1AC2">
      <w:pPr>
        <w:pStyle w:val="Code2codetext"/>
      </w:pPr>
      <w:r>
        <w:t>}</w:t>
      </w:r>
    </w:p>
    <w:p w14:paraId="3560CF87" w14:textId="4CD76987" w:rsidR="008661EA" w:rsidRPr="003D1AC2" w:rsidRDefault="008661EA" w:rsidP="003D1AC2">
      <w:pPr>
        <w:pStyle w:val="BodyText"/>
        <w:ind w:left="2160"/>
      </w:pPr>
    </w:p>
    <w:p w14:paraId="776072CF" w14:textId="56F8A540" w:rsidR="009546AC" w:rsidRDefault="003D1AC2" w:rsidP="003D1AC2">
      <w:pPr>
        <w:pStyle w:val="Heading3"/>
      </w:pPr>
      <w:bookmarkStart w:id="18" w:name="_Toc485281066"/>
      <w:r>
        <w:t>Add CRC</w:t>
      </w:r>
      <w:bookmarkEnd w:id="18"/>
    </w:p>
    <w:p w14:paraId="12C2B704" w14:textId="504EBBE5" w:rsidR="008960FA" w:rsidRDefault="003D1AC2" w:rsidP="003D1AC2">
      <w:pPr>
        <w:pStyle w:val="BodyText"/>
      </w:pPr>
      <w:r>
        <w:t xml:space="preserve">As we have modified the frame, a new CRC must be calculated. USI Sniffer frames use the CRC16 specified in PRIME FW </w:t>
      </w:r>
      <w:r w:rsidR="00600C27">
        <w:t>Stack. The</w:t>
      </w:r>
      <w:r w:rsidR="008960FA">
        <w:t xml:space="preserve"> </w:t>
      </w:r>
      <w:r w:rsidR="00600C27">
        <w:t>i</w:t>
      </w:r>
      <w:r w:rsidR="008960FA">
        <w:t>mplementation of the CRC16 is shown the usi.c file from the Usi Host library</w:t>
      </w:r>
      <w:r w:rsidR="00916772">
        <w:t>:</w:t>
      </w:r>
    </w:p>
    <w:p w14:paraId="65C63665" w14:textId="77777777" w:rsidR="008960FA" w:rsidRPr="00916772" w:rsidRDefault="008960FA" w:rsidP="00916772">
      <w:pPr>
        <w:pStyle w:val="Code2codetext"/>
        <w:rPr>
          <w:szCs w:val="20"/>
        </w:rPr>
      </w:pPr>
      <w:r w:rsidRPr="00916772">
        <w:t>static const uint16_t crc16Table[256] =</w:t>
      </w:r>
    </w:p>
    <w:p w14:paraId="0021BF2D" w14:textId="77777777" w:rsidR="008960FA" w:rsidRPr="00916772" w:rsidRDefault="008960FA" w:rsidP="00916772">
      <w:pPr>
        <w:pStyle w:val="Code2codetext"/>
        <w:rPr>
          <w:lang w:val="es-ES"/>
        </w:rPr>
      </w:pPr>
      <w:r w:rsidRPr="00916772">
        <w:rPr>
          <w:lang w:val="es-ES"/>
        </w:rPr>
        <w:t>{</w:t>
      </w:r>
    </w:p>
    <w:p w14:paraId="29AFC5D7" w14:textId="77777777" w:rsidR="008960FA" w:rsidRPr="00916772" w:rsidRDefault="008960FA" w:rsidP="00916772">
      <w:pPr>
        <w:pStyle w:val="Code2codetext"/>
        <w:rPr>
          <w:lang w:val="es-ES"/>
        </w:rPr>
      </w:pPr>
      <w:r w:rsidRPr="00916772">
        <w:rPr>
          <w:lang w:val="es-ES"/>
        </w:rPr>
        <w:tab/>
        <w:t>0x0000, 0x1021, 0x2042, 0x3063, 0x4084, 0x50a5, 0x60c6, 0x70e7,</w:t>
      </w:r>
    </w:p>
    <w:p w14:paraId="57458E31" w14:textId="77777777" w:rsidR="008960FA" w:rsidRPr="00916772" w:rsidRDefault="008960FA" w:rsidP="00916772">
      <w:pPr>
        <w:pStyle w:val="Code2codetext"/>
      </w:pPr>
      <w:r w:rsidRPr="00916772">
        <w:rPr>
          <w:lang w:val="es-ES"/>
        </w:rPr>
        <w:tab/>
      </w:r>
      <w:r w:rsidRPr="00916772">
        <w:t>0x8108, 0x9129, 0xa14a, 0xb16b, 0xc18c, 0xd1ad, 0xe1ce, 0xf1ef,</w:t>
      </w:r>
    </w:p>
    <w:p w14:paraId="226CC1CC" w14:textId="77777777" w:rsidR="008960FA" w:rsidRPr="00916772" w:rsidRDefault="008960FA" w:rsidP="00916772">
      <w:pPr>
        <w:pStyle w:val="Code2codetext"/>
      </w:pPr>
      <w:r w:rsidRPr="00916772">
        <w:tab/>
        <w:t>0x1231, 0x0210, 0x3273, 0x2252, 0x52b5, 0x4294, 0x72f7, 0x62d6,</w:t>
      </w:r>
    </w:p>
    <w:p w14:paraId="41537A56" w14:textId="77777777" w:rsidR="008960FA" w:rsidRPr="00916772" w:rsidRDefault="008960FA" w:rsidP="00916772">
      <w:pPr>
        <w:pStyle w:val="Code2codetext"/>
        <w:rPr>
          <w:lang w:val="es-ES"/>
        </w:rPr>
      </w:pPr>
      <w:r w:rsidRPr="00916772">
        <w:tab/>
      </w:r>
      <w:r w:rsidRPr="00916772">
        <w:rPr>
          <w:lang w:val="es-ES"/>
        </w:rPr>
        <w:t>0x9339, 0x8318, 0xb37b, 0xa35a, 0xd3bd, 0xc39c, 0xf3ff, 0xe3de,</w:t>
      </w:r>
    </w:p>
    <w:p w14:paraId="3A891D2B" w14:textId="77777777" w:rsidR="008960FA" w:rsidRPr="00916772" w:rsidRDefault="008960FA" w:rsidP="00916772">
      <w:pPr>
        <w:pStyle w:val="Code2codetext"/>
        <w:rPr>
          <w:lang w:val="es-ES"/>
        </w:rPr>
      </w:pPr>
      <w:r w:rsidRPr="00916772">
        <w:rPr>
          <w:lang w:val="es-ES"/>
        </w:rPr>
        <w:tab/>
        <w:t>0x2462, 0x3443, 0x0420, 0x1401, 0x64e6, 0x74c7, 0x44a4, 0x5485,</w:t>
      </w:r>
    </w:p>
    <w:p w14:paraId="3930D1FD" w14:textId="77777777" w:rsidR="008960FA" w:rsidRPr="00916772" w:rsidRDefault="008960FA" w:rsidP="00916772">
      <w:pPr>
        <w:pStyle w:val="Code2codetext"/>
        <w:rPr>
          <w:lang w:val="es-ES"/>
        </w:rPr>
      </w:pPr>
      <w:r w:rsidRPr="00916772">
        <w:rPr>
          <w:lang w:val="es-ES"/>
        </w:rPr>
        <w:tab/>
        <w:t>0xa56a, 0xb54b, 0x8528, 0x9509, 0xe5ee, 0xf5cf, 0xc5ac, 0xd58d,</w:t>
      </w:r>
    </w:p>
    <w:p w14:paraId="20F4A8CF" w14:textId="77777777" w:rsidR="008960FA" w:rsidRPr="00916772" w:rsidRDefault="008960FA" w:rsidP="00916772">
      <w:pPr>
        <w:pStyle w:val="Code2codetext"/>
      </w:pPr>
      <w:r w:rsidRPr="00916772">
        <w:rPr>
          <w:lang w:val="es-ES"/>
        </w:rPr>
        <w:tab/>
      </w:r>
      <w:r w:rsidRPr="00916772">
        <w:t>0x3653, 0x2672, 0x1611, 0x0630, 0x76d7, 0x66f6, 0x5695, 0x46b4,</w:t>
      </w:r>
    </w:p>
    <w:p w14:paraId="64FCD521" w14:textId="77777777" w:rsidR="008960FA" w:rsidRPr="00916772" w:rsidRDefault="008960FA" w:rsidP="00916772">
      <w:pPr>
        <w:pStyle w:val="Code2codetext"/>
      </w:pPr>
      <w:r w:rsidRPr="00916772">
        <w:tab/>
        <w:t>0xb75b, 0xa77a, 0x9719, 0x8738, 0xf7df, 0xe7fe, 0xd79d, 0xc7bc,</w:t>
      </w:r>
    </w:p>
    <w:p w14:paraId="52893B36" w14:textId="77777777" w:rsidR="008960FA" w:rsidRPr="00916772" w:rsidRDefault="008960FA" w:rsidP="00916772">
      <w:pPr>
        <w:pStyle w:val="Code2codetext"/>
        <w:rPr>
          <w:lang w:val="es-ES"/>
        </w:rPr>
      </w:pPr>
      <w:r w:rsidRPr="00916772">
        <w:tab/>
      </w:r>
      <w:r w:rsidRPr="00916772">
        <w:rPr>
          <w:lang w:val="es-ES"/>
        </w:rPr>
        <w:t>0x48c4, 0x58e5, 0x6886, 0x78a7, 0x0840, 0x1861, 0x2802, 0x3823,</w:t>
      </w:r>
    </w:p>
    <w:p w14:paraId="75B179DB" w14:textId="77777777" w:rsidR="008960FA" w:rsidRPr="00916772" w:rsidRDefault="008960FA" w:rsidP="00916772">
      <w:pPr>
        <w:pStyle w:val="Code2codetext"/>
        <w:rPr>
          <w:lang w:val="es-ES"/>
        </w:rPr>
      </w:pPr>
      <w:r w:rsidRPr="00916772">
        <w:rPr>
          <w:lang w:val="es-ES"/>
        </w:rPr>
        <w:tab/>
        <w:t>0xc9cc, 0xd9ed, 0xe98e, 0xf9af, 0x8948, 0x9969, 0xa90a, 0xb92b,</w:t>
      </w:r>
    </w:p>
    <w:p w14:paraId="349CAE56" w14:textId="77777777" w:rsidR="008960FA" w:rsidRPr="00916772" w:rsidRDefault="008960FA" w:rsidP="00916772">
      <w:pPr>
        <w:pStyle w:val="Code2codetext"/>
      </w:pPr>
      <w:r w:rsidRPr="00916772">
        <w:rPr>
          <w:lang w:val="es-ES"/>
        </w:rPr>
        <w:tab/>
      </w:r>
      <w:r w:rsidRPr="00916772">
        <w:t>0x5af5, 0x4ad4, 0x7ab7, 0x6a96, 0x1a71, 0x0a50, 0x3a33, 0x2a12,</w:t>
      </w:r>
    </w:p>
    <w:p w14:paraId="79D8E2BE" w14:textId="77777777" w:rsidR="008960FA" w:rsidRPr="00916772" w:rsidRDefault="008960FA" w:rsidP="00916772">
      <w:pPr>
        <w:pStyle w:val="Code2codetext"/>
      </w:pPr>
      <w:r w:rsidRPr="00916772">
        <w:tab/>
        <w:t>0xdbfd, 0xcbdc, 0xfbbf, 0xeb9e, 0x9b79, 0x8b58, 0xbb3b, 0xab1a,</w:t>
      </w:r>
    </w:p>
    <w:p w14:paraId="107F9A7F" w14:textId="77777777" w:rsidR="008960FA" w:rsidRPr="00916772" w:rsidRDefault="008960FA" w:rsidP="00916772">
      <w:pPr>
        <w:pStyle w:val="Code2codetext"/>
        <w:rPr>
          <w:lang w:val="es-ES"/>
        </w:rPr>
      </w:pPr>
      <w:r w:rsidRPr="00916772">
        <w:tab/>
      </w:r>
      <w:r w:rsidRPr="00916772">
        <w:rPr>
          <w:lang w:val="es-ES"/>
        </w:rPr>
        <w:t>0x6ca6, 0x7c87, 0x4ce4, 0x5cc5, 0x2c22, 0x3c03, 0x0c60, 0x1c41,</w:t>
      </w:r>
    </w:p>
    <w:p w14:paraId="0A56BD33" w14:textId="77777777" w:rsidR="008960FA" w:rsidRPr="00916772" w:rsidRDefault="008960FA" w:rsidP="00916772">
      <w:pPr>
        <w:pStyle w:val="Code2codetext"/>
        <w:rPr>
          <w:lang w:val="es-ES"/>
        </w:rPr>
      </w:pPr>
      <w:r w:rsidRPr="00916772">
        <w:rPr>
          <w:lang w:val="es-ES"/>
        </w:rPr>
        <w:tab/>
        <w:t>0xedae, 0xfd8f, 0xcdec, 0xddcd, 0xad2a, 0xbd0b, 0x8d68, 0x9d49,</w:t>
      </w:r>
    </w:p>
    <w:p w14:paraId="3CA516CF" w14:textId="77777777" w:rsidR="008960FA" w:rsidRPr="00916772" w:rsidRDefault="008960FA" w:rsidP="00916772">
      <w:pPr>
        <w:pStyle w:val="Code2codetext"/>
        <w:rPr>
          <w:lang w:val="es-ES"/>
        </w:rPr>
      </w:pPr>
      <w:r w:rsidRPr="00916772">
        <w:rPr>
          <w:lang w:val="es-ES"/>
        </w:rPr>
        <w:tab/>
        <w:t>0x7e97, 0x6eb6, 0x5ed5, 0x4ef4, 0x3e13, 0x2e32, 0x1e51, 0x0e70,</w:t>
      </w:r>
    </w:p>
    <w:p w14:paraId="2468CF67" w14:textId="77777777" w:rsidR="008960FA" w:rsidRPr="00916772" w:rsidRDefault="008960FA" w:rsidP="00916772">
      <w:pPr>
        <w:pStyle w:val="Code2codetext"/>
        <w:rPr>
          <w:lang w:val="es-ES"/>
        </w:rPr>
      </w:pPr>
      <w:r w:rsidRPr="00916772">
        <w:rPr>
          <w:lang w:val="es-ES"/>
        </w:rPr>
        <w:tab/>
        <w:t>0xff9f, 0xefbe, 0xdfdd, 0xcffc, 0xbf1b, 0xaf3a, 0x9f59, 0x8f78,</w:t>
      </w:r>
    </w:p>
    <w:p w14:paraId="63E971D7" w14:textId="77777777" w:rsidR="008960FA" w:rsidRPr="00916772" w:rsidRDefault="008960FA" w:rsidP="00916772">
      <w:pPr>
        <w:pStyle w:val="Code2codetext"/>
        <w:rPr>
          <w:lang w:val="es-ES"/>
        </w:rPr>
      </w:pPr>
      <w:r w:rsidRPr="00916772">
        <w:rPr>
          <w:lang w:val="es-ES"/>
        </w:rPr>
        <w:tab/>
        <w:t>0x9188, 0x81a9, 0xb1ca, 0xa1eb, 0xd10c, 0xc12d, 0xf14e, 0xe16f,</w:t>
      </w:r>
    </w:p>
    <w:p w14:paraId="0DC133A1" w14:textId="77777777" w:rsidR="008960FA" w:rsidRPr="00916772" w:rsidRDefault="008960FA" w:rsidP="00916772">
      <w:pPr>
        <w:pStyle w:val="Code2codetext"/>
        <w:rPr>
          <w:lang w:val="es-ES"/>
        </w:rPr>
      </w:pPr>
      <w:r w:rsidRPr="00916772">
        <w:rPr>
          <w:lang w:val="es-ES"/>
        </w:rPr>
        <w:tab/>
        <w:t>0x1080, 0x00a1, 0x30c2, 0x20e3, 0x5004, 0x4025, 0x7046, 0x6067,</w:t>
      </w:r>
    </w:p>
    <w:p w14:paraId="47E657E4" w14:textId="77777777" w:rsidR="008960FA" w:rsidRPr="00916772" w:rsidRDefault="008960FA" w:rsidP="00916772">
      <w:pPr>
        <w:pStyle w:val="Code2codetext"/>
        <w:rPr>
          <w:lang w:val="es-ES"/>
        </w:rPr>
      </w:pPr>
      <w:r w:rsidRPr="00916772">
        <w:rPr>
          <w:lang w:val="es-ES"/>
        </w:rPr>
        <w:tab/>
        <w:t>0x83b9, 0x9398, 0xa3fb, 0xb3da, 0xc33d, 0xd31c, 0xe37f, 0xf35e,</w:t>
      </w:r>
    </w:p>
    <w:p w14:paraId="6AC6ACB4" w14:textId="77777777" w:rsidR="008960FA" w:rsidRPr="00916772" w:rsidRDefault="008960FA" w:rsidP="00916772">
      <w:pPr>
        <w:pStyle w:val="Code2codetext"/>
      </w:pPr>
      <w:r w:rsidRPr="00916772">
        <w:rPr>
          <w:lang w:val="es-ES"/>
        </w:rPr>
        <w:tab/>
      </w:r>
      <w:r w:rsidRPr="00916772">
        <w:t>0x02b1, 0x1290, 0x22f3, 0x32d2, 0x4235, 0x5214, 0x6277, 0x7256,</w:t>
      </w:r>
    </w:p>
    <w:p w14:paraId="62DC5E4A" w14:textId="77777777" w:rsidR="008960FA" w:rsidRPr="00916772" w:rsidRDefault="008960FA" w:rsidP="00916772">
      <w:pPr>
        <w:pStyle w:val="Code2codetext"/>
        <w:rPr>
          <w:lang w:val="es-ES"/>
        </w:rPr>
      </w:pPr>
      <w:r w:rsidRPr="00916772">
        <w:tab/>
      </w:r>
      <w:r w:rsidRPr="00916772">
        <w:rPr>
          <w:lang w:val="es-ES"/>
        </w:rPr>
        <w:t>0xb5ea, 0xa5cb, 0x95a8, 0x8589, 0xf56e, 0xe54f, 0xd52c, 0xc50d,</w:t>
      </w:r>
    </w:p>
    <w:p w14:paraId="3B1A221D" w14:textId="77777777" w:rsidR="008960FA" w:rsidRPr="00916772" w:rsidRDefault="008960FA" w:rsidP="00916772">
      <w:pPr>
        <w:pStyle w:val="Code2codetext"/>
        <w:rPr>
          <w:lang w:val="es-ES"/>
        </w:rPr>
      </w:pPr>
      <w:r w:rsidRPr="00916772">
        <w:rPr>
          <w:lang w:val="es-ES"/>
        </w:rPr>
        <w:tab/>
        <w:t>0x34e2, 0x24c3, 0x14a0, 0x0481, 0x7466, 0x6447, 0x5424, 0x4405,</w:t>
      </w:r>
    </w:p>
    <w:p w14:paraId="749B7538" w14:textId="77777777" w:rsidR="008960FA" w:rsidRPr="00916772" w:rsidRDefault="008960FA" w:rsidP="00916772">
      <w:pPr>
        <w:pStyle w:val="Code2codetext"/>
        <w:rPr>
          <w:lang w:val="es-ES"/>
        </w:rPr>
      </w:pPr>
      <w:r w:rsidRPr="00916772">
        <w:rPr>
          <w:lang w:val="es-ES"/>
        </w:rPr>
        <w:tab/>
        <w:t>0xa7db, 0xb7fa, 0x8799, 0x97b8, 0xe75f, 0xf77e, 0xc71d, 0xd73c,</w:t>
      </w:r>
    </w:p>
    <w:p w14:paraId="0AECD883" w14:textId="77777777" w:rsidR="008960FA" w:rsidRPr="00916772" w:rsidRDefault="008960FA" w:rsidP="00916772">
      <w:pPr>
        <w:pStyle w:val="Code2codetext"/>
      </w:pPr>
      <w:r w:rsidRPr="00916772">
        <w:rPr>
          <w:lang w:val="es-ES"/>
        </w:rPr>
        <w:tab/>
      </w:r>
      <w:r w:rsidRPr="00916772">
        <w:t>0x26d3, 0x36f2, 0x0691, 0x16b0, 0x6657, 0x7676, 0x4615, 0x5634,</w:t>
      </w:r>
    </w:p>
    <w:p w14:paraId="3B3AD41C" w14:textId="77777777" w:rsidR="008960FA" w:rsidRPr="00916772" w:rsidRDefault="008960FA" w:rsidP="00916772">
      <w:pPr>
        <w:pStyle w:val="Code2codetext"/>
        <w:rPr>
          <w:lang w:val="es-ES"/>
        </w:rPr>
      </w:pPr>
      <w:r w:rsidRPr="00916772">
        <w:tab/>
      </w:r>
      <w:r w:rsidRPr="00916772">
        <w:rPr>
          <w:lang w:val="es-ES"/>
        </w:rPr>
        <w:t>0xd94c, 0xc96d, 0xf90e, 0xe92f, 0x99c8, 0x89e9, 0xb98a, 0xa9ab,</w:t>
      </w:r>
    </w:p>
    <w:p w14:paraId="5AE80AB1" w14:textId="77777777" w:rsidR="008960FA" w:rsidRPr="00916772" w:rsidRDefault="008960FA" w:rsidP="00916772">
      <w:pPr>
        <w:pStyle w:val="Code2codetext"/>
        <w:rPr>
          <w:lang w:val="es-ES"/>
        </w:rPr>
      </w:pPr>
      <w:r w:rsidRPr="00916772">
        <w:rPr>
          <w:lang w:val="es-ES"/>
        </w:rPr>
        <w:tab/>
        <w:t>0x5844, 0x4865, 0x7806, 0x6827, 0x18c0, 0x08e1, 0x3882, 0x28a3,</w:t>
      </w:r>
    </w:p>
    <w:p w14:paraId="12EEFDF2" w14:textId="77777777" w:rsidR="008960FA" w:rsidRPr="00916772" w:rsidRDefault="008960FA" w:rsidP="00916772">
      <w:pPr>
        <w:pStyle w:val="Code2codetext"/>
        <w:rPr>
          <w:lang w:val="es-ES"/>
        </w:rPr>
      </w:pPr>
      <w:r w:rsidRPr="00916772">
        <w:rPr>
          <w:lang w:val="es-ES"/>
        </w:rPr>
        <w:tab/>
        <w:t>0xcb7d, 0xdb5c, 0xeb3f, 0xfb1e, 0x8bf9, 0x9bd8, 0xabbb, 0xbb9a,</w:t>
      </w:r>
    </w:p>
    <w:p w14:paraId="7590F7FD" w14:textId="77777777" w:rsidR="008960FA" w:rsidRPr="00916772" w:rsidRDefault="008960FA" w:rsidP="00916772">
      <w:pPr>
        <w:pStyle w:val="Code2codetext"/>
      </w:pPr>
      <w:r w:rsidRPr="00916772">
        <w:rPr>
          <w:lang w:val="es-ES"/>
        </w:rPr>
        <w:tab/>
      </w:r>
      <w:r w:rsidRPr="00916772">
        <w:t>0x4a75, 0x5a54, 0x6a37, 0x7a16, 0x0af1, 0x1ad0, 0x2ab3, 0x3a92,</w:t>
      </w:r>
    </w:p>
    <w:p w14:paraId="5586A543" w14:textId="77777777" w:rsidR="008960FA" w:rsidRPr="00916772" w:rsidRDefault="008960FA" w:rsidP="00916772">
      <w:pPr>
        <w:pStyle w:val="Code2codetext"/>
      </w:pPr>
      <w:r w:rsidRPr="00916772">
        <w:tab/>
        <w:t>0xfd2e, 0xed0f, 0xdd6c, 0xcd4d, 0xbdaa, 0xad8b, 0x9de8, 0x8dc9,</w:t>
      </w:r>
    </w:p>
    <w:p w14:paraId="297EDB06" w14:textId="77777777" w:rsidR="008960FA" w:rsidRPr="00916772" w:rsidRDefault="008960FA" w:rsidP="00916772">
      <w:pPr>
        <w:pStyle w:val="Code2codetext"/>
        <w:rPr>
          <w:lang w:val="es-ES"/>
        </w:rPr>
      </w:pPr>
      <w:r w:rsidRPr="00916772">
        <w:tab/>
      </w:r>
      <w:r w:rsidRPr="00916772">
        <w:rPr>
          <w:lang w:val="es-ES"/>
        </w:rPr>
        <w:t>0x7c26, 0x6c07, 0x5c64, 0x4c45, 0x3ca2, 0x2c83, 0x1ce0, 0x0cc1,</w:t>
      </w:r>
    </w:p>
    <w:p w14:paraId="02A54D4D" w14:textId="77777777" w:rsidR="008960FA" w:rsidRPr="00916772" w:rsidRDefault="008960FA" w:rsidP="00916772">
      <w:pPr>
        <w:pStyle w:val="Code2codetext"/>
        <w:rPr>
          <w:lang w:val="es-ES"/>
        </w:rPr>
      </w:pPr>
      <w:r w:rsidRPr="00916772">
        <w:rPr>
          <w:lang w:val="es-ES"/>
        </w:rPr>
        <w:tab/>
        <w:t>0xef1f, 0xff3e, 0xcf5d, 0xdf7c, 0xaf9b, 0xbfba, 0x8fd9, 0x9ff8,</w:t>
      </w:r>
    </w:p>
    <w:p w14:paraId="1A932777" w14:textId="77777777" w:rsidR="008960FA" w:rsidRPr="00916772" w:rsidRDefault="008960FA" w:rsidP="00916772">
      <w:pPr>
        <w:pStyle w:val="Code2codetext"/>
        <w:rPr>
          <w:lang w:val="es-ES"/>
        </w:rPr>
      </w:pPr>
      <w:r w:rsidRPr="00916772">
        <w:rPr>
          <w:lang w:val="es-ES"/>
        </w:rPr>
        <w:tab/>
        <w:t>0x6e17, 0x7e36, 0x4e55, 0x5e74, 0x2e93, 0x3eb2, 0x0ed1, 0x1ef0</w:t>
      </w:r>
    </w:p>
    <w:p w14:paraId="3757A70E" w14:textId="1A5DC552" w:rsidR="008960FA" w:rsidRDefault="008960FA" w:rsidP="00916772">
      <w:pPr>
        <w:pStyle w:val="Code2codetext"/>
      </w:pPr>
      <w:r w:rsidRPr="00916772">
        <w:t>};</w:t>
      </w:r>
    </w:p>
    <w:p w14:paraId="778B2BEF" w14:textId="77777777" w:rsidR="00916772" w:rsidRDefault="00916772" w:rsidP="00916772">
      <w:pPr>
        <w:pStyle w:val="Code2codetext"/>
      </w:pPr>
    </w:p>
    <w:p w14:paraId="312177AC" w14:textId="77777777" w:rsidR="00916772" w:rsidRDefault="00916772" w:rsidP="00916772">
      <w:pPr>
        <w:pStyle w:val="Code2codetext"/>
      </w:pPr>
    </w:p>
    <w:p w14:paraId="6BF8C119" w14:textId="77777777" w:rsidR="00916772" w:rsidRDefault="00916772" w:rsidP="00916772">
      <w:pPr>
        <w:pStyle w:val="Code2codetext"/>
      </w:pPr>
    </w:p>
    <w:p w14:paraId="4114BE17" w14:textId="77777777" w:rsidR="00916772" w:rsidRDefault="00916772" w:rsidP="00916772">
      <w:pPr>
        <w:pStyle w:val="Code2codetext"/>
      </w:pPr>
    </w:p>
    <w:p w14:paraId="53CD424F" w14:textId="77777777" w:rsidR="00916772" w:rsidRPr="00916772" w:rsidRDefault="00916772" w:rsidP="00916772">
      <w:pPr>
        <w:pStyle w:val="Code2codetext"/>
      </w:pPr>
    </w:p>
    <w:p w14:paraId="59853F71" w14:textId="77777777" w:rsidR="008960FA" w:rsidRPr="00916772" w:rsidRDefault="008960FA" w:rsidP="00916772">
      <w:pPr>
        <w:pStyle w:val="Code2codetext"/>
        <w:rPr>
          <w:szCs w:val="20"/>
        </w:rPr>
      </w:pPr>
      <w:r w:rsidRPr="00916772">
        <w:lastRenderedPageBreak/>
        <w:t>static uint16_t _evalCrc16 (const uint8_t *bufPtr, uint16_t len)</w:t>
      </w:r>
      <w:r w:rsidRPr="00916772">
        <w:tab/>
        <w:t xml:space="preserve"> </w:t>
      </w:r>
      <w:r w:rsidRPr="00916772">
        <w:tab/>
        <w:t>// len = 64 -&gt; 2.93 ms.</w:t>
      </w:r>
    </w:p>
    <w:p w14:paraId="67DFC297" w14:textId="77777777" w:rsidR="008960FA" w:rsidRPr="00916772" w:rsidRDefault="008960FA" w:rsidP="00916772">
      <w:pPr>
        <w:pStyle w:val="Code2codetext"/>
      </w:pPr>
      <w:r w:rsidRPr="00916772">
        <w:t>{</w:t>
      </w:r>
    </w:p>
    <w:p w14:paraId="0E391451" w14:textId="77777777" w:rsidR="008960FA" w:rsidRPr="00916772" w:rsidRDefault="008960FA" w:rsidP="00916772">
      <w:pPr>
        <w:pStyle w:val="Code2codetext"/>
      </w:pPr>
      <w:r w:rsidRPr="00916772">
        <w:t xml:space="preserve">    uint16_t crc;</w:t>
      </w:r>
    </w:p>
    <w:p w14:paraId="3ECD2BC3" w14:textId="77777777" w:rsidR="008960FA" w:rsidRPr="00916772" w:rsidRDefault="008960FA" w:rsidP="00916772">
      <w:pPr>
        <w:pStyle w:val="Code2codetext"/>
      </w:pPr>
    </w:p>
    <w:p w14:paraId="6014A47D" w14:textId="77777777" w:rsidR="008960FA" w:rsidRPr="00916772" w:rsidRDefault="008960FA" w:rsidP="00916772">
      <w:pPr>
        <w:pStyle w:val="Code2codetext"/>
      </w:pPr>
      <w:r w:rsidRPr="00916772">
        <w:tab/>
        <w:t>crc = 0;</w:t>
      </w:r>
    </w:p>
    <w:p w14:paraId="12F748A6" w14:textId="77777777" w:rsidR="008960FA" w:rsidRPr="00916772" w:rsidRDefault="008960FA" w:rsidP="00916772">
      <w:pPr>
        <w:pStyle w:val="Code2codetext"/>
      </w:pPr>
      <w:r w:rsidRPr="00916772">
        <w:tab/>
        <w:t>while (len--)</w:t>
      </w:r>
    </w:p>
    <w:p w14:paraId="33AAB7BC" w14:textId="77777777" w:rsidR="008960FA" w:rsidRPr="00916772" w:rsidRDefault="008960FA" w:rsidP="00916772">
      <w:pPr>
        <w:pStyle w:val="Code2codetext"/>
      </w:pPr>
      <w:r w:rsidRPr="00916772">
        <w:t xml:space="preserve">        crc = (uint16_t)(crc16Table [(crc &gt;&gt; 8) &amp; 0xff] ^ (crc &lt;&lt; 8) ^ (*bufPtr++ &amp; 0x00ff));</w:t>
      </w:r>
    </w:p>
    <w:p w14:paraId="37578050" w14:textId="77777777" w:rsidR="008960FA" w:rsidRPr="00916772" w:rsidRDefault="008960FA" w:rsidP="00916772">
      <w:pPr>
        <w:pStyle w:val="Code2codetext"/>
      </w:pPr>
      <w:r w:rsidRPr="00916772">
        <w:tab/>
        <w:t>return crc;</w:t>
      </w:r>
    </w:p>
    <w:p w14:paraId="0475B542" w14:textId="77777777" w:rsidR="00916772" w:rsidRDefault="008960FA" w:rsidP="00916772">
      <w:pPr>
        <w:pStyle w:val="Code2codetext"/>
      </w:pPr>
      <w:r w:rsidRPr="00916772">
        <w:t>}</w:t>
      </w:r>
    </w:p>
    <w:p w14:paraId="25581241" w14:textId="32B74F50" w:rsidR="003D1AC2" w:rsidRPr="00916772" w:rsidRDefault="008960FA" w:rsidP="00916772">
      <w:pPr>
        <w:pStyle w:val="Code2codetext"/>
      </w:pPr>
      <w:r w:rsidRPr="00916772">
        <w:t xml:space="preserve"> </w:t>
      </w:r>
    </w:p>
    <w:p w14:paraId="5ED8EEE6" w14:textId="753443AA" w:rsidR="00600C27" w:rsidRDefault="00916772" w:rsidP="003D1AC2">
      <w:pPr>
        <w:pStyle w:val="BodyText"/>
      </w:pPr>
      <w:r>
        <w:t>CRC must be appended at the end of the sniffer frame.</w:t>
      </w:r>
    </w:p>
    <w:p w14:paraId="53F958BB" w14:textId="77777777" w:rsidR="00916772" w:rsidRDefault="00916772" w:rsidP="003D1AC2">
      <w:pPr>
        <w:pStyle w:val="BodyText"/>
      </w:pPr>
    </w:p>
    <w:p w14:paraId="1FCDD24E" w14:textId="7D8D01B5" w:rsidR="00916772" w:rsidRDefault="00916772" w:rsidP="00916772">
      <w:pPr>
        <w:pStyle w:val="Heading3"/>
      </w:pPr>
      <w:bookmarkStart w:id="19" w:name="_Toc485281067"/>
      <w:r>
        <w:t>Add serial profile escape sequences</w:t>
      </w:r>
      <w:r w:rsidR="00821F88">
        <w:t xml:space="preserve"> and begin/end tokens</w:t>
      </w:r>
      <w:r>
        <w:t>.</w:t>
      </w:r>
      <w:bookmarkEnd w:id="19"/>
    </w:p>
    <w:p w14:paraId="7BFDFC47" w14:textId="5AE9DC73" w:rsidR="00916772" w:rsidRDefault="00916772" w:rsidP="00916772">
      <w:pPr>
        <w:pStyle w:val="BodyText"/>
      </w:pPr>
      <w:r>
        <w:t>Now, the frame is</w:t>
      </w:r>
      <w:r w:rsidR="00C618DA">
        <w:t xml:space="preserve"> modified</w:t>
      </w:r>
      <w:r>
        <w:t xml:space="preserve">, it is needed to restore the PRIME serial profile format. This format encapsulates each frame in HDLC frames. Begin and end of a frame is marked with a 0x7E and the frame itself can not contain those values. Escape sequecuences must be added if that happens. </w:t>
      </w:r>
      <w:r w:rsidR="00C618DA">
        <w:t>PRIME Standard documentation specifies how must be done in the serial communication profile.</w:t>
      </w:r>
    </w:p>
    <w:p w14:paraId="23F6463A" w14:textId="77777777" w:rsidR="00C618DA" w:rsidRDefault="00C618DA" w:rsidP="00916772">
      <w:pPr>
        <w:pStyle w:val="BodyText"/>
      </w:pPr>
    </w:p>
    <w:p w14:paraId="25493533" w14:textId="5994F09A" w:rsidR="00C618DA" w:rsidRDefault="00821F88" w:rsidP="00821F88">
      <w:pPr>
        <w:pStyle w:val="Heading3"/>
      </w:pPr>
      <w:bookmarkStart w:id="20" w:name="_Toc485281068"/>
      <w:r>
        <w:t>Write to file</w:t>
      </w:r>
      <w:bookmarkEnd w:id="20"/>
    </w:p>
    <w:p w14:paraId="0BCA5C3D" w14:textId="7F6EA5C3" w:rsidR="00821F88" w:rsidRDefault="00821F88" w:rsidP="00821F88">
      <w:pPr>
        <w:pStyle w:val="BodyText"/>
      </w:pPr>
      <w:r>
        <w:t xml:space="preserve">When the frame is modified, write it to the file. Figure 1-4 shows a binary sniffer file with the added timestamp. Files with this format can be imported and converted into a SQLite database with the ATPL Multiprotocol Sniffer tool. Timestamp in the imported database will be recorded with the data from the embedded timestamps. </w:t>
      </w:r>
      <w:bookmarkStart w:id="21" w:name="_GoBack"/>
      <w:bookmarkEnd w:id="21"/>
    </w:p>
    <w:p w14:paraId="048A9C74" w14:textId="54A0C716" w:rsidR="00C618DA" w:rsidRDefault="00C618DA" w:rsidP="00C618DA">
      <w:pPr>
        <w:pStyle w:val="FigureX-XTitle"/>
      </w:pPr>
      <w:r>
        <w:t>Sniffer file with embedded timestamp.</w:t>
      </w:r>
    </w:p>
    <w:p w14:paraId="0F886B01" w14:textId="0118EAD4" w:rsidR="00916772" w:rsidRDefault="00C618DA" w:rsidP="00916772">
      <w:pPr>
        <w:pStyle w:val="BodyText"/>
      </w:pPr>
      <w:r>
        <w:rPr>
          <w:noProof/>
        </w:rPr>
        <w:drawing>
          <wp:inline distT="0" distB="0" distL="0" distR="0" wp14:anchorId="33F57A91" wp14:editId="6B6BE551">
            <wp:extent cx="4343400" cy="3219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3400" cy="3219450"/>
                    </a:xfrm>
                    <a:prstGeom prst="rect">
                      <a:avLst/>
                    </a:prstGeom>
                  </pic:spPr>
                </pic:pic>
              </a:graphicData>
            </a:graphic>
          </wp:inline>
        </w:drawing>
      </w:r>
    </w:p>
    <w:p w14:paraId="4C738E62" w14:textId="77777777" w:rsidR="00916772" w:rsidRDefault="00916772" w:rsidP="003D1AC2">
      <w:pPr>
        <w:pStyle w:val="BodyText"/>
      </w:pPr>
    </w:p>
    <w:p w14:paraId="082A25D0" w14:textId="77777777" w:rsidR="00916772" w:rsidRDefault="00916772" w:rsidP="003D1AC2">
      <w:pPr>
        <w:pStyle w:val="BodyText"/>
      </w:pPr>
    </w:p>
    <w:p w14:paraId="4351CB37" w14:textId="77777777" w:rsidR="00600C27" w:rsidRPr="003D1AC2" w:rsidRDefault="00600C27" w:rsidP="00600C27">
      <w:pPr>
        <w:pStyle w:val="BodyText"/>
        <w:ind w:left="0"/>
      </w:pPr>
    </w:p>
    <w:p w14:paraId="4A215C98" w14:textId="77777777" w:rsidR="00C60691" w:rsidRDefault="00C60691" w:rsidP="00886E14">
      <w:pPr>
        <w:pStyle w:val="Heading1"/>
        <w:numPr>
          <w:ilvl w:val="0"/>
          <w:numId w:val="0"/>
        </w:numPr>
        <w:ind w:left="720"/>
        <w:jc w:val="both"/>
      </w:pPr>
    </w:p>
    <w:p w14:paraId="7CEA148C" w14:textId="77777777" w:rsidR="00210230" w:rsidRDefault="007F332D" w:rsidP="00E57E8D">
      <w:pPr>
        <w:pStyle w:val="Heading1"/>
        <w:jc w:val="both"/>
      </w:pPr>
      <w:bookmarkStart w:id="22" w:name="_Toc485281069"/>
      <w:r>
        <w:t>Revision History</w:t>
      </w:r>
      <w:bookmarkEnd w:id="22"/>
    </w:p>
    <w:p w14:paraId="3B233D30" w14:textId="77777777" w:rsidR="00E57E8D" w:rsidRPr="00E57E8D" w:rsidRDefault="00E57E8D" w:rsidP="00E57E8D">
      <w:pPr>
        <w:pStyle w:val="BodyText"/>
      </w:pPr>
    </w:p>
    <w:tbl>
      <w:tblPr>
        <w:tblW w:w="0" w:type="auto"/>
        <w:tblInd w:w="792" w:type="dxa"/>
        <w:tblCellMar>
          <w:top w:w="43" w:type="dxa"/>
          <w:left w:w="115" w:type="dxa"/>
          <w:right w:w="115" w:type="dxa"/>
        </w:tblCellMar>
        <w:tblLook w:val="04A0" w:firstRow="1" w:lastRow="0" w:firstColumn="1" w:lastColumn="0" w:noHBand="0" w:noVBand="1"/>
      </w:tblPr>
      <w:tblGrid>
        <w:gridCol w:w="1357"/>
        <w:gridCol w:w="1504"/>
        <w:gridCol w:w="6804"/>
      </w:tblGrid>
      <w:tr w:rsidR="007F332D" w:rsidRPr="00692151" w14:paraId="615DD2F0" w14:textId="77777777" w:rsidTr="00E502D9">
        <w:trPr>
          <w:cantSplit/>
        </w:trPr>
        <w:tc>
          <w:tcPr>
            <w:tcW w:w="1357" w:type="dxa"/>
            <w:tcBorders>
              <w:top w:val="single" w:sz="4" w:space="0" w:color="A7A9AB"/>
              <w:left w:val="single" w:sz="4" w:space="0" w:color="A7A9AB"/>
              <w:bottom w:val="single" w:sz="4" w:space="0" w:color="A7A9AB"/>
              <w:right w:val="single" w:sz="4" w:space="0" w:color="A7A9AB"/>
              <w:tl2br w:val="nil"/>
              <w:tr2bl w:val="nil"/>
            </w:tcBorders>
            <w:shd w:val="clear" w:color="auto" w:fill="585858"/>
          </w:tcPr>
          <w:p w14:paraId="51EF3DDE" w14:textId="77777777" w:rsidR="007F332D" w:rsidRPr="00E251C1" w:rsidRDefault="007F332D" w:rsidP="002F1599">
            <w:pPr>
              <w:pStyle w:val="Tabletext"/>
              <w:jc w:val="center"/>
              <w:rPr>
                <w:b/>
                <w:color w:val="FFFFFF"/>
              </w:rPr>
            </w:pPr>
            <w:r w:rsidRPr="00E251C1">
              <w:rPr>
                <w:b/>
                <w:color w:val="FFFFFF"/>
              </w:rPr>
              <w:t>Doc. Rev.</w:t>
            </w:r>
          </w:p>
        </w:tc>
        <w:tc>
          <w:tcPr>
            <w:tcW w:w="1504" w:type="dxa"/>
            <w:tcBorders>
              <w:top w:val="single" w:sz="4" w:space="0" w:color="A7A9AB"/>
              <w:left w:val="single" w:sz="4" w:space="0" w:color="A7A9AB"/>
              <w:bottom w:val="single" w:sz="4" w:space="0" w:color="A7A9AB"/>
              <w:right w:val="single" w:sz="4" w:space="0" w:color="A7A9AB"/>
              <w:tl2br w:val="nil"/>
              <w:tr2bl w:val="nil"/>
            </w:tcBorders>
            <w:shd w:val="clear" w:color="auto" w:fill="585858"/>
          </w:tcPr>
          <w:p w14:paraId="622548E9" w14:textId="77777777" w:rsidR="007F332D" w:rsidRPr="00E251C1" w:rsidRDefault="007F332D" w:rsidP="002F1599">
            <w:pPr>
              <w:pStyle w:val="Tabletext"/>
              <w:jc w:val="center"/>
              <w:rPr>
                <w:b/>
                <w:color w:val="FFFFFF"/>
              </w:rPr>
            </w:pPr>
            <w:r w:rsidRPr="00E251C1">
              <w:rPr>
                <w:b/>
                <w:color w:val="FFFFFF"/>
              </w:rPr>
              <w:t>Date</w:t>
            </w:r>
          </w:p>
        </w:tc>
        <w:tc>
          <w:tcPr>
            <w:tcW w:w="6804" w:type="dxa"/>
            <w:tcBorders>
              <w:top w:val="single" w:sz="4" w:space="0" w:color="A7A9AB"/>
              <w:left w:val="single" w:sz="4" w:space="0" w:color="A7A9AB"/>
              <w:bottom w:val="single" w:sz="4" w:space="0" w:color="A7A9AB"/>
              <w:right w:val="single" w:sz="4" w:space="0" w:color="A7A9AB"/>
              <w:tl2br w:val="nil"/>
              <w:tr2bl w:val="nil"/>
            </w:tcBorders>
            <w:shd w:val="clear" w:color="auto" w:fill="585858"/>
          </w:tcPr>
          <w:p w14:paraId="4B6AF5A0" w14:textId="77777777" w:rsidR="007F332D" w:rsidRPr="00E251C1" w:rsidRDefault="007F332D" w:rsidP="0078217A">
            <w:pPr>
              <w:pStyle w:val="Tabletext"/>
              <w:jc w:val="both"/>
              <w:rPr>
                <w:b/>
                <w:color w:val="FFFFFF"/>
              </w:rPr>
            </w:pPr>
            <w:r w:rsidRPr="00E251C1">
              <w:rPr>
                <w:b/>
                <w:color w:val="FFFFFF"/>
              </w:rPr>
              <w:t>Comments</w:t>
            </w:r>
          </w:p>
        </w:tc>
      </w:tr>
      <w:tr w:rsidR="002A181D" w:rsidRPr="00692151" w14:paraId="53BD7420" w14:textId="77777777" w:rsidTr="00E502D9">
        <w:trPr>
          <w:cantSplit/>
        </w:trPr>
        <w:tc>
          <w:tcPr>
            <w:tcW w:w="1357" w:type="dxa"/>
            <w:tcBorders>
              <w:top w:val="single" w:sz="4" w:space="0" w:color="A7A9AB"/>
              <w:left w:val="single" w:sz="4" w:space="0" w:color="A7A9AB"/>
              <w:bottom w:val="single" w:sz="4" w:space="0" w:color="A7A9AB"/>
              <w:right w:val="single" w:sz="4" w:space="0" w:color="A7A9AB"/>
              <w:tl2br w:val="nil"/>
              <w:tr2bl w:val="nil"/>
            </w:tcBorders>
            <w:shd w:val="clear" w:color="auto" w:fill="F2F2F2"/>
          </w:tcPr>
          <w:p w14:paraId="095CB8BA" w14:textId="15C3CF9F" w:rsidR="002A181D" w:rsidRDefault="00821F88" w:rsidP="002F1599">
            <w:pPr>
              <w:pStyle w:val="Tabletext"/>
              <w:jc w:val="center"/>
            </w:pPr>
            <w:r>
              <w:t>A</w:t>
            </w:r>
          </w:p>
        </w:tc>
        <w:tc>
          <w:tcPr>
            <w:tcW w:w="1504" w:type="dxa"/>
            <w:tcBorders>
              <w:top w:val="single" w:sz="4" w:space="0" w:color="A7A9AB"/>
              <w:left w:val="single" w:sz="4" w:space="0" w:color="A7A9AB"/>
              <w:bottom w:val="single" w:sz="4" w:space="0" w:color="A7A9AB"/>
              <w:right w:val="single" w:sz="4" w:space="0" w:color="A7A9AB"/>
              <w:tl2br w:val="nil"/>
              <w:tr2bl w:val="nil"/>
            </w:tcBorders>
            <w:shd w:val="clear" w:color="auto" w:fill="F2F2F2"/>
          </w:tcPr>
          <w:p w14:paraId="45276D38" w14:textId="19C94CB6" w:rsidR="002A181D" w:rsidRDefault="00821F88" w:rsidP="00821F88">
            <w:pPr>
              <w:pStyle w:val="Tabletext"/>
              <w:jc w:val="center"/>
            </w:pPr>
            <w:r>
              <w:t>15</w:t>
            </w:r>
            <w:r w:rsidR="002A181D">
              <w:t>/0</w:t>
            </w:r>
            <w:r>
              <w:t>6</w:t>
            </w:r>
            <w:r w:rsidR="002A181D">
              <w:t>/201</w:t>
            </w:r>
            <w:r w:rsidR="00886E14">
              <w:t>7</w:t>
            </w:r>
          </w:p>
        </w:tc>
        <w:tc>
          <w:tcPr>
            <w:tcW w:w="6804" w:type="dxa"/>
            <w:tcBorders>
              <w:top w:val="single" w:sz="4" w:space="0" w:color="A7A9AB"/>
              <w:left w:val="single" w:sz="4" w:space="0" w:color="A7A9AB"/>
              <w:bottom w:val="single" w:sz="4" w:space="0" w:color="A7A9AB"/>
              <w:right w:val="single" w:sz="4" w:space="0" w:color="A7A9AB"/>
              <w:tl2br w:val="nil"/>
              <w:tr2bl w:val="nil"/>
            </w:tcBorders>
            <w:shd w:val="clear" w:color="auto" w:fill="F2F2F2"/>
          </w:tcPr>
          <w:p w14:paraId="1495D949" w14:textId="77777777" w:rsidR="002A181D" w:rsidRDefault="002A181D" w:rsidP="002A181D">
            <w:pPr>
              <w:pStyle w:val="Tabletext"/>
              <w:jc w:val="both"/>
            </w:pPr>
            <w:r>
              <w:t>Initial document release.</w:t>
            </w:r>
          </w:p>
        </w:tc>
      </w:tr>
    </w:tbl>
    <w:p w14:paraId="261CC8B7" w14:textId="77777777" w:rsidR="007F332D" w:rsidRPr="007F332D" w:rsidRDefault="007F332D" w:rsidP="0078217A">
      <w:pPr>
        <w:pStyle w:val="BodyText"/>
        <w:jc w:val="both"/>
      </w:pPr>
    </w:p>
    <w:p w14:paraId="394CED32" w14:textId="77777777" w:rsidR="002D2CDA" w:rsidRDefault="002D2CDA" w:rsidP="0078217A">
      <w:pPr>
        <w:pStyle w:val="Tabletext"/>
        <w:tabs>
          <w:tab w:val="clear" w:pos="216"/>
          <w:tab w:val="clear" w:pos="358"/>
          <w:tab w:val="clear" w:pos="543"/>
          <w:tab w:val="clear" w:pos="727"/>
          <w:tab w:val="left" w:pos="2185"/>
          <w:tab w:val="left" w:pos="3715"/>
        </w:tabs>
        <w:ind w:left="792"/>
        <w:jc w:val="both"/>
      </w:pPr>
    </w:p>
    <w:p w14:paraId="57347366" w14:textId="77777777" w:rsidR="002D2CDA" w:rsidRDefault="002D2CDA" w:rsidP="0078217A">
      <w:pPr>
        <w:pStyle w:val="Tabletext"/>
        <w:tabs>
          <w:tab w:val="clear" w:pos="216"/>
          <w:tab w:val="clear" w:pos="358"/>
          <w:tab w:val="clear" w:pos="543"/>
          <w:tab w:val="clear" w:pos="727"/>
          <w:tab w:val="left" w:pos="2185"/>
          <w:tab w:val="left" w:pos="3715"/>
        </w:tabs>
        <w:ind w:left="792"/>
        <w:jc w:val="both"/>
      </w:pPr>
    </w:p>
    <w:p w14:paraId="123C00E6" w14:textId="77777777" w:rsidR="002D2CDA" w:rsidRDefault="002D2CDA" w:rsidP="0078217A">
      <w:pPr>
        <w:pStyle w:val="Tabletext"/>
        <w:tabs>
          <w:tab w:val="clear" w:pos="216"/>
          <w:tab w:val="clear" w:pos="358"/>
          <w:tab w:val="clear" w:pos="543"/>
          <w:tab w:val="clear" w:pos="727"/>
          <w:tab w:val="left" w:pos="2185"/>
          <w:tab w:val="left" w:pos="3715"/>
        </w:tabs>
        <w:ind w:left="792"/>
        <w:jc w:val="both"/>
      </w:pPr>
    </w:p>
    <w:p w14:paraId="22FB402A" w14:textId="77777777" w:rsidR="002D2CDA" w:rsidRDefault="002D2CDA" w:rsidP="0078217A">
      <w:pPr>
        <w:pStyle w:val="Tabletext"/>
        <w:tabs>
          <w:tab w:val="clear" w:pos="216"/>
          <w:tab w:val="clear" w:pos="358"/>
          <w:tab w:val="clear" w:pos="543"/>
          <w:tab w:val="clear" w:pos="727"/>
          <w:tab w:val="left" w:pos="2185"/>
          <w:tab w:val="left" w:pos="3715"/>
        </w:tabs>
        <w:ind w:left="792"/>
        <w:jc w:val="both"/>
      </w:pPr>
    </w:p>
    <w:p w14:paraId="1BD93F1C" w14:textId="77777777" w:rsidR="002D2CDA" w:rsidRDefault="002D2CDA" w:rsidP="0078217A">
      <w:pPr>
        <w:pStyle w:val="Tabletext"/>
        <w:tabs>
          <w:tab w:val="clear" w:pos="216"/>
          <w:tab w:val="clear" w:pos="358"/>
          <w:tab w:val="clear" w:pos="543"/>
          <w:tab w:val="clear" w:pos="727"/>
          <w:tab w:val="left" w:pos="2185"/>
          <w:tab w:val="left" w:pos="3715"/>
        </w:tabs>
        <w:ind w:left="792"/>
        <w:jc w:val="both"/>
      </w:pPr>
    </w:p>
    <w:p w14:paraId="7856E352" w14:textId="77777777" w:rsidR="00993441" w:rsidRDefault="00993441" w:rsidP="0078217A">
      <w:pPr>
        <w:pStyle w:val="Tabletext"/>
        <w:tabs>
          <w:tab w:val="clear" w:pos="216"/>
          <w:tab w:val="clear" w:pos="358"/>
          <w:tab w:val="clear" w:pos="543"/>
          <w:tab w:val="clear" w:pos="727"/>
          <w:tab w:val="left" w:pos="2185"/>
          <w:tab w:val="left" w:pos="3715"/>
        </w:tabs>
        <w:ind w:left="792"/>
        <w:jc w:val="both"/>
      </w:pPr>
    </w:p>
    <w:p w14:paraId="385BABF0" w14:textId="77777777" w:rsidR="00993441" w:rsidRDefault="00993441" w:rsidP="0078217A">
      <w:pPr>
        <w:pStyle w:val="Tabletext"/>
        <w:tabs>
          <w:tab w:val="clear" w:pos="216"/>
          <w:tab w:val="clear" w:pos="358"/>
          <w:tab w:val="clear" w:pos="543"/>
          <w:tab w:val="clear" w:pos="727"/>
          <w:tab w:val="left" w:pos="2185"/>
          <w:tab w:val="left" w:pos="3715"/>
        </w:tabs>
        <w:ind w:left="792"/>
        <w:jc w:val="both"/>
      </w:pPr>
    </w:p>
    <w:p w14:paraId="2FDFE670" w14:textId="77777777" w:rsidR="00993441" w:rsidRDefault="00993441" w:rsidP="0078217A">
      <w:pPr>
        <w:pStyle w:val="Tabletext"/>
        <w:tabs>
          <w:tab w:val="clear" w:pos="216"/>
          <w:tab w:val="clear" w:pos="358"/>
          <w:tab w:val="clear" w:pos="543"/>
          <w:tab w:val="clear" w:pos="727"/>
          <w:tab w:val="left" w:pos="2185"/>
          <w:tab w:val="left" w:pos="3715"/>
        </w:tabs>
        <w:ind w:left="792"/>
        <w:jc w:val="both"/>
      </w:pPr>
    </w:p>
    <w:p w14:paraId="3B981EC5" w14:textId="77777777" w:rsidR="00993441" w:rsidRDefault="00993441" w:rsidP="0078217A">
      <w:pPr>
        <w:pStyle w:val="Tabletext"/>
        <w:tabs>
          <w:tab w:val="clear" w:pos="216"/>
          <w:tab w:val="clear" w:pos="358"/>
          <w:tab w:val="clear" w:pos="543"/>
          <w:tab w:val="clear" w:pos="727"/>
          <w:tab w:val="left" w:pos="2185"/>
          <w:tab w:val="left" w:pos="3715"/>
        </w:tabs>
        <w:ind w:left="792"/>
        <w:jc w:val="both"/>
      </w:pPr>
    </w:p>
    <w:p w14:paraId="55E13B5D" w14:textId="77777777" w:rsidR="00993441" w:rsidRDefault="00993441" w:rsidP="0078217A">
      <w:pPr>
        <w:pStyle w:val="Tabletext"/>
        <w:tabs>
          <w:tab w:val="clear" w:pos="216"/>
          <w:tab w:val="clear" w:pos="358"/>
          <w:tab w:val="clear" w:pos="543"/>
          <w:tab w:val="clear" w:pos="727"/>
          <w:tab w:val="left" w:pos="2185"/>
          <w:tab w:val="left" w:pos="3715"/>
        </w:tabs>
        <w:ind w:left="792"/>
        <w:jc w:val="both"/>
      </w:pPr>
    </w:p>
    <w:p w14:paraId="3CAF49C9" w14:textId="77777777" w:rsidR="002D2CDA" w:rsidRDefault="002D2CDA" w:rsidP="0078217A">
      <w:pPr>
        <w:tabs>
          <w:tab w:val="left" w:pos="1260"/>
        </w:tabs>
        <w:spacing w:before="120" w:after="120" w:line="264" w:lineRule="auto"/>
        <w:ind w:left="720"/>
        <w:jc w:val="both"/>
        <w:rPr>
          <w:lang w:eastAsia="ko-KR"/>
        </w:rPr>
      </w:pPr>
    </w:p>
    <w:p w14:paraId="2BAE662F" w14:textId="77777777" w:rsidR="005B5383" w:rsidRPr="005B5383" w:rsidRDefault="00235428" w:rsidP="0078217A">
      <w:pPr>
        <w:tabs>
          <w:tab w:val="left" w:pos="1260"/>
        </w:tabs>
        <w:spacing w:before="120" w:after="120" w:line="264" w:lineRule="auto"/>
        <w:ind w:left="720"/>
        <w:jc w:val="both"/>
        <w:rPr>
          <w:b/>
          <w:vanish/>
          <w:color w:val="FF0000"/>
          <w:sz w:val="24"/>
          <w:szCs w:val="24"/>
          <w:lang w:eastAsia="ko-KR"/>
        </w:rPr>
      </w:pPr>
      <w:r>
        <w:rPr>
          <w:rStyle w:val="Emphasis"/>
          <w:b/>
          <w:i w:val="0"/>
          <w:iCs w:val="0"/>
          <w:vanish/>
          <w:color w:val="FF0000"/>
          <w:sz w:val="24"/>
          <w:szCs w:val="24"/>
        </w:rPr>
        <w:fldChar w:fldCharType="begin">
          <w:ffData>
            <w:name w:val=""/>
            <w:enabled/>
            <w:calcOnExit w:val="0"/>
            <w:textInput>
              <w:default w:val="* Do NOT delete the following section break or lines. Doing so, will remove the Atmel copy/disclaimer page and the document's header/footer formatting. This instruction in red will NOT print. It is OKAY to leave it this instruction in the document."/>
            </w:textInput>
          </w:ffData>
        </w:fldChar>
      </w:r>
      <w:r w:rsidR="00353EB8">
        <w:rPr>
          <w:rStyle w:val="Emphasis"/>
          <w:b/>
          <w:i w:val="0"/>
          <w:iCs w:val="0"/>
          <w:vanish/>
          <w:color w:val="FF0000"/>
          <w:sz w:val="24"/>
          <w:szCs w:val="24"/>
        </w:rPr>
        <w:instrText xml:space="preserve"> FORMTEXT </w:instrText>
      </w:r>
      <w:r>
        <w:rPr>
          <w:rStyle w:val="Emphasis"/>
          <w:b/>
          <w:i w:val="0"/>
          <w:iCs w:val="0"/>
          <w:vanish/>
          <w:color w:val="FF0000"/>
          <w:sz w:val="24"/>
          <w:szCs w:val="24"/>
        </w:rPr>
      </w:r>
      <w:r>
        <w:rPr>
          <w:rStyle w:val="Emphasis"/>
          <w:b/>
          <w:i w:val="0"/>
          <w:iCs w:val="0"/>
          <w:vanish/>
          <w:color w:val="FF0000"/>
          <w:sz w:val="24"/>
          <w:szCs w:val="24"/>
        </w:rPr>
        <w:fldChar w:fldCharType="separate"/>
      </w:r>
      <w:r w:rsidR="00353EB8">
        <w:rPr>
          <w:rStyle w:val="Emphasis"/>
          <w:b/>
          <w:i w:val="0"/>
          <w:iCs w:val="0"/>
          <w:noProof/>
          <w:vanish/>
          <w:color w:val="FF0000"/>
          <w:sz w:val="24"/>
          <w:szCs w:val="24"/>
        </w:rPr>
        <w:t>* Do NOT delete the following section break or lines. Doing so, will remove the Atmel copy/disclaimer page and the document's header/footer formatting. This instruction in red will NOT print. It is OKAY to leave it this instruction in the document.</w:t>
      </w:r>
      <w:r>
        <w:rPr>
          <w:rStyle w:val="Emphasis"/>
          <w:b/>
          <w:i w:val="0"/>
          <w:iCs w:val="0"/>
          <w:vanish/>
          <w:color w:val="FF0000"/>
          <w:sz w:val="24"/>
          <w:szCs w:val="24"/>
        </w:rPr>
        <w:fldChar w:fldCharType="end"/>
      </w:r>
    </w:p>
    <w:p w14:paraId="5C92DB76" w14:textId="77777777" w:rsidR="00E47E82" w:rsidRDefault="00E47E82" w:rsidP="001E28CE">
      <w:pPr>
        <w:pStyle w:val="BodyText"/>
        <w:ind w:left="0"/>
        <w:jc w:val="both"/>
      </w:pPr>
    </w:p>
    <w:p w14:paraId="08FA152A" w14:textId="77777777" w:rsidR="00E47E82" w:rsidRPr="00E47E82" w:rsidRDefault="00E47E82" w:rsidP="00E47E82"/>
    <w:p w14:paraId="7D0A90D2" w14:textId="77777777" w:rsidR="00E47E82" w:rsidRPr="00E47E82" w:rsidRDefault="00E47E82" w:rsidP="00E47E82"/>
    <w:p w14:paraId="1962BAB5" w14:textId="77777777" w:rsidR="00E47E82" w:rsidRPr="00E47E82" w:rsidRDefault="00E47E82" w:rsidP="00E47E82"/>
    <w:p w14:paraId="7BA17350" w14:textId="77777777" w:rsidR="00E47E82" w:rsidRPr="00E47E82" w:rsidRDefault="00E47E82" w:rsidP="00E47E82"/>
    <w:p w14:paraId="7BD1C1CA" w14:textId="77777777" w:rsidR="00E47E82" w:rsidRPr="00E47E82" w:rsidRDefault="00E47E82" w:rsidP="00E47E82"/>
    <w:p w14:paraId="39045ACB" w14:textId="77777777" w:rsidR="00E47E82" w:rsidRPr="00E47E82" w:rsidRDefault="00E47E82" w:rsidP="00E47E82"/>
    <w:p w14:paraId="771BF3B0" w14:textId="77777777" w:rsidR="00E47E82" w:rsidRDefault="00E47E82" w:rsidP="00E47E82"/>
    <w:p w14:paraId="06608DE5" w14:textId="77777777" w:rsidR="00E47E82" w:rsidRPr="00E47E82" w:rsidRDefault="00E47E82" w:rsidP="00E47E82"/>
    <w:p w14:paraId="41302D7C" w14:textId="77777777" w:rsidR="00E47E82" w:rsidRPr="00E47E82" w:rsidRDefault="00E47E82" w:rsidP="00E47E82"/>
    <w:p w14:paraId="704DB6BA" w14:textId="77777777" w:rsidR="00E47E82" w:rsidRDefault="00E47E82" w:rsidP="00E47E82">
      <w:pPr>
        <w:tabs>
          <w:tab w:val="left" w:pos="6970"/>
        </w:tabs>
      </w:pPr>
      <w:r>
        <w:tab/>
      </w:r>
    </w:p>
    <w:p w14:paraId="7067DEC0" w14:textId="77777777" w:rsidR="00A84F8F" w:rsidRPr="00E47E82" w:rsidRDefault="00E47E82" w:rsidP="00E47E82">
      <w:pPr>
        <w:tabs>
          <w:tab w:val="left" w:pos="6970"/>
        </w:tabs>
        <w:sectPr w:rsidR="00A84F8F" w:rsidRPr="00E47E82" w:rsidSect="00697BFE">
          <w:headerReference w:type="even" r:id="rId10"/>
          <w:headerReference w:type="default" r:id="rId11"/>
          <w:footerReference w:type="even" r:id="rId12"/>
          <w:footerReference w:type="default" r:id="rId13"/>
          <w:headerReference w:type="first" r:id="rId14"/>
          <w:footerReference w:type="first" r:id="rId15"/>
          <w:footnotePr>
            <w:numRestart w:val="eachPage"/>
          </w:footnotePr>
          <w:endnotePr>
            <w:numFmt w:val="decimal"/>
            <w:numRestart w:val="eachSect"/>
          </w:endnotePr>
          <w:type w:val="continuous"/>
          <w:pgSz w:w="11907" w:h="16839" w:code="9"/>
          <w:pgMar w:top="907" w:right="720" w:bottom="1440" w:left="720" w:header="578" w:footer="607" w:gutter="0"/>
          <w:cols w:space="720"/>
          <w:titlePg/>
          <w:docGrid w:linePitch="360"/>
        </w:sectPr>
      </w:pPr>
      <w:r>
        <w:tab/>
      </w:r>
    </w:p>
    <w:p w14:paraId="5BD95C37" w14:textId="4B477331" w:rsidR="00F87539" w:rsidRDefault="00F87539" w:rsidP="001E28CE">
      <w:pPr>
        <w:pStyle w:val="bbody"/>
        <w:ind w:left="0"/>
      </w:pPr>
    </w:p>
    <w:p w14:paraId="3CB39C8C" w14:textId="77777777" w:rsidR="00F87539" w:rsidRPr="00F87539" w:rsidRDefault="00F87539" w:rsidP="00F87539"/>
    <w:p w14:paraId="51897648" w14:textId="77777777" w:rsidR="00F87539" w:rsidRPr="00F87539" w:rsidRDefault="00F87539" w:rsidP="00F87539"/>
    <w:p w14:paraId="218B96AD" w14:textId="77777777" w:rsidR="00F87539" w:rsidRPr="00F87539" w:rsidRDefault="00F87539" w:rsidP="00F87539"/>
    <w:p w14:paraId="0320419E" w14:textId="77777777" w:rsidR="00F87539" w:rsidRPr="00F87539" w:rsidRDefault="00F87539" w:rsidP="00F87539"/>
    <w:p w14:paraId="07820AEA" w14:textId="77777777" w:rsidR="00F87539" w:rsidRPr="00F87539" w:rsidRDefault="00F87539" w:rsidP="00F87539"/>
    <w:p w14:paraId="22E9758C" w14:textId="77777777" w:rsidR="00F87539" w:rsidRDefault="00F87539" w:rsidP="00F87539"/>
    <w:p w14:paraId="714F51B7" w14:textId="4BFC884F" w:rsidR="00675651" w:rsidRPr="00F87539" w:rsidRDefault="001A183D" w:rsidP="00F87539">
      <w:pPr>
        <w:tabs>
          <w:tab w:val="left" w:pos="7580"/>
        </w:tabs>
      </w:pPr>
      <w:r>
        <w:rPr>
          <w:noProof/>
        </w:rPr>
        <mc:AlternateContent>
          <mc:Choice Requires="wps">
            <w:drawing>
              <wp:anchor distT="0" distB="0" distL="114300" distR="114300" simplePos="0" relativeHeight="251659264" behindDoc="0" locked="0" layoutInCell="1" allowOverlap="1" wp14:anchorId="02870008" wp14:editId="35DAA804">
                <wp:simplePos x="0" y="0"/>
                <wp:positionH relativeFrom="page">
                  <wp:posOffset>0</wp:posOffset>
                </wp:positionH>
                <wp:positionV relativeFrom="paragraph">
                  <wp:posOffset>4307857</wp:posOffset>
                </wp:positionV>
                <wp:extent cx="7577400" cy="4543425"/>
                <wp:effectExtent l="0" t="0" r="5080" b="9525"/>
                <wp:wrapNone/>
                <wp:docPr id="76" name="Text Box 2"/>
                <wp:cNvGraphicFramePr/>
                <a:graphic xmlns:a="http://schemas.openxmlformats.org/drawingml/2006/main">
                  <a:graphicData uri="http://schemas.microsoft.com/office/word/2010/wordprocessingShape">
                    <wps:wsp>
                      <wps:cNvSpPr txBox="1"/>
                      <wps:spPr>
                        <a:xfrm>
                          <a:off x="0" y="0"/>
                          <a:ext cx="7577400" cy="4543425"/>
                        </a:xfrm>
                        <a:prstGeom prst="rect">
                          <a:avLst/>
                        </a:prstGeom>
                        <a:solidFill>
                          <a:srgbClr val="FFFFFF"/>
                        </a:solidFill>
                        <a:ln>
                          <a:noFill/>
                          <a:prstDash/>
                        </a:ln>
                      </wps:spPr>
                      <wps:txbx>
                        <w:txbxContent>
                          <w:p w14:paraId="07AF9266" w14:textId="77777777" w:rsidR="004B2A09" w:rsidRDefault="004B2A09" w:rsidP="00697BFE">
                            <w:pPr>
                              <w:pStyle w:val="crcopyright"/>
                              <w:ind w:left="426" w:right="551"/>
                            </w:pPr>
                            <w:r>
                              <w:rPr>
                                <w:noProof/>
                              </w:rPr>
                              <w:drawing>
                                <wp:inline distT="0" distB="0" distL="0" distR="0" wp14:anchorId="7A2AD8A6" wp14:editId="58C65B6E">
                                  <wp:extent cx="2641270" cy="711111"/>
                                  <wp:effectExtent l="0" t="0" r="6985" b="0"/>
                                  <wp:docPr id="408" name="Picture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 name="microchip-atmel.png"/>
                                          <pic:cNvPicPr/>
                                        </pic:nvPicPr>
                                        <pic:blipFill>
                                          <a:blip r:embed="rId16">
                                            <a:extLst>
                                              <a:ext uri="{28A0092B-C50C-407E-A947-70E740481C1C}">
                                                <a14:useLocalDpi xmlns:a14="http://schemas.microsoft.com/office/drawing/2010/main" val="0"/>
                                              </a:ext>
                                            </a:extLst>
                                          </a:blip>
                                          <a:stretch>
                                            <a:fillRect/>
                                          </a:stretch>
                                        </pic:blipFill>
                                        <pic:spPr>
                                          <a:xfrm>
                                            <a:off x="0" y="0"/>
                                            <a:ext cx="2641270" cy="711111"/>
                                          </a:xfrm>
                                          <a:prstGeom prst="rect">
                                            <a:avLst/>
                                          </a:prstGeom>
                                        </pic:spPr>
                                      </pic:pic>
                                    </a:graphicData>
                                  </a:graphic>
                                </wp:inline>
                              </w:drawing>
                            </w:r>
                            <w:r>
                              <w:tab/>
                            </w:r>
                            <w:r>
                              <w:br/>
                            </w:r>
                          </w:p>
                          <w:p w14:paraId="758FF4C5" w14:textId="77777777" w:rsidR="004B2A09" w:rsidRDefault="004B2A09" w:rsidP="00697BFE">
                            <w:pPr>
                              <w:pStyle w:val="dldisclaimerlogos"/>
                              <w:tabs>
                                <w:tab w:val="clear" w:pos="10260"/>
                              </w:tabs>
                              <w:ind w:left="426" w:right="551"/>
                              <w:jc w:val="both"/>
                            </w:pPr>
                            <w:r>
                              <w:rPr>
                                <w:noProof/>
                              </w:rPr>
                              <w:drawing>
                                <wp:inline distT="0" distB="0" distL="0" distR="0" wp14:anchorId="4CAE6001" wp14:editId="58A5E66C">
                                  <wp:extent cx="3341665" cy="310896"/>
                                  <wp:effectExtent l="0" t="0" r="0" b="0"/>
                                  <wp:docPr id="2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rcRect/>
                                          <a:stretch>
                                            <a:fillRect/>
                                          </a:stretch>
                                        </pic:blipFill>
                                        <pic:spPr>
                                          <a:xfrm>
                                            <a:off x="0" y="0"/>
                                            <a:ext cx="3341665" cy="310896"/>
                                          </a:xfrm>
                                          <a:prstGeom prst="rect">
                                            <a:avLst/>
                                          </a:prstGeom>
                                          <a:noFill/>
                                          <a:ln>
                                            <a:noFill/>
                                            <a:prstDash/>
                                          </a:ln>
                                        </pic:spPr>
                                      </pic:pic>
                                    </a:graphicData>
                                  </a:graphic>
                                </wp:inline>
                              </w:drawing>
                            </w:r>
                            <w:r>
                              <w:tab/>
                              <w:t xml:space="preserve">                                                   </w:t>
                            </w:r>
                            <w:r>
                              <w:rPr>
                                <w:noProof/>
                                <w:spacing w:val="-30"/>
                              </w:rPr>
                              <w:drawing>
                                <wp:inline distT="0" distB="0" distL="0" distR="0" wp14:anchorId="6F8591D3" wp14:editId="72384EA0">
                                  <wp:extent cx="205200" cy="204789"/>
                                  <wp:effectExtent l="0" t="0" r="4350" b="4761"/>
                                  <wp:docPr id="22" name="Picture 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rcRect/>
                                          <a:stretch>
                                            <a:fillRect/>
                                          </a:stretch>
                                        </pic:blipFill>
                                        <pic:spPr>
                                          <a:xfrm>
                                            <a:off x="0" y="0"/>
                                            <a:ext cx="205200" cy="204789"/>
                                          </a:xfrm>
                                          <a:prstGeom prst="rect">
                                            <a:avLst/>
                                          </a:prstGeom>
                                          <a:noFill/>
                                          <a:ln>
                                            <a:noFill/>
                                            <a:prstDash/>
                                          </a:ln>
                                        </pic:spPr>
                                      </pic:pic>
                                    </a:graphicData>
                                  </a:graphic>
                                </wp:inline>
                              </w:drawing>
                            </w:r>
                            <w:r>
                              <w:rPr>
                                <w:spacing w:val="-30"/>
                              </w:rPr>
                              <w:t xml:space="preserve"> </w:t>
                            </w:r>
                            <w:r>
                              <w:rPr>
                                <w:noProof/>
                                <w:spacing w:val="-30"/>
                              </w:rPr>
                              <w:drawing>
                                <wp:inline distT="0" distB="0" distL="0" distR="0" wp14:anchorId="752D3D71" wp14:editId="639B18DA">
                                  <wp:extent cx="205200" cy="205200"/>
                                  <wp:effectExtent l="0" t="0" r="4350" b="4350"/>
                                  <wp:docPr id="23" name="Picture 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rcRect/>
                                          <a:stretch>
                                            <a:fillRect/>
                                          </a:stretch>
                                        </pic:blipFill>
                                        <pic:spPr>
                                          <a:xfrm>
                                            <a:off x="0" y="0"/>
                                            <a:ext cx="205200" cy="205200"/>
                                          </a:xfrm>
                                          <a:prstGeom prst="rect">
                                            <a:avLst/>
                                          </a:prstGeom>
                                          <a:noFill/>
                                          <a:ln>
                                            <a:noFill/>
                                            <a:prstDash/>
                                          </a:ln>
                                        </pic:spPr>
                                      </pic:pic>
                                    </a:graphicData>
                                  </a:graphic>
                                </wp:inline>
                              </w:drawing>
                            </w:r>
                            <w:r>
                              <w:rPr>
                                <w:spacing w:val="-30"/>
                              </w:rPr>
                              <w:t xml:space="preserve"> </w:t>
                            </w:r>
                            <w:r>
                              <w:rPr>
                                <w:noProof/>
                                <w:spacing w:val="-30"/>
                              </w:rPr>
                              <w:drawing>
                                <wp:inline distT="0" distB="0" distL="0" distR="0" wp14:anchorId="50154653" wp14:editId="5B37C3E7">
                                  <wp:extent cx="205200" cy="205200"/>
                                  <wp:effectExtent l="0" t="0" r="4350" b="4350"/>
                                  <wp:docPr id="77" name="Picture 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rcRect/>
                                          <a:stretch>
                                            <a:fillRect/>
                                          </a:stretch>
                                        </pic:blipFill>
                                        <pic:spPr>
                                          <a:xfrm>
                                            <a:off x="0" y="0"/>
                                            <a:ext cx="205200" cy="205200"/>
                                          </a:xfrm>
                                          <a:prstGeom prst="rect">
                                            <a:avLst/>
                                          </a:prstGeom>
                                          <a:noFill/>
                                          <a:ln>
                                            <a:noFill/>
                                            <a:prstDash/>
                                          </a:ln>
                                        </pic:spPr>
                                      </pic:pic>
                                    </a:graphicData>
                                  </a:graphic>
                                </wp:inline>
                              </w:drawing>
                            </w:r>
                            <w:r>
                              <w:rPr>
                                <w:spacing w:val="-30"/>
                              </w:rPr>
                              <w:t xml:space="preserve"> </w:t>
                            </w:r>
                            <w:r>
                              <w:rPr>
                                <w:noProof/>
                                <w:spacing w:val="-30"/>
                              </w:rPr>
                              <w:drawing>
                                <wp:inline distT="0" distB="0" distL="0" distR="0" wp14:anchorId="05636863" wp14:editId="51A84DEB">
                                  <wp:extent cx="213411" cy="205200"/>
                                  <wp:effectExtent l="0" t="0" r="0" b="4350"/>
                                  <wp:docPr id="25" name="Picture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rcRect/>
                                          <a:stretch>
                                            <a:fillRect/>
                                          </a:stretch>
                                        </pic:blipFill>
                                        <pic:spPr>
                                          <a:xfrm>
                                            <a:off x="0" y="0"/>
                                            <a:ext cx="213411" cy="205200"/>
                                          </a:xfrm>
                                          <a:prstGeom prst="rect">
                                            <a:avLst/>
                                          </a:prstGeom>
                                          <a:noFill/>
                                          <a:ln>
                                            <a:noFill/>
                                            <a:prstDash/>
                                          </a:ln>
                                        </pic:spPr>
                                      </pic:pic>
                                    </a:graphicData>
                                  </a:graphic>
                                </wp:inline>
                              </w:drawing>
                            </w:r>
                            <w:r>
                              <w:rPr>
                                <w:spacing w:val="-30"/>
                              </w:rPr>
                              <w:t xml:space="preserve"> </w:t>
                            </w:r>
                            <w:r>
                              <w:rPr>
                                <w:noProof/>
                                <w:spacing w:val="-30"/>
                              </w:rPr>
                              <w:drawing>
                                <wp:inline distT="0" distB="0" distL="0" distR="0" wp14:anchorId="40C213CD" wp14:editId="707E7ABC">
                                  <wp:extent cx="221613" cy="205200"/>
                                  <wp:effectExtent l="0" t="0" r="6987" b="4350"/>
                                  <wp:docPr id="26" name="Picture 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rcRect/>
                                          <a:stretch>
                                            <a:fillRect/>
                                          </a:stretch>
                                        </pic:blipFill>
                                        <pic:spPr>
                                          <a:xfrm>
                                            <a:off x="0" y="0"/>
                                            <a:ext cx="221613" cy="205200"/>
                                          </a:xfrm>
                                          <a:prstGeom prst="rect">
                                            <a:avLst/>
                                          </a:prstGeom>
                                          <a:noFill/>
                                          <a:ln>
                                            <a:noFill/>
                                            <a:prstDash/>
                                          </a:ln>
                                        </pic:spPr>
                                      </pic:pic>
                                    </a:graphicData>
                                  </a:graphic>
                                </wp:inline>
                              </w:drawing>
                            </w:r>
                            <w:r>
                              <w:rPr>
                                <w:spacing w:val="-30"/>
                              </w:rPr>
                              <w:t xml:space="preserve"> </w:t>
                            </w:r>
                            <w:r>
                              <w:rPr>
                                <w:noProof/>
                                <w:spacing w:val="-30"/>
                              </w:rPr>
                              <w:drawing>
                                <wp:inline distT="0" distB="0" distL="0" distR="0" wp14:anchorId="3F376147" wp14:editId="4A9BB8AF">
                                  <wp:extent cx="205200" cy="205200"/>
                                  <wp:effectExtent l="0" t="0" r="4350" b="4350"/>
                                  <wp:docPr id="27" name="Picture 3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rcRect/>
                                          <a:stretch>
                                            <a:fillRect/>
                                          </a:stretch>
                                        </pic:blipFill>
                                        <pic:spPr>
                                          <a:xfrm>
                                            <a:off x="0" y="0"/>
                                            <a:ext cx="205200" cy="205200"/>
                                          </a:xfrm>
                                          <a:prstGeom prst="rect">
                                            <a:avLst/>
                                          </a:prstGeom>
                                          <a:noFill/>
                                          <a:ln>
                                            <a:noFill/>
                                            <a:prstDash/>
                                          </a:ln>
                                        </pic:spPr>
                                      </pic:pic>
                                    </a:graphicData>
                                  </a:graphic>
                                </wp:inline>
                              </w:drawing>
                            </w:r>
                          </w:p>
                          <w:p w14:paraId="2EAE1FBB" w14:textId="77777777" w:rsidR="004B2A09" w:rsidRDefault="004B2A09" w:rsidP="00697BFE">
                            <w:pPr>
                              <w:pStyle w:val="dldisclaimerlogos"/>
                              <w:ind w:left="426" w:right="551"/>
                            </w:pPr>
                          </w:p>
                          <w:p w14:paraId="69040DA4" w14:textId="77777777" w:rsidR="004B2A09" w:rsidRDefault="004B2A09" w:rsidP="00697BFE">
                            <w:pPr>
                              <w:pStyle w:val="crcopyright"/>
                              <w:ind w:left="426" w:right="551"/>
                            </w:pPr>
                          </w:p>
                          <w:p w14:paraId="5B8C3C12" w14:textId="77777777" w:rsidR="004B2A09" w:rsidRDefault="004B2A09" w:rsidP="00697BFE">
                            <w:pPr>
                              <w:pStyle w:val="acaddresscorporate"/>
                              <w:tabs>
                                <w:tab w:val="clear" w:pos="1680"/>
                                <w:tab w:val="clear" w:pos="5160"/>
                                <w:tab w:val="clear" w:pos="6960"/>
                                <w:tab w:val="clear" w:pos="8740"/>
                                <w:tab w:val="clear" w:pos="10200"/>
                                <w:tab w:val="left" w:pos="1843"/>
                                <w:tab w:val="left" w:pos="5245"/>
                                <w:tab w:val="left" w:pos="7088"/>
                                <w:tab w:val="left" w:pos="8931"/>
                              </w:tabs>
                              <w:ind w:left="426" w:right="551"/>
                            </w:pPr>
                            <w:r>
                              <w:rPr>
                                <w:b/>
                              </w:rPr>
                              <w:t>Atmel Corporation</w:t>
                            </w:r>
                            <w:r>
                              <w:tab/>
                              <w:t>1600 Technology Drive, San Jose, CA 95110 USA</w:t>
                            </w:r>
                            <w:r>
                              <w:tab/>
                            </w:r>
                            <w:r>
                              <w:rPr>
                                <w:b/>
                                <w:bCs/>
                              </w:rPr>
                              <w:t xml:space="preserve">T: </w:t>
                            </w:r>
                            <w:r>
                              <w:t>(+1)(408) 441.0311</w:t>
                            </w:r>
                            <w:r>
                              <w:tab/>
                            </w:r>
                            <w:r>
                              <w:rPr>
                                <w:b/>
                                <w:bCs/>
                              </w:rPr>
                              <w:t xml:space="preserve">F: </w:t>
                            </w:r>
                            <w:r>
                              <w:t>(+1)(408) 436.4200</w:t>
                            </w:r>
                            <w:r>
                              <w:tab/>
                            </w:r>
                            <w:r>
                              <w:rPr>
                                <w:b/>
                              </w:rPr>
                              <w:t>│</w:t>
                            </w:r>
                            <w:r>
                              <w:tab/>
                              <w:t xml:space="preserve">         </w:t>
                            </w:r>
                            <w:hyperlink r:id="rId24" w:history="1">
                              <w:r>
                                <w:t>www.atmel.com</w:t>
                              </w:r>
                            </w:hyperlink>
                            <w:r>
                              <w:rPr>
                                <w:color w:val="auto"/>
                              </w:rPr>
                              <w:t xml:space="preserve"> </w:t>
                            </w:r>
                          </w:p>
                          <w:p w14:paraId="2DE9632B" w14:textId="77777777" w:rsidR="004B2A09" w:rsidRDefault="004B2A09" w:rsidP="00697BFE">
                            <w:pPr>
                              <w:pStyle w:val="acaddresscorporate"/>
                              <w:ind w:left="426" w:right="551"/>
                            </w:pPr>
                            <w:r>
                              <w:t xml:space="preserve"> </w:t>
                            </w:r>
                          </w:p>
                          <w:p w14:paraId="6D8E4049" w14:textId="2273FC53" w:rsidR="004B2A09" w:rsidRDefault="004B2A09" w:rsidP="00697BFE">
                            <w:pPr>
                              <w:pStyle w:val="crcopyright"/>
                              <w:ind w:left="426" w:right="551"/>
                            </w:pPr>
                            <w:r>
                              <w:t>© 2017 Atmel Corporation. / Rev.</w:t>
                            </w:r>
                            <w:r w:rsidRPr="00E502D9">
                              <w:t xml:space="preserve"> </w:t>
                            </w:r>
                            <w:r>
                              <w:t>Microchip-43102A-</w:t>
                            </w:r>
                            <w:r>
                              <w:rPr>
                                <w:szCs w:val="12"/>
                              </w:rPr>
                              <w:t>MCPL</w:t>
                            </w:r>
                            <w:r w:rsidRPr="00697BFE">
                              <w:rPr>
                                <w:szCs w:val="12"/>
                              </w:rPr>
                              <w:t>-</w:t>
                            </w:r>
                            <w:r>
                              <w:rPr>
                                <w:szCs w:val="12"/>
                              </w:rPr>
                              <w:t>G3 Manager</w:t>
                            </w:r>
                            <w:r>
                              <w:t>-UserGuide_24-May-17.</w:t>
                            </w:r>
                          </w:p>
                          <w:p w14:paraId="05451E4B" w14:textId="77777777" w:rsidR="004B2A09" w:rsidRDefault="004B2A09" w:rsidP="00697BFE">
                            <w:pPr>
                              <w:pStyle w:val="crcopyright"/>
                              <w:ind w:left="426" w:right="551"/>
                            </w:pPr>
                          </w:p>
                          <w:p w14:paraId="47A7DAC5" w14:textId="77777777" w:rsidR="004B2A09" w:rsidRDefault="004B2A09" w:rsidP="00697BFE">
                            <w:pPr>
                              <w:pStyle w:val="crcopyright"/>
                              <w:tabs>
                                <w:tab w:val="left" w:pos="10490"/>
                              </w:tabs>
                              <w:ind w:left="426" w:right="551"/>
                              <w:jc w:val="both"/>
                            </w:pPr>
                            <w:r>
                              <w:t>Atmel</w:t>
                            </w:r>
                            <w:r>
                              <w:rPr>
                                <w:vertAlign w:val="superscript"/>
                              </w:rPr>
                              <w:t>®</w:t>
                            </w:r>
                            <w:r>
                              <w:t>, Atmel logo and combinations thereof, Enabling Unlimited Possibilities</w:t>
                            </w:r>
                            <w:r>
                              <w:rPr>
                                <w:vertAlign w:val="superscript"/>
                              </w:rPr>
                              <w:t>®</w:t>
                            </w:r>
                            <w:r>
                              <w:t xml:space="preserve">, and others are registered trademarks or trademarks of Atmel Corporation in U.S. and other countries. </w:t>
                            </w:r>
                          </w:p>
                          <w:p w14:paraId="0D8081E6" w14:textId="77777777" w:rsidR="004B2A09" w:rsidRDefault="004B2A09" w:rsidP="00697BFE">
                            <w:pPr>
                              <w:pStyle w:val="crcopyright"/>
                              <w:ind w:left="426" w:right="551"/>
                            </w:pPr>
                          </w:p>
                          <w:p w14:paraId="16040F3A" w14:textId="77777777" w:rsidR="004B2A09" w:rsidRDefault="004B2A09" w:rsidP="00697BFE">
                            <w:pPr>
                              <w:pStyle w:val="ddisclaimer"/>
                              <w:ind w:left="426" w:right="551"/>
                            </w:pPr>
                            <w:r>
                              <w:t xml:space="preserve">DISCLAIMER: The information in this document is provided in connection with Atmel products. No license, express or implied, by estoppel or otherwise, to any intellectual property right is granted by this document or in connection with the sale of Atmel products. EXCEPT AS SET FORTH IN THE ATMEL TERMS AND CONDITIONS OF SALES LOCATED ON THE ATMEL WEBSITE, ATMEL ASSUMES NO LIABILITY WHATSOEVER AND DISCLAIMS ANY EXPRESS, IMPLIED OR STATUTORY WARRANTY RELATING TO ITS PRODUCTS INCLUDING, BUT NOT LIMITED TO, THE IMPLIED WARRANTY OF MERCHANTABILITY, FITNESS FOR A PARTICULAR PURPOSE, OR NON-INFRINGEMENT. IN NO EVENT SHALL ATMEL BE LIABLE FOR ANY DIRECT, INDIRECT, CONSEQUENTIAL, PUNITIVE, SPECIAL OR INCIDENTAL DAMAGES (INCLUDING, WITHOUT LIMITATION, DAMAGES FOR LOSS AND PROFITS, BUSINESS INTERRUPTION, OR LOSS OF INFORMATION) ARISING OUT OF THE USE OR INABILITY TO USE THIS DOCUMENT, EVEN IF ATMEL HAS BEEN ADVISED OF THE POSSIBILITY OF SUCH DAMAGES. Atmel makes no representations or warranties with respect to the accuracy or completeness of the contents of this document and reserves the right to make changes to specifications and products descriptions at any time without notice. Atmel does not make any commitment to update the information contained herein. Unless specifically provided otherwise, Atmel products are not suitable for, and shall not be used in, automotive applications. Atmel products are not intended, authorized, or warranted for use as components in applications intended to support or sustain life. </w:t>
                            </w:r>
                          </w:p>
                          <w:p w14:paraId="34C8E02A" w14:textId="77777777" w:rsidR="004B2A09" w:rsidRDefault="004B2A09" w:rsidP="00697BFE">
                            <w:pPr>
                              <w:pStyle w:val="ddisclaimer"/>
                              <w:ind w:left="426" w:right="551"/>
                            </w:pPr>
                            <w:r>
                              <w:t>SAFETY-CRITICAL, MILITARY, AND AUTOMOTIVE APPLICATIONS DISCLAIMER: Atmel products are not designed for and will not be used in connection with any applications where the failure of such products would reasonably be expected to result in significant personal injury or death (“Safety-Critical Applications”) without an Atmel officer's specific written consent. Safety-Critical Applications include, without limitation, life support devices and systems, equipment or systems for the operation of nuclear facilities and weapons systems. Atmel products are not designed nor intended for use in military or aerospace applications or environments unless specifically designated by Atmel as military-grade. Atmel products are not designed nor intended for use in automotive applications unless specifically designated by Atmel as automotive-grade.</w:t>
                            </w:r>
                          </w:p>
                        </w:txbxContent>
                      </wps:txbx>
                      <wps:bodyPr vert="horz" wrap="square" lIns="210312" tIns="0" rIns="210312" bIns="228600" anchor="b" anchorCtr="0" compatLnSpc="0">
                        <a:noAutofit/>
                      </wps:bodyPr>
                    </wps:wsp>
                  </a:graphicData>
                </a:graphic>
                <wp14:sizeRelH relativeFrom="margin">
                  <wp14:pctWidth>0</wp14:pctWidth>
                </wp14:sizeRelH>
              </wp:anchor>
            </w:drawing>
          </mc:Choice>
          <mc:Fallback>
            <w:pict>
              <v:shapetype w14:anchorId="02870008" id="_x0000_t202" coordsize="21600,21600" o:spt="202" path="m,l,21600r21600,l21600,xe">
                <v:stroke joinstyle="miter"/>
                <v:path gradientshapeok="t" o:connecttype="rect"/>
              </v:shapetype>
              <v:shape id="Text Box 2" o:spid="_x0000_s1026" type="#_x0000_t202" style="position:absolute;margin-left:0;margin-top:339.2pt;width:596.65pt;height:357.75pt;z-index:25165926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" stroked="f">
                <v:textbox inset="16.56pt,0,16.56pt,18pt">
                  <w:txbxContent>
                    <w:p w14:paraId="07AF9266" w14:textId="77777777" w:rsidR="004B2A09" w:rsidRDefault="004B2A09" w:rsidP="00697BFE">
                      <w:pPr>
                        <w:pStyle w:val="crcopyright"/>
                        <w:ind w:left="426" w:right="551"/>
                      </w:pPr>
                      <w:r>
                        <w:rPr>
                          <w:noProof/>
                        </w:rPr>
                        <w:drawing>
                          <wp:inline distT="0" distB="0" distL="0" distR="0" wp14:anchorId="7A2AD8A6" wp14:editId="58C65B6E">
                            <wp:extent cx="2641270" cy="711111"/>
                            <wp:effectExtent l="0" t="0" r="6985" b="0"/>
                            <wp:docPr id="408" name="Picture 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 name="microchip-atmel.png"/>
                                    <pic:cNvPicPr/>
                                  </pic:nvPicPr>
                                  <pic:blipFill>
                                    <a:blip r:embed="rId16">
                                      <a:extLst>
                                        <a:ext uri="{28A0092B-C50C-407E-A947-70E740481C1C}">
                                          <a14:useLocalDpi xmlns:a14="http://schemas.microsoft.com/office/drawing/2010/main" val="0"/>
                                        </a:ext>
                                      </a:extLst>
                                    </a:blip>
                                    <a:stretch>
                                      <a:fillRect/>
                                    </a:stretch>
                                  </pic:blipFill>
                                  <pic:spPr>
                                    <a:xfrm>
                                      <a:off x="0" y="0"/>
                                      <a:ext cx="2641270" cy="711111"/>
                                    </a:xfrm>
                                    <a:prstGeom prst="rect">
                                      <a:avLst/>
                                    </a:prstGeom>
                                  </pic:spPr>
                                </pic:pic>
                              </a:graphicData>
                            </a:graphic>
                          </wp:inline>
                        </w:drawing>
                      </w:r>
                      <w:r>
                        <w:tab/>
                      </w:r>
                      <w:r>
                        <w:br/>
                      </w:r>
                    </w:p>
                    <w:p w14:paraId="758FF4C5" w14:textId="77777777" w:rsidR="004B2A09" w:rsidRDefault="004B2A09" w:rsidP="00697BFE">
                      <w:pPr>
                        <w:pStyle w:val="dldisclaimerlogos"/>
                        <w:tabs>
                          <w:tab w:val="clear" w:pos="10260"/>
                        </w:tabs>
                        <w:ind w:left="426" w:right="551"/>
                        <w:jc w:val="both"/>
                      </w:pPr>
                      <w:r>
                        <w:rPr>
                          <w:noProof/>
                        </w:rPr>
                        <w:drawing>
                          <wp:inline distT="0" distB="0" distL="0" distR="0" wp14:anchorId="4CAE6001" wp14:editId="58A5E66C">
                            <wp:extent cx="3341665" cy="310896"/>
                            <wp:effectExtent l="0" t="0" r="0" b="0"/>
                            <wp:docPr id="2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rcRect/>
                                    <a:stretch>
                                      <a:fillRect/>
                                    </a:stretch>
                                  </pic:blipFill>
                                  <pic:spPr>
                                    <a:xfrm>
                                      <a:off x="0" y="0"/>
                                      <a:ext cx="3341665" cy="310896"/>
                                    </a:xfrm>
                                    <a:prstGeom prst="rect">
                                      <a:avLst/>
                                    </a:prstGeom>
                                    <a:noFill/>
                                    <a:ln>
                                      <a:noFill/>
                                      <a:prstDash/>
                                    </a:ln>
                                  </pic:spPr>
                                </pic:pic>
                              </a:graphicData>
                            </a:graphic>
                          </wp:inline>
                        </w:drawing>
                      </w:r>
                      <w:r>
                        <w:tab/>
                        <w:t xml:space="preserve">                                                   </w:t>
                      </w:r>
                      <w:r>
                        <w:rPr>
                          <w:noProof/>
                          <w:spacing w:val="-30"/>
                        </w:rPr>
                        <w:drawing>
                          <wp:inline distT="0" distB="0" distL="0" distR="0" wp14:anchorId="6F8591D3" wp14:editId="72384EA0">
                            <wp:extent cx="205200" cy="204789"/>
                            <wp:effectExtent l="0" t="0" r="4350" b="4761"/>
                            <wp:docPr id="22" name="Picture 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rcRect/>
                                    <a:stretch>
                                      <a:fillRect/>
                                    </a:stretch>
                                  </pic:blipFill>
                                  <pic:spPr>
                                    <a:xfrm>
                                      <a:off x="0" y="0"/>
                                      <a:ext cx="205200" cy="204789"/>
                                    </a:xfrm>
                                    <a:prstGeom prst="rect">
                                      <a:avLst/>
                                    </a:prstGeom>
                                    <a:noFill/>
                                    <a:ln>
                                      <a:noFill/>
                                      <a:prstDash/>
                                    </a:ln>
                                  </pic:spPr>
                                </pic:pic>
                              </a:graphicData>
                            </a:graphic>
                          </wp:inline>
                        </w:drawing>
                      </w:r>
                      <w:r>
                        <w:rPr>
                          <w:spacing w:val="-30"/>
                        </w:rPr>
                        <w:t xml:space="preserve"> </w:t>
                      </w:r>
                      <w:r>
                        <w:rPr>
                          <w:noProof/>
                          <w:spacing w:val="-30"/>
                        </w:rPr>
                        <w:drawing>
                          <wp:inline distT="0" distB="0" distL="0" distR="0" wp14:anchorId="752D3D71" wp14:editId="639B18DA">
                            <wp:extent cx="205200" cy="205200"/>
                            <wp:effectExtent l="0" t="0" r="4350" b="4350"/>
                            <wp:docPr id="23" name="Picture 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rcRect/>
                                    <a:stretch>
                                      <a:fillRect/>
                                    </a:stretch>
                                  </pic:blipFill>
                                  <pic:spPr>
                                    <a:xfrm>
                                      <a:off x="0" y="0"/>
                                      <a:ext cx="205200" cy="205200"/>
                                    </a:xfrm>
                                    <a:prstGeom prst="rect">
                                      <a:avLst/>
                                    </a:prstGeom>
                                    <a:noFill/>
                                    <a:ln>
                                      <a:noFill/>
                                      <a:prstDash/>
                                    </a:ln>
                                  </pic:spPr>
                                </pic:pic>
                              </a:graphicData>
                            </a:graphic>
                          </wp:inline>
                        </w:drawing>
                      </w:r>
                      <w:r>
                        <w:rPr>
                          <w:spacing w:val="-30"/>
                        </w:rPr>
                        <w:t xml:space="preserve"> </w:t>
                      </w:r>
                      <w:r>
                        <w:rPr>
                          <w:noProof/>
                          <w:spacing w:val="-30"/>
                        </w:rPr>
                        <w:drawing>
                          <wp:inline distT="0" distB="0" distL="0" distR="0" wp14:anchorId="50154653" wp14:editId="5B37C3E7">
                            <wp:extent cx="205200" cy="205200"/>
                            <wp:effectExtent l="0" t="0" r="4350" b="4350"/>
                            <wp:docPr id="77" name="Picture 3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rcRect/>
                                    <a:stretch>
                                      <a:fillRect/>
                                    </a:stretch>
                                  </pic:blipFill>
                                  <pic:spPr>
                                    <a:xfrm>
                                      <a:off x="0" y="0"/>
                                      <a:ext cx="205200" cy="205200"/>
                                    </a:xfrm>
                                    <a:prstGeom prst="rect">
                                      <a:avLst/>
                                    </a:prstGeom>
                                    <a:noFill/>
                                    <a:ln>
                                      <a:noFill/>
                                      <a:prstDash/>
                                    </a:ln>
                                  </pic:spPr>
                                </pic:pic>
                              </a:graphicData>
                            </a:graphic>
                          </wp:inline>
                        </w:drawing>
                      </w:r>
                      <w:r>
                        <w:rPr>
                          <w:spacing w:val="-30"/>
                        </w:rPr>
                        <w:t xml:space="preserve"> </w:t>
                      </w:r>
                      <w:r>
                        <w:rPr>
                          <w:noProof/>
                          <w:spacing w:val="-30"/>
                        </w:rPr>
                        <w:drawing>
                          <wp:inline distT="0" distB="0" distL="0" distR="0" wp14:anchorId="05636863" wp14:editId="51A84DEB">
                            <wp:extent cx="213411" cy="205200"/>
                            <wp:effectExtent l="0" t="0" r="0" b="4350"/>
                            <wp:docPr id="25" name="Picture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rcRect/>
                                    <a:stretch>
                                      <a:fillRect/>
                                    </a:stretch>
                                  </pic:blipFill>
                                  <pic:spPr>
                                    <a:xfrm>
                                      <a:off x="0" y="0"/>
                                      <a:ext cx="213411" cy="205200"/>
                                    </a:xfrm>
                                    <a:prstGeom prst="rect">
                                      <a:avLst/>
                                    </a:prstGeom>
                                    <a:noFill/>
                                    <a:ln>
                                      <a:noFill/>
                                      <a:prstDash/>
                                    </a:ln>
                                  </pic:spPr>
                                </pic:pic>
                              </a:graphicData>
                            </a:graphic>
                          </wp:inline>
                        </w:drawing>
                      </w:r>
                      <w:r>
                        <w:rPr>
                          <w:spacing w:val="-30"/>
                        </w:rPr>
                        <w:t xml:space="preserve"> </w:t>
                      </w:r>
                      <w:r>
                        <w:rPr>
                          <w:noProof/>
                          <w:spacing w:val="-30"/>
                        </w:rPr>
                        <w:drawing>
                          <wp:inline distT="0" distB="0" distL="0" distR="0" wp14:anchorId="40C213CD" wp14:editId="707E7ABC">
                            <wp:extent cx="221613" cy="205200"/>
                            <wp:effectExtent l="0" t="0" r="6987" b="4350"/>
                            <wp:docPr id="26" name="Picture 3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rcRect/>
                                    <a:stretch>
                                      <a:fillRect/>
                                    </a:stretch>
                                  </pic:blipFill>
                                  <pic:spPr>
                                    <a:xfrm>
                                      <a:off x="0" y="0"/>
                                      <a:ext cx="221613" cy="205200"/>
                                    </a:xfrm>
                                    <a:prstGeom prst="rect">
                                      <a:avLst/>
                                    </a:prstGeom>
                                    <a:noFill/>
                                    <a:ln>
                                      <a:noFill/>
                                      <a:prstDash/>
                                    </a:ln>
                                  </pic:spPr>
                                </pic:pic>
                              </a:graphicData>
                            </a:graphic>
                          </wp:inline>
                        </w:drawing>
                      </w:r>
                      <w:r>
                        <w:rPr>
                          <w:spacing w:val="-30"/>
                        </w:rPr>
                        <w:t xml:space="preserve"> </w:t>
                      </w:r>
                      <w:r>
                        <w:rPr>
                          <w:noProof/>
                          <w:spacing w:val="-30"/>
                        </w:rPr>
                        <w:drawing>
                          <wp:inline distT="0" distB="0" distL="0" distR="0" wp14:anchorId="3F376147" wp14:editId="4A9BB8AF">
                            <wp:extent cx="205200" cy="205200"/>
                            <wp:effectExtent l="0" t="0" r="4350" b="4350"/>
                            <wp:docPr id="27" name="Picture 3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rcRect/>
                                    <a:stretch>
                                      <a:fillRect/>
                                    </a:stretch>
                                  </pic:blipFill>
                                  <pic:spPr>
                                    <a:xfrm>
                                      <a:off x="0" y="0"/>
                                      <a:ext cx="205200" cy="205200"/>
                                    </a:xfrm>
                                    <a:prstGeom prst="rect">
                                      <a:avLst/>
                                    </a:prstGeom>
                                    <a:noFill/>
                                    <a:ln>
                                      <a:noFill/>
                                      <a:prstDash/>
                                    </a:ln>
                                  </pic:spPr>
                                </pic:pic>
                              </a:graphicData>
                            </a:graphic>
                          </wp:inline>
                        </w:drawing>
                      </w:r>
                    </w:p>
                    <w:p w14:paraId="2EAE1FBB" w14:textId="77777777" w:rsidR="004B2A09" w:rsidRDefault="004B2A09" w:rsidP="00697BFE">
                      <w:pPr>
                        <w:pStyle w:val="dldisclaimerlogos"/>
                        <w:ind w:left="426" w:right="551"/>
                      </w:pPr>
                    </w:p>
                    <w:p w14:paraId="69040DA4" w14:textId="77777777" w:rsidR="004B2A09" w:rsidRDefault="004B2A09" w:rsidP="00697BFE">
                      <w:pPr>
                        <w:pStyle w:val="crcopyright"/>
                        <w:ind w:left="426" w:right="551"/>
                      </w:pPr>
                    </w:p>
                    <w:p w14:paraId="5B8C3C12" w14:textId="77777777" w:rsidR="004B2A09" w:rsidRDefault="004B2A09" w:rsidP="00697BFE">
                      <w:pPr>
                        <w:pStyle w:val="acaddresscorporate"/>
                        <w:tabs>
                          <w:tab w:val="clear" w:pos="1680"/>
                          <w:tab w:val="clear" w:pos="5160"/>
                          <w:tab w:val="clear" w:pos="6960"/>
                          <w:tab w:val="clear" w:pos="8740"/>
                          <w:tab w:val="clear" w:pos="10200"/>
                          <w:tab w:val="left" w:pos="1843"/>
                          <w:tab w:val="left" w:pos="5245"/>
                          <w:tab w:val="left" w:pos="7088"/>
                          <w:tab w:val="left" w:pos="8931"/>
                        </w:tabs>
                        <w:ind w:left="426" w:right="551"/>
                      </w:pPr>
                      <w:r>
                        <w:rPr>
                          <w:b/>
                        </w:rPr>
                        <w:t>Atmel Corporation</w:t>
                      </w:r>
                      <w:r>
                        <w:tab/>
                        <w:t>1600 Technology Drive, San Jose, CA 95110 USA</w:t>
                      </w:r>
                      <w:r>
                        <w:tab/>
                      </w:r>
                      <w:r>
                        <w:rPr>
                          <w:b/>
                          <w:bCs/>
                        </w:rPr>
                        <w:t xml:space="preserve">T: </w:t>
                      </w:r>
                      <w:r>
                        <w:t>(+1)(408) 441.0311</w:t>
                      </w:r>
                      <w:r>
                        <w:tab/>
                      </w:r>
                      <w:r>
                        <w:rPr>
                          <w:b/>
                          <w:bCs/>
                        </w:rPr>
                        <w:t xml:space="preserve">F: </w:t>
                      </w:r>
                      <w:r>
                        <w:t>(+1)(408) 436.4200</w:t>
                      </w:r>
                      <w:r>
                        <w:tab/>
                      </w:r>
                      <w:r>
                        <w:rPr>
                          <w:b/>
                        </w:rPr>
                        <w:t>│</w:t>
                      </w:r>
                      <w:r>
                        <w:tab/>
                        <w:t xml:space="preserve">         </w:t>
                      </w:r>
                      <w:hyperlink r:id="rId25" w:history="1">
                        <w:r>
                          <w:t>www.atmel.com</w:t>
                        </w:r>
                      </w:hyperlink>
                      <w:r>
                        <w:rPr>
                          <w:color w:val="auto"/>
                        </w:rPr>
                        <w:t xml:space="preserve"> </w:t>
                      </w:r>
                    </w:p>
                    <w:p w14:paraId="2DE9632B" w14:textId="77777777" w:rsidR="004B2A09" w:rsidRDefault="004B2A09" w:rsidP="00697BFE">
                      <w:pPr>
                        <w:pStyle w:val="acaddresscorporate"/>
                        <w:ind w:left="426" w:right="551"/>
                      </w:pPr>
                      <w:r>
                        <w:t xml:space="preserve"> </w:t>
                      </w:r>
                    </w:p>
                    <w:p w14:paraId="6D8E4049" w14:textId="2273FC53" w:rsidR="004B2A09" w:rsidRDefault="004B2A09" w:rsidP="00697BFE">
                      <w:pPr>
                        <w:pStyle w:val="crcopyright"/>
                        <w:ind w:left="426" w:right="551"/>
                      </w:pPr>
                      <w:r>
                        <w:t>© 2017 Atmel Corporation. / Rev.</w:t>
                      </w:r>
                      <w:r w:rsidRPr="00E502D9">
                        <w:t xml:space="preserve"> </w:t>
                      </w:r>
                      <w:r>
                        <w:t>Microchip-43102A-</w:t>
                      </w:r>
                      <w:r>
                        <w:rPr>
                          <w:szCs w:val="12"/>
                        </w:rPr>
                        <w:t>MCPL</w:t>
                      </w:r>
                      <w:r w:rsidRPr="00697BFE">
                        <w:rPr>
                          <w:szCs w:val="12"/>
                        </w:rPr>
                        <w:t>-</w:t>
                      </w:r>
                      <w:r>
                        <w:rPr>
                          <w:szCs w:val="12"/>
                        </w:rPr>
                        <w:t>G3 Manager</w:t>
                      </w:r>
                      <w:r>
                        <w:t>-UserGuide_24-May-17.</w:t>
                      </w:r>
                    </w:p>
                    <w:p w14:paraId="05451E4B" w14:textId="77777777" w:rsidR="004B2A09" w:rsidRDefault="004B2A09" w:rsidP="00697BFE">
                      <w:pPr>
                        <w:pStyle w:val="crcopyright"/>
                        <w:ind w:left="426" w:right="551"/>
                      </w:pPr>
                    </w:p>
                    <w:p w14:paraId="47A7DAC5" w14:textId="77777777" w:rsidR="004B2A09" w:rsidRDefault="004B2A09" w:rsidP="00697BFE">
                      <w:pPr>
                        <w:pStyle w:val="crcopyright"/>
                        <w:tabs>
                          <w:tab w:val="left" w:pos="10490"/>
                        </w:tabs>
                        <w:ind w:left="426" w:right="551"/>
                        <w:jc w:val="both"/>
                      </w:pPr>
                      <w:r>
                        <w:t>Atmel</w:t>
                      </w:r>
                      <w:r>
                        <w:rPr>
                          <w:vertAlign w:val="superscript"/>
                        </w:rPr>
                        <w:t>®</w:t>
                      </w:r>
                      <w:r>
                        <w:t>, Atmel logo and combinations thereof, Enabling Unlimited Possibilities</w:t>
                      </w:r>
                      <w:r>
                        <w:rPr>
                          <w:vertAlign w:val="superscript"/>
                        </w:rPr>
                        <w:t>®</w:t>
                      </w:r>
                      <w:r>
                        <w:t xml:space="preserve">, and others are registered trademarks or trademarks of Atmel Corporation in U.S. and other countries. </w:t>
                      </w:r>
                    </w:p>
                    <w:p w14:paraId="0D8081E6" w14:textId="77777777" w:rsidR="004B2A09" w:rsidRDefault="004B2A09" w:rsidP="00697BFE">
                      <w:pPr>
                        <w:pStyle w:val="crcopyright"/>
                        <w:ind w:left="426" w:right="551"/>
                      </w:pPr>
                    </w:p>
                    <w:p w14:paraId="16040F3A" w14:textId="77777777" w:rsidR="004B2A09" w:rsidRDefault="004B2A09" w:rsidP="00697BFE">
                      <w:pPr>
                        <w:pStyle w:val="ddisclaimer"/>
                        <w:ind w:left="426" w:right="551"/>
                      </w:pPr>
                      <w:r>
                        <w:t xml:space="preserve">DISCLAIMER: The information in this document is provided in connection with Atmel products. No license, express or implied, by estoppel or otherwise, to any intellectual property right is granted by this document or in connection with the sale of Atmel products. EXCEPT AS SET FORTH IN THE ATMEL TERMS AND CONDITIONS OF SALES LOCATED ON THE ATMEL WEBSITE, ATMEL ASSUMES NO LIABILITY WHATSOEVER AND DISCLAIMS ANY EXPRESS, IMPLIED OR STATUTORY WARRANTY RELATING TO ITS PRODUCTS INCLUDING, BUT NOT LIMITED TO, THE IMPLIED WARRANTY OF MERCHANTABILITY, FITNESS FOR A PARTICULAR PURPOSE, OR NON-INFRINGEMENT. IN NO EVENT SHALL ATMEL BE LIABLE FOR ANY DIRECT, INDIRECT, CONSEQUENTIAL, PUNITIVE, SPECIAL OR INCIDENTAL DAMAGES (INCLUDING, WITHOUT LIMITATION, DAMAGES FOR LOSS AND PROFITS, BUSINESS INTERRUPTION, OR LOSS OF INFORMATION) ARISING OUT OF THE USE OR INABILITY TO USE THIS DOCUMENT, EVEN IF ATMEL HAS BEEN ADVISED OF THE POSSIBILITY OF SUCH DAMAGES. Atmel makes no representations or warranties with respect to the accuracy or completeness of the contents of this document and reserves the right to make changes to specifications and products descriptions at any time without notice. Atmel does not make any commitment to update the information contained herein. Unless specifically provided otherwise, Atmel products are not suitable for, and shall not be used in, automotive applications. Atmel products are not intended, authorized, or warranted for use as components in applications intended to support or sustain life. </w:t>
                      </w:r>
                    </w:p>
                    <w:p w14:paraId="34C8E02A" w14:textId="77777777" w:rsidR="004B2A09" w:rsidRDefault="004B2A09" w:rsidP="00697BFE">
                      <w:pPr>
                        <w:pStyle w:val="ddisclaimer"/>
                        <w:ind w:left="426" w:right="551"/>
                      </w:pPr>
                      <w:r>
                        <w:t>SAFETY-CRITICAL, MILITARY, AND AUTOMOTIVE APPLICATIONS DISCLAIMER: Atmel products are not designed for and will not be used in connection with any applications where the failure of such products would reasonably be expected to result in significant personal injury or death (“Safety-Critical Applications”) without an Atmel officer's specific written consent. Safety-Critical Applications include, without limitation, life support devices and systems, equipment or systems for the operation of nuclear facilities and weapons systems. Atmel products are not designed nor intended for use in military or aerospace applications or environments unless specifically designated by Atmel as military-grade. Atmel products are not designed nor intended for use in automotive applications unless specifically designated by Atmel as automotive-grade.</w:t>
                      </w:r>
                    </w:p>
                  </w:txbxContent>
                </v:textbox>
                <w10:wrap anchorx="page"/>
              </v:shape>
            </w:pict>
          </mc:Fallback>
        </mc:AlternateContent>
      </w:r>
      <w:r w:rsidR="00F87539">
        <w:tab/>
      </w:r>
    </w:p>
    <w:sectPr w:rsidR="00675651" w:rsidRPr="00F87539" w:rsidSect="001E28CE">
      <w:headerReference w:type="even" r:id="rId26"/>
      <w:headerReference w:type="default" r:id="rId27"/>
      <w:footerReference w:type="even" r:id="rId28"/>
      <w:footerReference w:type="default" r:id="rId29"/>
      <w:headerReference w:type="first" r:id="rId30"/>
      <w:pgSz w:w="11907" w:h="16839" w:code="9"/>
      <w:pgMar w:top="1123" w:right="1080" w:bottom="1411" w:left="720" w:header="576" w:footer="605"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7545D8" w14:textId="77777777" w:rsidR="002A0CBF" w:rsidRDefault="002A0CBF" w:rsidP="00AA547C">
      <w:r>
        <w:separator/>
      </w:r>
    </w:p>
  </w:endnote>
  <w:endnote w:type="continuationSeparator" w:id="0">
    <w:p w14:paraId="4655455B" w14:textId="77777777" w:rsidR="002A0CBF" w:rsidRDefault="002A0CBF" w:rsidP="00AA5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terval">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Arial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5E1A4F" w14:textId="77777777" w:rsidR="004B2A09" w:rsidRPr="000F2298" w:rsidRDefault="004B2A09" w:rsidP="00162455">
    <w:pPr>
      <w:pStyle w:val="FooterTitle"/>
      <w:rPr>
        <w:position w:val="-24"/>
      </w:rPr>
    </w:pPr>
    <w:r w:rsidRPr="000F2298">
      <w:tab/>
    </w:r>
    <w:r>
      <w:fldChar w:fldCharType="begin"/>
    </w:r>
    <w:r>
      <w:instrText xml:space="preserve"> REF Device \h  \* MERGEFORMAT </w:instrText>
    </w:r>
    <w:r>
      <w:fldChar w:fldCharType="separate"/>
    </w:r>
    <w:r>
      <w:rPr>
        <w:b/>
        <w:bCs/>
      </w:rPr>
      <w:t>Error! Reference source not found.</w:t>
    </w:r>
    <w:r>
      <w:fldChar w:fldCharType="end"/>
    </w:r>
    <w:r>
      <w:t xml:space="preserve"> </w:t>
    </w:r>
    <w:r w:rsidRPr="000C144F">
      <w:t>[</w:t>
    </w:r>
    <w:r>
      <w:fldChar w:fldCharType="begin"/>
    </w:r>
    <w:r>
      <w:instrText xml:space="preserve"> REF Status \h  \* MERGEFORMAT </w:instrText>
    </w:r>
    <w:r>
      <w:fldChar w:fldCharType="separate"/>
    </w:r>
    <w:r>
      <w:rPr>
        <w:b/>
        <w:bCs/>
      </w:rPr>
      <w:t>Error! Reference source not found.</w:t>
    </w:r>
    <w:r>
      <w:fldChar w:fldCharType="end"/>
    </w:r>
    <w:r w:rsidRPr="000C144F">
      <w:t>]</w:t>
    </w:r>
    <w:r w:rsidRPr="000F2298">
      <w:rPr>
        <w:sz w:val="18"/>
        <w:szCs w:val="18"/>
      </w:rPr>
      <w:tab/>
    </w:r>
    <w:r>
      <w:fldChar w:fldCharType="begin"/>
    </w:r>
    <w:r>
      <w:instrText xml:space="preserve"> PAGE  \* Arabic  \* MERGEFORMAT </w:instrText>
    </w:r>
    <w:r>
      <w:fldChar w:fldCharType="separate"/>
    </w:r>
    <w:r>
      <w:rPr>
        <w:noProof/>
      </w:rPr>
      <w:t>2</w:t>
    </w:r>
    <w:r>
      <w:rPr>
        <w:noProof/>
      </w:rPr>
      <w:fldChar w:fldCharType="end"/>
    </w:r>
  </w:p>
  <w:p w14:paraId="5324137A" w14:textId="77777777" w:rsidR="004B2A09" w:rsidRPr="009219B8" w:rsidRDefault="004B2A09" w:rsidP="00162455">
    <w:pPr>
      <w:pStyle w:val="Filename"/>
    </w:pPr>
    <w:r>
      <w:rPr>
        <w:noProof/>
      </w:rPr>
      <mc:AlternateContent>
        <mc:Choice Requires="wps">
          <w:drawing>
            <wp:anchor distT="0" distB="0" distL="114300" distR="114300" simplePos="0" relativeHeight="251659776" behindDoc="1" locked="1" layoutInCell="1" allowOverlap="1" wp14:anchorId="294CB218" wp14:editId="7E590879">
              <wp:simplePos x="0" y="0"/>
              <wp:positionH relativeFrom="page">
                <wp:posOffset>0</wp:posOffset>
              </wp:positionH>
              <wp:positionV relativeFrom="page">
                <wp:posOffset>9997440</wp:posOffset>
              </wp:positionV>
              <wp:extent cx="7772400" cy="64135"/>
              <wp:effectExtent l="0" t="0" r="0" b="0"/>
              <wp:wrapNone/>
              <wp:docPr id="38" name="Rectangl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64135"/>
                      </a:xfrm>
                      <a:prstGeom prst="rect">
                        <a:avLst/>
                      </a:prstGeom>
                      <a:solidFill>
                        <a:srgbClr val="12B8E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52189D" id="Rectangle 67" o:spid="_x0000_s1026" style="position:absolute;margin-left:0;margin-top:787.2pt;width:612pt;height:5.05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" fillcolor="#12b8eb" stroked="f">
              <w10:wrap anchorx="page" anchory="page"/>
              <w10:anchorlock/>
            </v:rect>
          </w:pict>
        </mc:Fallback>
      </mc:AlternateContent>
    </w:r>
    <w:r>
      <w:rPr>
        <w:noProof/>
      </w:rPr>
      <w:drawing>
        <wp:anchor distT="0" distB="0" distL="114300" distR="114300" simplePos="0" relativeHeight="251646464" behindDoc="0" locked="1" layoutInCell="1" allowOverlap="1" wp14:anchorId="38A70E48" wp14:editId="7BDBB19A">
          <wp:simplePos x="0" y="0"/>
          <wp:positionH relativeFrom="page">
            <wp:posOffset>457200</wp:posOffset>
          </wp:positionH>
          <wp:positionV relativeFrom="page">
            <wp:posOffset>9445625</wp:posOffset>
          </wp:positionV>
          <wp:extent cx="457200" cy="206375"/>
          <wp:effectExtent l="19050" t="0" r="0" b="0"/>
          <wp:wrapNone/>
          <wp:docPr id="90" name="Picture 55" descr="Logo_Atmel(DS-AN footer-m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Logo_Atmel(DS-AN footer-msw)"/>
                  <pic:cNvPicPr>
                    <a:picLocks noChangeAspect="1" noChangeArrowheads="1"/>
                  </pic:cNvPicPr>
                </pic:nvPicPr>
                <pic:blipFill>
                  <a:blip r:embed="rId1"/>
                  <a:srcRect l="14400" r="16093"/>
                  <a:stretch>
                    <a:fillRect/>
                  </a:stretch>
                </pic:blipFill>
                <pic:spPr bwMode="auto">
                  <a:xfrm>
                    <a:off x="0" y="0"/>
                    <a:ext cx="457200" cy="206375"/>
                  </a:xfrm>
                  <a:prstGeom prst="rect">
                    <a:avLst/>
                  </a:prstGeom>
                  <a:noFill/>
                  <a:ln w="9525">
                    <a:noFill/>
                    <a:miter lim="800000"/>
                    <a:headEnd/>
                    <a:tailEnd/>
                  </a:ln>
                </pic:spPr>
              </pic:pic>
            </a:graphicData>
          </a:graphic>
        </wp:anchor>
      </w:drawing>
    </w:r>
    <w:r w:rsidRPr="000F2298">
      <w:tab/>
    </w:r>
    <w:r w:rsidRPr="000F2298">
      <w:tab/>
    </w:r>
    <w:r>
      <w:fldChar w:fldCharType="begin"/>
    </w:r>
    <w:r>
      <w:instrText xml:space="preserve"> REF Filename \h  \* MERGEFORMAT </w:instrText>
    </w:r>
    <w:r>
      <w:fldChar w:fldCharType="separate"/>
    </w:r>
    <w:r>
      <w:rPr>
        <w:b/>
        <w:bCs/>
      </w:rPr>
      <w:t>Error! Reference source not found.</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606934" w14:textId="0C0BC663" w:rsidR="004B2A09" w:rsidRDefault="004B2A09" w:rsidP="00162455">
    <w:pPr>
      <w:pStyle w:val="FooterTitle"/>
    </w:pPr>
    <w:r>
      <w:rPr>
        <w:noProof/>
      </w:rPr>
      <mc:AlternateContent>
        <mc:Choice Requires="wps">
          <w:drawing>
            <wp:anchor distT="0" distB="0" distL="114300" distR="114300" simplePos="0" relativeHeight="251660800" behindDoc="0" locked="0" layoutInCell="1" allowOverlap="1" wp14:anchorId="36394BCB" wp14:editId="4F1D857C">
              <wp:simplePos x="0" y="0"/>
              <wp:positionH relativeFrom="page">
                <wp:posOffset>6769100</wp:posOffset>
              </wp:positionH>
              <wp:positionV relativeFrom="page">
                <wp:posOffset>10077450</wp:posOffset>
              </wp:positionV>
              <wp:extent cx="336550" cy="209550"/>
              <wp:effectExtent l="0" t="3175" r="0" b="0"/>
              <wp:wrapNone/>
              <wp:docPr id="37"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655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08EDE3" w14:textId="77777777" w:rsidR="004B2A09" w:rsidRPr="009F39B2" w:rsidRDefault="004B2A09" w:rsidP="009F39B2">
                          <w:pPr>
                            <w:pStyle w:val="Footer"/>
                            <w:rPr>
                              <w:rStyle w:val="PageNumber"/>
                            </w:rPr>
                          </w:pPr>
                          <w:r w:rsidRPr="009F39B2">
                            <w:rPr>
                              <w:rStyle w:val="PageNumber"/>
                            </w:rPr>
                            <w:fldChar w:fldCharType="begin"/>
                          </w:r>
                          <w:r w:rsidRPr="009F39B2">
                            <w:rPr>
                              <w:rStyle w:val="PageNumber"/>
                            </w:rPr>
                            <w:instrText xml:space="preserve"> PAGE   \* MERGEFORMAT </w:instrText>
                          </w:r>
                          <w:r w:rsidRPr="009F39B2">
                            <w:rPr>
                              <w:rStyle w:val="PageNumber"/>
                            </w:rPr>
                            <w:fldChar w:fldCharType="separate"/>
                          </w:r>
                          <w:r w:rsidR="00790B28">
                            <w:rPr>
                              <w:rStyle w:val="PageNumber"/>
                              <w:noProof/>
                            </w:rPr>
                            <w:t>7</w:t>
                          </w:r>
                          <w:r w:rsidRPr="009F39B2">
                            <w:rPr>
                              <w:rStyle w:val="PageNumbe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394BCB" id="_x0000_t202" coordsize="21600,21600" o:spt="202" path="m,l,21600r21600,l21600,xe">
              <v:stroke joinstyle="miter"/>
              <v:path gradientshapeok="t" o:connecttype="rect"/>
            </v:shapetype>
            <v:shape id="Text Box 100" o:spid="_x0000_s1027" type="#_x0000_t202" style="position:absolute;left:0;text-align:left;margin-left:533pt;margin-top:793.5pt;width:26.5pt;height:16.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" filled="f" stroked="f">
              <v:textbox inset="0,0,0,0">
                <w:txbxContent>
                  <w:p w14:paraId="5308EDE3" w14:textId="77777777" w:rsidR="004B2A09" w:rsidRPr="009F39B2" w:rsidRDefault="004B2A09" w:rsidP="009F39B2">
                    <w:pPr>
                      <w:pStyle w:val="Footer"/>
                      <w:rPr>
                        <w:rStyle w:val="PageNumber"/>
                      </w:rPr>
                    </w:pPr>
                    <w:r w:rsidRPr="009F39B2">
                      <w:rPr>
                        <w:rStyle w:val="PageNumber"/>
                      </w:rPr>
                      <w:fldChar w:fldCharType="begin"/>
                    </w:r>
                    <w:r w:rsidRPr="009F39B2">
                      <w:rPr>
                        <w:rStyle w:val="PageNumber"/>
                      </w:rPr>
                      <w:instrText xml:space="preserve"> PAGE   \* MERGEFORMAT </w:instrText>
                    </w:r>
                    <w:r w:rsidRPr="009F39B2">
                      <w:rPr>
                        <w:rStyle w:val="PageNumber"/>
                      </w:rPr>
                      <w:fldChar w:fldCharType="separate"/>
                    </w:r>
                    <w:r w:rsidR="00790B28">
                      <w:rPr>
                        <w:rStyle w:val="PageNumber"/>
                        <w:noProof/>
                      </w:rPr>
                      <w:t>7</w:t>
                    </w:r>
                    <w:r w:rsidRPr="009F39B2">
                      <w:rPr>
                        <w:rStyle w:val="PageNumber"/>
                      </w:rPr>
                      <w:fldChar w:fldCharType="end"/>
                    </w:r>
                  </w:p>
                </w:txbxContent>
              </v:textbox>
              <w10:wrap anchorx="page" anchory="page"/>
            </v:shape>
          </w:pict>
        </mc:Fallback>
      </mc:AlternateContent>
    </w:r>
    <w:r>
      <w:rPr>
        <w:noProof/>
      </w:rPr>
      <w:drawing>
        <wp:anchor distT="0" distB="0" distL="114300" distR="114300" simplePos="0" relativeHeight="251647488" behindDoc="0" locked="0" layoutInCell="1" allowOverlap="1" wp14:anchorId="3A96BE9D" wp14:editId="441B5B56">
          <wp:simplePos x="0" y="0"/>
          <wp:positionH relativeFrom="column">
            <wp:posOffset>0</wp:posOffset>
          </wp:positionH>
          <wp:positionV relativeFrom="paragraph">
            <wp:posOffset>25400</wp:posOffset>
          </wp:positionV>
          <wp:extent cx="640080" cy="158750"/>
          <wp:effectExtent l="19050" t="0" r="7620" b="0"/>
          <wp:wrapNone/>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
                  <a:srcRect/>
                  <a:stretch>
                    <a:fillRect/>
                  </a:stretch>
                </pic:blipFill>
                <pic:spPr bwMode="auto">
                  <a:xfrm>
                    <a:off x="0" y="0"/>
                    <a:ext cx="640080" cy="158750"/>
                  </a:xfrm>
                  <a:prstGeom prst="rect">
                    <a:avLst/>
                  </a:prstGeom>
                  <a:noFill/>
                  <a:ln w="9525">
                    <a:noFill/>
                    <a:miter lim="800000"/>
                    <a:headEnd/>
                    <a:tailEnd/>
                  </a:ln>
                </pic:spPr>
              </pic:pic>
            </a:graphicData>
          </a:graphic>
        </wp:anchor>
      </w:drawing>
    </w:r>
    <w:r>
      <w:t>G3 Manager [USER GUIDE]</w:t>
    </w:r>
  </w:p>
  <w:p w14:paraId="09B0BF8B" w14:textId="63DBD17B" w:rsidR="004B2A09" w:rsidRPr="00697BFE" w:rsidRDefault="004B2A09" w:rsidP="00162455">
    <w:pPr>
      <w:pStyle w:val="Filename"/>
    </w:pPr>
    <w:r>
      <w:rPr>
        <w:szCs w:val="12"/>
      </w:rPr>
      <w:t>Microchip</w:t>
    </w:r>
    <w:r w:rsidRPr="00697BFE">
      <w:rPr>
        <w:szCs w:val="12"/>
      </w:rPr>
      <w:t>-</w:t>
    </w:r>
    <w:r>
      <w:rPr>
        <w:szCs w:val="12"/>
      </w:rPr>
      <w:t>43102A</w:t>
    </w:r>
    <w:r w:rsidRPr="00697BFE">
      <w:rPr>
        <w:szCs w:val="12"/>
      </w:rPr>
      <w:t>-</w:t>
    </w:r>
    <w:r>
      <w:rPr>
        <w:szCs w:val="12"/>
      </w:rPr>
      <w:t>MCPL</w:t>
    </w:r>
    <w:r w:rsidRPr="00697BFE">
      <w:rPr>
        <w:szCs w:val="12"/>
      </w:rPr>
      <w:t>-</w:t>
    </w:r>
    <w:r>
      <w:rPr>
        <w:szCs w:val="12"/>
      </w:rPr>
      <w:t>G3 Manager-UserGuide_24-May-17</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22765F" w14:textId="39343BC4" w:rsidR="004B2A09" w:rsidRPr="00E57E8D" w:rsidRDefault="004B2A09" w:rsidP="00E57E8D">
    <w:pPr>
      <w:pStyle w:val="Title5AtmelConfidentialNDApg1"/>
      <w:jc w:val="right"/>
      <w:rPr>
        <w:b w:val="0"/>
        <w:sz w:val="12"/>
        <w:szCs w:val="12"/>
      </w:rPr>
    </w:pPr>
    <w:r>
      <w:rPr>
        <w:b w:val="0"/>
        <w:noProof/>
        <w:sz w:val="12"/>
        <w:szCs w:val="12"/>
        <w:lang w:eastAsia="en-US"/>
      </w:rPr>
      <mc:AlternateContent>
        <mc:Choice Requires="wps">
          <w:drawing>
            <wp:anchor distT="0" distB="0" distL="114300" distR="114300" simplePos="0" relativeHeight="251655680" behindDoc="1" locked="1" layoutInCell="1" allowOverlap="1" wp14:anchorId="16014E95" wp14:editId="4B30658C">
              <wp:simplePos x="0" y="0"/>
              <wp:positionH relativeFrom="page">
                <wp:posOffset>-63500</wp:posOffset>
              </wp:positionH>
              <wp:positionV relativeFrom="page">
                <wp:posOffset>10051415</wp:posOffset>
              </wp:positionV>
              <wp:extent cx="7772400" cy="64135"/>
              <wp:effectExtent l="0" t="0" r="0" b="0"/>
              <wp:wrapNone/>
              <wp:docPr id="3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64135"/>
                      </a:xfrm>
                      <a:prstGeom prst="rect">
                        <a:avLst/>
                      </a:prstGeom>
                      <a:solidFill>
                        <a:srgbClr val="DCDC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E20DDB" id="Rectangle 53" o:spid="_x0000_s1026" style="position:absolute;margin-left:-5pt;margin-top:791.45pt;width:612pt;height:5.0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" fillcolor="#dcdcdc" stroked="f">
              <w10:wrap anchorx="page" anchory="page"/>
              <w10:anchorlock/>
            </v:rect>
          </w:pict>
        </mc:Fallback>
      </mc:AlternateContent>
    </w:r>
    <w:r>
      <w:rPr>
        <w:b w:val="0"/>
        <w:noProof/>
        <w:sz w:val="12"/>
        <w:szCs w:val="12"/>
        <w:lang w:eastAsia="en-US"/>
      </w:rPr>
      <mc:AlternateContent>
        <mc:Choice Requires="wps">
          <w:drawing>
            <wp:anchor distT="0" distB="0" distL="114300" distR="114300" simplePos="0" relativeHeight="251656704" behindDoc="1" locked="1" layoutInCell="1" allowOverlap="1" wp14:anchorId="1AB48746" wp14:editId="1AB652FC">
              <wp:simplePos x="0" y="0"/>
              <wp:positionH relativeFrom="page">
                <wp:posOffset>0</wp:posOffset>
              </wp:positionH>
              <wp:positionV relativeFrom="page">
                <wp:posOffset>10116185</wp:posOffset>
              </wp:positionV>
              <wp:extent cx="7772400" cy="575945"/>
              <wp:effectExtent l="0" t="0" r="0" b="0"/>
              <wp:wrapNone/>
              <wp:docPr id="28" name="Rectangle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575945"/>
                      </a:xfrm>
                      <a:prstGeom prst="rect">
                        <a:avLst/>
                      </a:prstGeom>
                      <a:solidFill>
                        <a:srgbClr val="0079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96FF77" id="Rectangle 54" o:spid="_x0000_s1026" style="position:absolute;margin-left:0;margin-top:796.55pt;width:612pt;height:45.3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" fillcolor="#0079c1" stroked="f">
              <w10:wrap anchorx="page" anchory="page"/>
              <w10:anchorlock/>
            </v:rect>
          </w:pict>
        </mc:Fallback>
      </mc:AlternateContent>
    </w:r>
    <w:r>
      <w:rPr>
        <w:b w:val="0"/>
        <w:sz w:val="12"/>
        <w:szCs w:val="12"/>
      </w:rPr>
      <w:t>Microchip-43102A</w:t>
    </w:r>
    <w:r w:rsidRPr="00E57E8D">
      <w:rPr>
        <w:b w:val="0"/>
        <w:sz w:val="12"/>
        <w:szCs w:val="12"/>
      </w:rPr>
      <w:t>-</w:t>
    </w:r>
    <w:r w:rsidRPr="00773D35">
      <w:rPr>
        <w:b w:val="0"/>
        <w:sz w:val="12"/>
        <w:szCs w:val="12"/>
      </w:rPr>
      <w:t xml:space="preserve">MCPL-G3 </w:t>
    </w:r>
    <w:r>
      <w:rPr>
        <w:b w:val="0"/>
        <w:sz w:val="12"/>
        <w:szCs w:val="12"/>
      </w:rPr>
      <w:t>Manager-UserGuide_24-May-17</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3C89A5" w14:textId="77777777" w:rsidR="004B2A09" w:rsidRDefault="004B2A09">
    <w:pPr>
      <w:pStyle w:val="ndalNDAlt"/>
    </w:pPr>
    <w:r>
      <w:t>Atmel Confidential: For Release Only Under Non-Disclosure Agreement (NDA)</w:t>
    </w:r>
  </w:p>
  <w:p w14:paraId="747966B7" w14:textId="77777777" w:rsidR="004B2A09" w:rsidRDefault="004B2A09">
    <w:pPr>
      <w:pStyle w:val="flfooterleft"/>
    </w:pPr>
    <w:bookmarkStart w:id="23" w:name="docfootertitle"/>
    <w:r>
      <w:rPr>
        <w:noProof/>
      </w:rPr>
      <mc:AlternateContent>
        <mc:Choice Requires="wps">
          <w:drawing>
            <wp:anchor distT="0" distB="0" distL="114300" distR="114300" simplePos="0" relativeHeight="251667968" behindDoc="0" locked="0" layoutInCell="1" allowOverlap="1" wp14:anchorId="44083EB2" wp14:editId="0B5A18F2">
              <wp:simplePos x="0" y="0"/>
              <wp:positionH relativeFrom="page">
                <wp:posOffset>429895</wp:posOffset>
              </wp:positionH>
              <wp:positionV relativeFrom="page">
                <wp:posOffset>9439275</wp:posOffset>
              </wp:positionV>
              <wp:extent cx="417830" cy="209550"/>
              <wp:effectExtent l="0" t="0" r="127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7830" cy="209550"/>
                      </a:xfrm>
                      <a:prstGeom prst="rect">
                        <a:avLst/>
                      </a:prstGeom>
                      <a:noFill/>
                      <a:ln>
                        <a:noFill/>
                        <a:prstDash/>
                      </a:ln>
                    </wps:spPr>
                    <wps:txbx>
                      <w:txbxContent>
                        <w:p w14:paraId="5AF5922A" w14:textId="77777777" w:rsidR="004B2A09" w:rsidRDefault="004B2A09">
                          <w:pPr>
                            <w:pStyle w:val="plpageleft"/>
                          </w:pPr>
                          <w:r>
                            <w:fldChar w:fldCharType="begin"/>
                          </w:r>
                          <w:r>
                            <w:instrText xml:space="preserve"> PAGE </w:instrText>
                          </w:r>
                          <w:r>
                            <w:fldChar w:fldCharType="separate"/>
                          </w:r>
                          <w:r>
                            <w:rPr>
                              <w:noProof/>
                            </w:rPr>
                            <w:t>6</w:t>
                          </w:r>
                          <w:r>
                            <w:fldChar w:fldCharType="end"/>
                          </w:r>
                        </w:p>
                      </w:txbxContent>
                    </wps:txbx>
                    <wps:bodyPr vert="horz" wrap="square" lIns="0" tIns="0" rIns="0" bIns="0" anchor="t" anchorCtr="0" compatLnSpc="0">
                      <a:noAutofit/>
                    </wps:bodyPr>
                  </wps:wsp>
                </a:graphicData>
              </a:graphic>
              <wp14:sizeRelH relativeFrom="page">
                <wp14:pctWidth>0</wp14:pctWidth>
              </wp14:sizeRelH>
              <wp14:sizeRelV relativeFrom="page">
                <wp14:pctHeight>0</wp14:pctHeight>
              </wp14:sizeRelV>
            </wp:anchor>
          </w:drawing>
        </mc:Choice>
        <mc:Fallback>
          <w:pict>
            <v:shapetype w14:anchorId="44083EB2" id="_x0000_t202" coordsize="21600,21600" o:spt="202" path="m,l,21600r21600,l21600,xe">
              <v:stroke joinstyle="miter"/>
              <v:path gradientshapeok="t" o:connecttype="rect"/>
            </v:shapetype>
            <v:shape id="Text Box 18" o:spid="_x0000_s1029" type="#_x0000_t202" style="position:absolute;left:0;text-align:left;margin-left:33.85pt;margin-top:743.25pt;width:32.9pt;height:16.5p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" filled="f" stroked="f">
              <v:path arrowok="t"/>
              <v:textbox inset="0,0,0,0">
                <w:txbxContent>
                  <w:p w14:paraId="5AF5922A" w14:textId="77777777" w:rsidR="004B2A09" w:rsidRDefault="004B2A09">
                    <w:pPr>
                      <w:pStyle w:val="plpageleft"/>
                    </w:pPr>
                    <w:r>
                      <w:fldChar w:fldCharType="begin"/>
                    </w:r>
                    <w:r>
                      <w:instrText xml:space="preserve"> PAGE </w:instrText>
                    </w:r>
                    <w:r>
                      <w:fldChar w:fldCharType="separate"/>
                    </w:r>
                    <w:r>
                      <w:rPr>
                        <w:noProof/>
                      </w:rPr>
                      <w:t>6</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66944" behindDoc="0" locked="0" layoutInCell="1" allowOverlap="1" wp14:anchorId="1A7BAD12" wp14:editId="15AB4503">
              <wp:simplePos x="0" y="0"/>
              <wp:positionH relativeFrom="page">
                <wp:posOffset>457200</wp:posOffset>
              </wp:positionH>
              <wp:positionV relativeFrom="page">
                <wp:posOffset>9399905</wp:posOffset>
              </wp:positionV>
              <wp:extent cx="336550" cy="209550"/>
              <wp:effectExtent l="0" t="0" r="6350" b="0"/>
              <wp:wrapNone/>
              <wp:docPr id="1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6550" cy="209550"/>
                      </a:xfrm>
                      <a:prstGeom prst="rect">
                        <a:avLst/>
                      </a:prstGeom>
                      <a:noFill/>
                      <a:ln>
                        <a:noFill/>
                        <a:prstDash/>
                      </a:ln>
                    </wps:spPr>
                    <wps:txbx>
                      <w:txbxContent>
                        <w:p w14:paraId="720AB67D" w14:textId="77777777" w:rsidR="004B2A09" w:rsidRDefault="004B2A09">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txbxContent>
                    </wps:txbx>
                    <wps:bodyPr vert="horz" wrap="square" lIns="0" tIns="0" rIns="0" bIns="0" anchor="t" anchorCtr="0" compatLnSpc="0">
                      <a:noAutofit/>
                    </wps:bodyPr>
                  </wps:wsp>
                </a:graphicData>
              </a:graphic>
              <wp14:sizeRelH relativeFrom="page">
                <wp14:pctWidth>0</wp14:pctWidth>
              </wp14:sizeRelH>
              <wp14:sizeRelV relativeFrom="page">
                <wp14:pctHeight>0</wp14:pctHeight>
              </wp14:sizeRelV>
            </wp:anchor>
          </w:drawing>
        </mc:Choice>
        <mc:Fallback>
          <w:pict>
            <v:shape w14:anchorId="1A7BAD12" id="Text Box 14" o:spid="_x0000_s1030" type="#_x0000_t202" style="position:absolute;left:0;text-align:left;margin-left:36pt;margin-top:740.15pt;width:26.5pt;height:16.5p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" filled="f" stroked="f">
              <v:path arrowok="t"/>
              <v:textbox inset="0,0,0,0">
                <w:txbxContent>
                  <w:p w14:paraId="720AB67D" w14:textId="77777777" w:rsidR="004B2A09" w:rsidRDefault="004B2A09">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txbxContent>
              </v:textbox>
              <w10:wrap anchorx="page" anchory="page"/>
            </v:shape>
          </w:pict>
        </mc:Fallback>
      </mc:AlternateContent>
    </w:r>
    <w:r>
      <w:t>Document Footer Title</w:t>
    </w:r>
    <w:bookmarkEnd w:id="23"/>
    <w:r>
      <w:t xml:space="preserve"> [</w:t>
    </w:r>
    <w:bookmarkStart w:id="24" w:name="doctype"/>
    <w:r>
      <w:rPr>
        <w:rStyle w:val="UPPERCASE"/>
      </w:rPr>
      <w:t>User Guide</w:t>
    </w:r>
    <w:bookmarkEnd w:id="24"/>
    <w:r>
      <w:t xml:space="preserve">] </w:t>
    </w:r>
    <w:r>
      <w:rPr>
        <w:noProof/>
      </w:rPr>
      <w:drawing>
        <wp:anchor distT="0" distB="0" distL="114300" distR="114300" simplePos="0" relativeHeight="251648512" behindDoc="0" locked="0" layoutInCell="1" allowOverlap="1" wp14:anchorId="668343C7" wp14:editId="54CC1244">
          <wp:simplePos x="0" y="0"/>
          <wp:positionH relativeFrom="page">
            <wp:posOffset>6460793</wp:posOffset>
          </wp:positionH>
          <wp:positionV relativeFrom="page">
            <wp:posOffset>9430600</wp:posOffset>
          </wp:positionV>
          <wp:extent cx="650238" cy="169548"/>
          <wp:effectExtent l="0" t="0" r="0" b="1902"/>
          <wp:wrapNone/>
          <wp:docPr id="60" name="Picture 15" descr="AtmelLogo_2012_footer.ep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650238" cy="169548"/>
                  </a:xfrm>
                  <a:prstGeom prst="rect">
                    <a:avLst/>
                  </a:prstGeom>
                  <a:noFill/>
                  <a:ln>
                    <a:noFill/>
                    <a:prstDash/>
                  </a:ln>
                </pic:spPr>
              </pic:pic>
            </a:graphicData>
          </a:graphic>
        </wp:anchor>
      </w:drawing>
    </w:r>
  </w:p>
  <w:p w14:paraId="70666A59" w14:textId="77777777" w:rsidR="004B2A09" w:rsidRDefault="004B2A09">
    <w:pPr>
      <w:pStyle w:val="fnlfilenameleft"/>
    </w:pPr>
    <w:r>
      <w:fldChar w:fldCharType="begin"/>
    </w:r>
    <w:r>
      <w:instrText xml:space="preserve"> REF filename </w:instrText>
    </w:r>
    <w:r>
      <w:fldChar w:fldCharType="separate"/>
    </w:r>
    <w:r>
      <w:rPr>
        <w:b/>
        <w:bCs/>
      </w:rPr>
      <w:t>Error! Reference source not found.</w:t>
    </w:r>
    <w: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7BC70F" w14:textId="77777777" w:rsidR="004B2A09" w:rsidRDefault="004B2A09">
    <w:pPr>
      <w:pStyle w:val="ndarNDArt"/>
    </w:pPr>
    <w:r>
      <w:t>Atmel Confidential: For Release Only Under Non-Disclosure Agreement (NDA)</w:t>
    </w:r>
  </w:p>
  <w:p w14:paraId="09905694" w14:textId="77777777" w:rsidR="004B2A09" w:rsidRDefault="004B2A09">
    <w:pPr>
      <w:pStyle w:val="frfooterright"/>
    </w:pPr>
    <w:r>
      <w:rPr>
        <w:noProof/>
      </w:rPr>
      <mc:AlternateContent>
        <mc:Choice Requires="wps">
          <w:drawing>
            <wp:anchor distT="0" distB="0" distL="114300" distR="114300" simplePos="0" relativeHeight="251670016" behindDoc="0" locked="0" layoutInCell="1" allowOverlap="1" wp14:anchorId="33E5A6E7" wp14:editId="0C40AA7D">
              <wp:simplePos x="0" y="0"/>
              <wp:positionH relativeFrom="page">
                <wp:posOffset>6686550</wp:posOffset>
              </wp:positionH>
              <wp:positionV relativeFrom="page">
                <wp:posOffset>9436735</wp:posOffset>
              </wp:positionV>
              <wp:extent cx="417830" cy="209550"/>
              <wp:effectExtent l="0" t="0" r="127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7830" cy="209550"/>
                      </a:xfrm>
                      <a:prstGeom prst="rect">
                        <a:avLst/>
                      </a:prstGeom>
                      <a:noFill/>
                      <a:ln>
                        <a:noFill/>
                        <a:prstDash/>
                      </a:ln>
                    </wps:spPr>
                    <wps:txbx>
                      <w:txbxContent>
                        <w:p w14:paraId="64B35621" w14:textId="77777777" w:rsidR="004B2A09" w:rsidRDefault="004B2A09">
                          <w:pPr>
                            <w:pStyle w:val="prpageright"/>
                          </w:pPr>
                          <w:r>
                            <w:fldChar w:fldCharType="begin"/>
                          </w:r>
                          <w:r>
                            <w:instrText xml:space="preserve"> PAGE </w:instrText>
                          </w:r>
                          <w:r>
                            <w:fldChar w:fldCharType="separate"/>
                          </w:r>
                          <w:r>
                            <w:rPr>
                              <w:noProof/>
                            </w:rPr>
                            <w:t>27</w:t>
                          </w:r>
                          <w:r>
                            <w:fldChar w:fldCharType="end"/>
                          </w:r>
                        </w:p>
                      </w:txbxContent>
                    </wps:txbx>
                    <wps:bodyPr vert="horz" wrap="square" lIns="0" tIns="0" rIns="0" bIns="0" anchor="t" anchorCtr="0" compatLnSpc="0">
                      <a:noAutofit/>
                    </wps:bodyPr>
                  </wps:wsp>
                </a:graphicData>
              </a:graphic>
              <wp14:sizeRelH relativeFrom="page">
                <wp14:pctWidth>0</wp14:pctWidth>
              </wp14:sizeRelH>
              <wp14:sizeRelV relativeFrom="page">
                <wp14:pctHeight>0</wp14:pctHeight>
              </wp14:sizeRelV>
            </wp:anchor>
          </w:drawing>
        </mc:Choice>
        <mc:Fallback>
          <w:pict>
            <v:shapetype w14:anchorId="33E5A6E7" id="_x0000_t202" coordsize="21600,21600" o:spt="202" path="m,l,21600r21600,l21600,xe">
              <v:stroke joinstyle="miter"/>
              <v:path gradientshapeok="t" o:connecttype="rect"/>
            </v:shapetype>
            <v:shape id="Text Box 19" o:spid="_x0000_s1031" type="#_x0000_t202" style="position:absolute;left:0;text-align:left;margin-left:526.5pt;margin-top:743.05pt;width:32.9pt;height:16.5pt;z-index:251670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" filled="f" stroked="f">
              <v:path arrowok="t"/>
              <v:textbox inset="0,0,0,0">
                <w:txbxContent>
                  <w:p w14:paraId="64B35621" w14:textId="77777777" w:rsidR="004B2A09" w:rsidRDefault="004B2A09">
                    <w:pPr>
                      <w:pStyle w:val="prpageright"/>
                    </w:pPr>
                    <w:r>
                      <w:fldChar w:fldCharType="begin"/>
                    </w:r>
                    <w:r>
                      <w:instrText xml:space="preserve"> PAGE </w:instrText>
                    </w:r>
                    <w:r>
                      <w:fldChar w:fldCharType="separate"/>
                    </w:r>
                    <w:r>
                      <w:rPr>
                        <w:noProof/>
                      </w:rPr>
                      <w:t>27</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68992" behindDoc="0" locked="0" layoutInCell="1" allowOverlap="1" wp14:anchorId="27D9243A" wp14:editId="504F7BFE">
              <wp:simplePos x="0" y="0"/>
              <wp:positionH relativeFrom="page">
                <wp:posOffset>6769100</wp:posOffset>
              </wp:positionH>
              <wp:positionV relativeFrom="page">
                <wp:posOffset>9404350</wp:posOffset>
              </wp:positionV>
              <wp:extent cx="336550" cy="209550"/>
              <wp:effectExtent l="0" t="0" r="6350" b="0"/>
              <wp:wrapNone/>
              <wp:docPr id="20"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6550" cy="209550"/>
                      </a:xfrm>
                      <a:prstGeom prst="rect">
                        <a:avLst/>
                      </a:prstGeom>
                      <a:noFill/>
                      <a:ln>
                        <a:noFill/>
                        <a:prstDash/>
                      </a:ln>
                    </wps:spPr>
                    <wps:txbx>
                      <w:txbxContent>
                        <w:p w14:paraId="3A02CE4B" w14:textId="77777777" w:rsidR="004B2A09" w:rsidRDefault="004B2A09">
                          <w:r>
                            <w:rPr>
                              <w:rStyle w:val="PageNumber"/>
                            </w:rPr>
                            <w:fldChar w:fldCharType="begin"/>
                          </w:r>
                          <w:r>
                            <w:rPr>
                              <w:rStyle w:val="PageNumber"/>
                            </w:rPr>
                            <w:instrText xml:space="preserve"> PAGE </w:instrText>
                          </w:r>
                          <w:r>
                            <w:rPr>
                              <w:rStyle w:val="PageNumber"/>
                            </w:rPr>
                            <w:fldChar w:fldCharType="separate"/>
                          </w:r>
                          <w:r>
                            <w:rPr>
                              <w:rStyle w:val="PageNumber"/>
                              <w:noProof/>
                            </w:rPr>
                            <w:t>27</w:t>
                          </w:r>
                          <w:r>
                            <w:rPr>
                              <w:rStyle w:val="PageNumber"/>
                            </w:rPr>
                            <w:fldChar w:fldCharType="end"/>
                          </w:r>
                        </w:p>
                      </w:txbxContent>
                    </wps:txbx>
                    <wps:bodyPr vert="horz" wrap="square" lIns="0" tIns="0" rIns="0" bIns="0" anchor="t" anchorCtr="0" compatLnSpc="0">
                      <a:noAutofit/>
                    </wps:bodyPr>
                  </wps:wsp>
                </a:graphicData>
              </a:graphic>
              <wp14:sizeRelH relativeFrom="page">
                <wp14:pctWidth>0</wp14:pctWidth>
              </wp14:sizeRelH>
              <wp14:sizeRelV relativeFrom="page">
                <wp14:pctHeight>0</wp14:pctHeight>
              </wp14:sizeRelV>
            </wp:anchor>
          </w:drawing>
        </mc:Choice>
        <mc:Fallback>
          <w:pict>
            <v:shape w14:anchorId="27D9243A" id="Text Box 15" o:spid="_x0000_s1032" type="#_x0000_t202" style="position:absolute;left:0;text-align:left;margin-left:533pt;margin-top:740.5pt;width:26.5pt;height:16.5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" filled="f" stroked="f">
              <v:path arrowok="t"/>
              <v:textbox inset="0,0,0,0">
                <w:txbxContent>
                  <w:p w14:paraId="3A02CE4B" w14:textId="77777777" w:rsidR="004B2A09" w:rsidRDefault="004B2A09">
                    <w:r>
                      <w:rPr>
                        <w:rStyle w:val="PageNumber"/>
                      </w:rPr>
                      <w:fldChar w:fldCharType="begin"/>
                    </w:r>
                    <w:r>
                      <w:rPr>
                        <w:rStyle w:val="PageNumber"/>
                      </w:rPr>
                      <w:instrText xml:space="preserve"> PAGE </w:instrText>
                    </w:r>
                    <w:r>
                      <w:rPr>
                        <w:rStyle w:val="PageNumber"/>
                      </w:rPr>
                      <w:fldChar w:fldCharType="separate"/>
                    </w:r>
                    <w:r>
                      <w:rPr>
                        <w:rStyle w:val="PageNumber"/>
                        <w:noProof/>
                      </w:rPr>
                      <w:t>27</w:t>
                    </w:r>
                    <w:r>
                      <w:rPr>
                        <w:rStyle w:val="PageNumber"/>
                      </w:rPr>
                      <w:fldChar w:fldCharType="end"/>
                    </w:r>
                  </w:p>
                </w:txbxContent>
              </v:textbox>
              <w10:wrap anchorx="page" anchory="page"/>
            </v:shape>
          </w:pict>
        </mc:Fallback>
      </mc:AlternateContent>
    </w:r>
    <w:r>
      <w:fldChar w:fldCharType="begin"/>
    </w:r>
    <w:r>
      <w:instrText xml:space="preserve"> REF docfootertitle </w:instrText>
    </w:r>
    <w:r>
      <w:fldChar w:fldCharType="separate"/>
    </w:r>
    <w:r>
      <w:t>Document Footer Title</w:t>
    </w:r>
    <w:r>
      <w:fldChar w:fldCharType="end"/>
    </w:r>
    <w:r>
      <w:t xml:space="preserve"> [</w:t>
    </w:r>
    <w:r>
      <w:rPr>
        <w:rStyle w:val="UPPERCASE"/>
      </w:rPr>
      <w:fldChar w:fldCharType="begin"/>
    </w:r>
    <w:r>
      <w:rPr>
        <w:rStyle w:val="UPPERCASE"/>
      </w:rPr>
      <w:instrText xml:space="preserve"> REF doctype </w:instrText>
    </w:r>
    <w:r>
      <w:rPr>
        <w:rStyle w:val="UPPERCASE"/>
      </w:rPr>
      <w:fldChar w:fldCharType="separate"/>
    </w:r>
    <w:r>
      <w:rPr>
        <w:rStyle w:val="UPPERCASE"/>
      </w:rPr>
      <w:t>User Guide</w:t>
    </w:r>
    <w:r>
      <w:rPr>
        <w:rStyle w:val="UPPERCASE"/>
      </w:rPr>
      <w:fldChar w:fldCharType="end"/>
    </w:r>
    <w:r>
      <w:t xml:space="preserve">] </w:t>
    </w:r>
    <w:r>
      <w:rPr>
        <w:noProof/>
      </w:rPr>
      <w:drawing>
        <wp:anchor distT="0" distB="0" distL="114300" distR="114300" simplePos="0" relativeHeight="251649536" behindDoc="0" locked="0" layoutInCell="1" allowOverlap="1" wp14:anchorId="14549E96" wp14:editId="0D5495C5">
          <wp:simplePos x="0" y="0"/>
          <wp:positionH relativeFrom="page">
            <wp:posOffset>428478</wp:posOffset>
          </wp:positionH>
          <wp:positionV relativeFrom="page">
            <wp:posOffset>9430600</wp:posOffset>
          </wp:positionV>
          <wp:extent cx="650238" cy="169548"/>
          <wp:effectExtent l="0" t="0" r="0" b="1902"/>
          <wp:wrapNone/>
          <wp:docPr id="80" name="Picture 15" descr="AtmelLogo_2012_footer.eps"/>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650238" cy="169548"/>
                  </a:xfrm>
                  <a:prstGeom prst="rect">
                    <a:avLst/>
                  </a:prstGeom>
                  <a:noFill/>
                  <a:ln>
                    <a:noFill/>
                    <a:prstDash/>
                  </a:ln>
                </pic:spPr>
              </pic:pic>
            </a:graphicData>
          </a:graphic>
        </wp:anchor>
      </w:drawing>
    </w:r>
  </w:p>
  <w:p w14:paraId="0156343A" w14:textId="77777777" w:rsidR="004B2A09" w:rsidRDefault="004B2A09">
    <w:pPr>
      <w:pStyle w:val="fnrfilenameright"/>
    </w:pPr>
    <w:r>
      <w:fldChar w:fldCharType="begin"/>
    </w:r>
    <w:r>
      <w:instrText xml:space="preserve"> REF filename </w:instrText>
    </w:r>
    <w:r>
      <w:fldChar w:fldCharType="separate"/>
    </w:r>
    <w:r>
      <w:rPr>
        <w:b/>
        <w:bCs/>
      </w:rPr>
      <w:t>Error! Reference source not found.</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A49D27" w14:textId="77777777" w:rsidR="002A0CBF" w:rsidRPr="00E63D94" w:rsidRDefault="002A0CBF" w:rsidP="00F114D3">
      <w:pPr>
        <w:pBdr>
          <w:top w:val="single" w:sz="4" w:space="1" w:color="DCDCDC"/>
        </w:pBdr>
        <w:spacing w:before="240"/>
        <w:ind w:left="720"/>
        <w:rPr>
          <w:sz w:val="12"/>
          <w:szCs w:val="12"/>
        </w:rPr>
      </w:pPr>
    </w:p>
  </w:footnote>
  <w:footnote w:type="continuationSeparator" w:id="0">
    <w:p w14:paraId="258000FC" w14:textId="77777777" w:rsidR="002A0CBF" w:rsidRDefault="002A0CBF" w:rsidP="00AA54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9A64C2" w14:textId="77777777" w:rsidR="004B2A09" w:rsidRPr="00C952F9" w:rsidRDefault="004B2A09" w:rsidP="00C952F9">
    <w:pPr>
      <w:tabs>
        <w:tab w:val="center" w:pos="5400"/>
        <w:tab w:val="right" w:pos="10800"/>
      </w:tabs>
      <w:rPr>
        <w:noProof/>
        <w:sz w:val="28"/>
        <w:szCs w:val="32"/>
      </w:rPr>
    </w:pPr>
    <w:r>
      <w:rPr>
        <w:noProof/>
        <w:sz w:val="28"/>
        <w:szCs w:val="32"/>
      </w:rPr>
      <mc:AlternateContent>
        <mc:Choice Requires="wps">
          <w:drawing>
            <wp:anchor distT="0" distB="0" distL="0" distR="0" simplePos="0" relativeHeight="251650560" behindDoc="1" locked="1" layoutInCell="1" allowOverlap="1" wp14:anchorId="6B1AE07A" wp14:editId="01228FA7">
              <wp:simplePos x="0" y="0"/>
              <wp:positionH relativeFrom="page">
                <wp:posOffset>0</wp:posOffset>
              </wp:positionH>
              <wp:positionV relativeFrom="page">
                <wp:posOffset>0</wp:posOffset>
              </wp:positionV>
              <wp:extent cx="7772400" cy="594360"/>
              <wp:effectExtent l="0" t="0" r="0" b="0"/>
              <wp:wrapTight wrapText="bothSides">
                <wp:wrapPolygon edited="0">
                  <wp:start x="-26" y="0"/>
                  <wp:lineTo x="-26" y="21369"/>
                  <wp:lineTo x="21600" y="21369"/>
                  <wp:lineTo x="21600" y="0"/>
                  <wp:lineTo x="-26" y="0"/>
                </wp:wrapPolygon>
              </wp:wrapTight>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594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2257F9" id="Rectangle 43" o:spid="_x0000_s1026" style="position:absolute;margin-left:0;margin-top:0;width:612pt;height:46.8pt;z-index:-25166592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" stroked="f">
              <w10:wrap type="tight" anchorx="page" anchory="page"/>
              <w10:anchorlock/>
            </v:rect>
          </w:pict>
        </mc:Fallback>
      </mc:AlternateContent>
    </w:r>
    <w:r>
      <w:rPr>
        <w:noProof/>
        <w:sz w:val="28"/>
        <w:szCs w:val="32"/>
      </w:rPr>
      <mc:AlternateContent>
        <mc:Choice Requires="wps">
          <w:drawing>
            <wp:anchor distT="0" distB="0" distL="114300" distR="114300" simplePos="0" relativeHeight="251651584" behindDoc="1" locked="1" layoutInCell="1" allowOverlap="1" wp14:anchorId="25ED995D" wp14:editId="27215842">
              <wp:simplePos x="0" y="0"/>
              <wp:positionH relativeFrom="page">
                <wp:posOffset>0</wp:posOffset>
              </wp:positionH>
              <wp:positionV relativeFrom="page">
                <wp:posOffset>365760</wp:posOffset>
              </wp:positionV>
              <wp:extent cx="7772400" cy="64135"/>
              <wp:effectExtent l="0" t="3810" r="0" b="0"/>
              <wp:wrapNone/>
              <wp:docPr id="42"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64135"/>
                      </a:xfrm>
                      <a:prstGeom prst="rect">
                        <a:avLst/>
                      </a:prstGeom>
                      <a:solidFill>
                        <a:srgbClr val="12B8E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EA754F" id="Rectangle 44" o:spid="_x0000_s1026" style="position:absolute;margin-left:0;margin-top:28.8pt;width:612pt;height:5.05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" fillcolor="#12b8eb" stroked="f">
              <w10:wrap anchorx="page" anchory="page"/>
              <w10:anchorlock/>
            </v:rect>
          </w:pict>
        </mc:Fallback>
      </mc:AlternateContent>
    </w:r>
    <w:r>
      <w:rPr>
        <w:noProof/>
        <w:sz w:val="28"/>
        <w:szCs w:val="32"/>
      </w:rPr>
      <mc:AlternateContent>
        <mc:Choice Requires="wps">
          <w:drawing>
            <wp:anchor distT="0" distB="0" distL="114300" distR="114300" simplePos="0" relativeHeight="251652608" behindDoc="1" locked="1" layoutInCell="1" allowOverlap="1" wp14:anchorId="4543A84B" wp14:editId="4F9C0BF1">
              <wp:simplePos x="0" y="0"/>
              <wp:positionH relativeFrom="page">
                <wp:posOffset>0</wp:posOffset>
              </wp:positionH>
              <wp:positionV relativeFrom="page">
                <wp:posOffset>0</wp:posOffset>
              </wp:positionV>
              <wp:extent cx="7772400" cy="365760"/>
              <wp:effectExtent l="0" t="0" r="0" b="0"/>
              <wp:wrapNone/>
              <wp:docPr id="41"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365760"/>
                      </a:xfrm>
                      <a:prstGeom prst="rect">
                        <a:avLst/>
                      </a:prstGeom>
                      <a:solidFill>
                        <a:srgbClr val="0079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27AD7C" id="Rectangle 45" o:spid="_x0000_s1026" style="position:absolute;margin-left:0;margin-top:0;width:612pt;height:28.8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" fillcolor="#0079c1" stroked="f">
              <w10:wrap anchorx="page" anchory="page"/>
              <w10:anchorlock/>
            </v:rect>
          </w:pict>
        </mc:Fallback>
      </mc:AlternateContent>
    </w:r>
  </w:p>
  <w:p w14:paraId="08183A53" w14:textId="77777777" w:rsidR="004B2A09" w:rsidRPr="00C952F9" w:rsidRDefault="004B2A09" w:rsidP="00C952F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C8C238" w14:textId="77777777" w:rsidR="004B2A09" w:rsidRPr="001C6E60" w:rsidRDefault="004B2A09" w:rsidP="00166E89">
    <w:pPr>
      <w:tabs>
        <w:tab w:val="center" w:pos="5400"/>
      </w:tabs>
    </w:pPr>
    <w:r>
      <w:rPr>
        <w:noProof/>
        <w:sz w:val="28"/>
        <w:szCs w:val="32"/>
      </w:rPr>
      <mc:AlternateContent>
        <mc:Choice Requires="wps">
          <w:drawing>
            <wp:anchor distT="0" distB="0" distL="114300" distR="114300" simplePos="0" relativeHeight="251653632" behindDoc="1" locked="1" layoutInCell="1" allowOverlap="1" wp14:anchorId="3082F1AC" wp14:editId="2A7E1426">
              <wp:simplePos x="0" y="0"/>
              <wp:positionH relativeFrom="page">
                <wp:posOffset>0</wp:posOffset>
              </wp:positionH>
              <wp:positionV relativeFrom="page">
                <wp:posOffset>365760</wp:posOffset>
              </wp:positionV>
              <wp:extent cx="7772400" cy="64135"/>
              <wp:effectExtent l="0" t="3810" r="0" b="0"/>
              <wp:wrapNone/>
              <wp:docPr id="40"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64135"/>
                      </a:xfrm>
                      <a:prstGeom prst="rect">
                        <a:avLst/>
                      </a:prstGeom>
                      <a:solidFill>
                        <a:srgbClr val="DCDC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096FDB" id="Rectangle 47" o:spid="_x0000_s1026" style="position:absolute;margin-left:0;margin-top:28.8pt;width:612pt;height:5.05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" fillcolor="#dcdcdc" stroked="f">
              <w10:wrap anchorx="page" anchory="page"/>
              <w10:anchorlock/>
            </v:rect>
          </w:pict>
        </mc:Fallback>
      </mc:AlternateContent>
    </w:r>
    <w:r>
      <w:rPr>
        <w:noProof/>
        <w:sz w:val="28"/>
        <w:szCs w:val="32"/>
      </w:rPr>
      <mc:AlternateContent>
        <mc:Choice Requires="wps">
          <w:drawing>
            <wp:anchor distT="0" distB="0" distL="114300" distR="114300" simplePos="0" relativeHeight="251654656" behindDoc="1" locked="1" layoutInCell="1" allowOverlap="1" wp14:anchorId="41D7C647" wp14:editId="0DDE6EC8">
              <wp:simplePos x="0" y="0"/>
              <wp:positionH relativeFrom="page">
                <wp:posOffset>0</wp:posOffset>
              </wp:positionH>
              <wp:positionV relativeFrom="page">
                <wp:posOffset>0</wp:posOffset>
              </wp:positionV>
              <wp:extent cx="7772400" cy="365760"/>
              <wp:effectExtent l="0" t="0" r="0" b="0"/>
              <wp:wrapNone/>
              <wp:docPr id="39"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365760"/>
                      </a:xfrm>
                      <a:prstGeom prst="rect">
                        <a:avLst/>
                      </a:prstGeom>
                      <a:solidFill>
                        <a:srgbClr val="0079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266E82" id="Rectangle 48" o:spid="_x0000_s1026" style="position:absolute;margin-left:0;margin-top:0;width:612pt;height:28.8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" fillcolor="#0079c1" stroked="f">
              <w10:wrap anchorx="page" anchory="page"/>
              <w10:anchorlock/>
            </v:rect>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AEBE92" w14:textId="77777777" w:rsidR="004B2A09" w:rsidRDefault="004B2A09" w:rsidP="003F5BC7">
    <w:pPr>
      <w:tabs>
        <w:tab w:val="center" w:pos="5400"/>
        <w:tab w:val="right" w:pos="10800"/>
      </w:tabs>
    </w:pPr>
    <w:r>
      <w:rPr>
        <w:noProof/>
      </w:rPr>
      <mc:AlternateContent>
        <mc:Choice Requires="wps">
          <w:drawing>
            <wp:anchor distT="0" distB="0" distL="114300" distR="114300" simplePos="0" relativeHeight="251661824" behindDoc="0" locked="1" layoutInCell="1" allowOverlap="1" wp14:anchorId="688BC4F6" wp14:editId="550FFF96">
              <wp:simplePos x="0" y="0"/>
              <wp:positionH relativeFrom="column">
                <wp:posOffset>-180975</wp:posOffset>
              </wp:positionH>
              <wp:positionV relativeFrom="page">
                <wp:posOffset>1933575</wp:posOffset>
              </wp:positionV>
              <wp:extent cx="2152650" cy="7484745"/>
              <wp:effectExtent l="0" t="0" r="0" b="1905"/>
              <wp:wrapNone/>
              <wp:docPr id="36"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7484745"/>
                      </a:xfrm>
                      <a:prstGeom prst="rect">
                        <a:avLst/>
                      </a:prstGeom>
                      <a:noFill/>
                      <a:ln>
                        <a:noFill/>
                      </a:ln>
                      <a:extLst>
                        <a:ext uri="{909E8E84-426E-40DD-AFC4-6F175D3DCCD1}">
                          <a14:hiddenFill xmlns:a14="http://schemas.microsoft.com/office/drawing/2010/main">
                            <a:solidFill>
                              <a:srgbClr val="F2F2F2"/>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CC4B7F" w14:textId="77777777" w:rsidR="004B2A09" w:rsidRPr="00B614CB" w:rsidRDefault="004B2A09" w:rsidP="0076124C">
                          <w:pPr>
                            <w:pStyle w:val="INSTRUCTIONSFirstPG"/>
                            <w:rPr>
                              <w:vanish/>
                              <w:color w:val="0F243E"/>
                            </w:rPr>
                          </w:pPr>
                          <w:r w:rsidRPr="00B614CB">
                            <w:rPr>
                              <w:b/>
                              <w:vanish/>
                              <w:color w:val="0F243E"/>
                              <w:sz w:val="28"/>
                              <w:szCs w:val="28"/>
                            </w:rPr>
                            <w:t>Instructions</w:t>
                          </w:r>
                          <w:r w:rsidRPr="00B614CB">
                            <w:rPr>
                              <w:vanish/>
                            </w:rPr>
                            <w:br/>
                          </w:r>
                          <w:r w:rsidRPr="00B614CB">
                            <w:rPr>
                              <w:vanish/>
                              <w:color w:val="0F243E"/>
                            </w:rPr>
                            <w:t xml:space="preserve">For more detailed </w:t>
                          </w:r>
                          <w:r w:rsidRPr="00B614CB">
                            <w:rPr>
                              <w:i/>
                              <w:vanish/>
                              <w:color w:val="0F243E"/>
                            </w:rPr>
                            <w:t>how to</w:t>
                          </w:r>
                          <w:r w:rsidRPr="00B614CB">
                            <w:rPr>
                              <w:vanish/>
                              <w:color w:val="0F243E"/>
                            </w:rPr>
                            <w:t>, please read the “Training Manual Guidelines.”</w:t>
                          </w:r>
                        </w:p>
                        <w:p w14:paraId="5A78FB5C" w14:textId="77777777" w:rsidR="004B2A09" w:rsidRPr="00B614CB" w:rsidRDefault="004B2A09" w:rsidP="0076124C">
                          <w:pPr>
                            <w:pStyle w:val="INSTRUCTIONSFirstPG"/>
                            <w:rPr>
                              <w:vanish/>
                            </w:rPr>
                          </w:pPr>
                        </w:p>
                        <w:p w14:paraId="6E4FE969" w14:textId="77777777" w:rsidR="004B2A09" w:rsidRPr="00B614CB" w:rsidRDefault="004B2A09" w:rsidP="0076124C">
                          <w:pPr>
                            <w:pStyle w:val="INSTRUCTIONSFirstPG"/>
                            <w:rPr>
                              <w:b/>
                              <w:vanish/>
                            </w:rPr>
                          </w:pPr>
                          <w:r w:rsidRPr="00B614CB">
                            <w:rPr>
                              <w:b/>
                              <w:vanish/>
                            </w:rPr>
                            <w:t>Edit Title and Date</w:t>
                          </w:r>
                        </w:p>
                        <w:p w14:paraId="0ABA5E0E" w14:textId="77777777" w:rsidR="004B2A09" w:rsidRPr="00B614CB" w:rsidRDefault="004B2A09" w:rsidP="0076124C">
                          <w:pPr>
                            <w:pStyle w:val="INSTRUCTIONSFirstPG"/>
                            <w:rPr>
                              <w:b/>
                              <w:vanish/>
                              <w:color w:val="auto"/>
                              <w:sz w:val="20"/>
                              <w:szCs w:val="20"/>
                            </w:rPr>
                          </w:pPr>
                          <w:r w:rsidRPr="00B614CB">
                            <w:rPr>
                              <w:b/>
                              <w:vanish/>
                              <w:color w:val="auto"/>
                              <w:sz w:val="20"/>
                              <w:szCs w:val="20"/>
                            </w:rPr>
                            <w:t>View Brackets/Fields</w:t>
                          </w:r>
                        </w:p>
                        <w:p w14:paraId="2AB6EAC5" w14:textId="77777777" w:rsidR="004B2A09" w:rsidRPr="00B614CB" w:rsidRDefault="004B2A09" w:rsidP="0076124C">
                          <w:pPr>
                            <w:pStyle w:val="INSTRUCTIONSFirstPG"/>
                            <w:rPr>
                              <w:vanish/>
                              <w:color w:val="auto"/>
                              <w:sz w:val="20"/>
                              <w:szCs w:val="20"/>
                            </w:rPr>
                          </w:pPr>
                          <w:r w:rsidRPr="00B614CB">
                            <w:rPr>
                              <w:vanish/>
                              <w:color w:val="auto"/>
                              <w:sz w:val="20"/>
                              <w:szCs w:val="20"/>
                            </w:rPr>
                            <w:t>To view bookmark brackets/fields:</w:t>
                          </w:r>
                        </w:p>
                        <w:p w14:paraId="46595D6F" w14:textId="77777777" w:rsidR="004B2A09" w:rsidRPr="00B614CB" w:rsidRDefault="004B2A09" w:rsidP="00141DC7">
                          <w:pPr>
                            <w:pStyle w:val="INSTRUCTIONSFirstPG"/>
                            <w:numPr>
                              <w:ilvl w:val="0"/>
                              <w:numId w:val="23"/>
                            </w:numPr>
                            <w:ind w:left="270" w:hanging="270"/>
                            <w:rPr>
                              <w:vanish/>
                              <w:color w:val="auto"/>
                              <w:sz w:val="20"/>
                              <w:szCs w:val="20"/>
                            </w:rPr>
                          </w:pPr>
                          <w:r w:rsidRPr="00B614CB">
                            <w:rPr>
                              <w:b/>
                              <w:vanish/>
                              <w:color w:val="auto"/>
                              <w:sz w:val="20"/>
                              <w:szCs w:val="20"/>
                            </w:rPr>
                            <w:t>2007:</w:t>
                          </w:r>
                          <w:r w:rsidRPr="00B614CB">
                            <w:rPr>
                              <w:vanish/>
                              <w:color w:val="auto"/>
                              <w:sz w:val="20"/>
                              <w:szCs w:val="20"/>
                            </w:rPr>
                            <w:t xml:space="preserve"> Click the </w:t>
                          </w:r>
                          <w:r w:rsidRPr="00B614CB">
                            <w:rPr>
                              <w:i/>
                              <w:vanish/>
                              <w:color w:val="auto"/>
                              <w:sz w:val="20"/>
                              <w:szCs w:val="20"/>
                            </w:rPr>
                            <w:t>Microsoft button</w:t>
                          </w:r>
                          <w:r w:rsidRPr="00B614CB">
                            <w:rPr>
                              <w:vanish/>
                              <w:color w:val="auto"/>
                              <w:sz w:val="20"/>
                              <w:szCs w:val="20"/>
                            </w:rPr>
                            <w:t xml:space="preserve"> &gt; </w:t>
                          </w:r>
                          <w:r w:rsidRPr="00B614CB">
                            <w:rPr>
                              <w:i/>
                              <w:vanish/>
                              <w:color w:val="auto"/>
                              <w:sz w:val="20"/>
                              <w:szCs w:val="20"/>
                            </w:rPr>
                            <w:t>Word Options</w:t>
                          </w:r>
                          <w:r w:rsidRPr="00B614CB">
                            <w:rPr>
                              <w:vanish/>
                              <w:color w:val="auto"/>
                              <w:sz w:val="20"/>
                              <w:szCs w:val="20"/>
                            </w:rPr>
                            <w:t xml:space="preserve"> &gt; </w:t>
                          </w:r>
                          <w:r w:rsidRPr="00B614CB">
                            <w:rPr>
                              <w:i/>
                              <w:vanish/>
                              <w:color w:val="auto"/>
                              <w:sz w:val="20"/>
                              <w:szCs w:val="20"/>
                            </w:rPr>
                            <w:t>Advanced</w:t>
                          </w:r>
                          <w:r w:rsidRPr="00B614CB">
                            <w:rPr>
                              <w:vanish/>
                              <w:color w:val="auto"/>
                              <w:sz w:val="20"/>
                              <w:szCs w:val="20"/>
                            </w:rPr>
                            <w:t xml:space="preserve"> &gt; scroll to </w:t>
                          </w:r>
                          <w:r w:rsidRPr="00B614CB">
                            <w:rPr>
                              <w:i/>
                              <w:vanish/>
                              <w:color w:val="auto"/>
                              <w:sz w:val="20"/>
                              <w:szCs w:val="20"/>
                            </w:rPr>
                            <w:t>Show document content</w:t>
                          </w:r>
                          <w:r w:rsidRPr="00B614CB">
                            <w:rPr>
                              <w:vanish/>
                              <w:color w:val="auto"/>
                              <w:sz w:val="20"/>
                              <w:szCs w:val="20"/>
                            </w:rPr>
                            <w:t xml:space="preserve"> &gt; </w:t>
                          </w:r>
                          <w:r w:rsidRPr="00B614CB">
                            <w:rPr>
                              <w:vanish/>
                              <w:color w:val="auto"/>
                              <w:sz w:val="20"/>
                              <w:szCs w:val="20"/>
                            </w:rPr>
                            <w:sym w:font="Wingdings" w:char="F0FC"/>
                          </w:r>
                          <w:r w:rsidRPr="00B614CB">
                            <w:rPr>
                              <w:vanish/>
                              <w:color w:val="auto"/>
                              <w:sz w:val="20"/>
                              <w:szCs w:val="20"/>
                            </w:rPr>
                            <w:t xml:space="preserve"> </w:t>
                          </w:r>
                          <w:r w:rsidRPr="00B614CB">
                            <w:rPr>
                              <w:i/>
                              <w:vanish/>
                              <w:color w:val="auto"/>
                              <w:sz w:val="20"/>
                              <w:szCs w:val="20"/>
                            </w:rPr>
                            <w:t>Show bookmarks</w:t>
                          </w:r>
                          <w:r w:rsidRPr="00B614CB">
                            <w:rPr>
                              <w:vanish/>
                              <w:color w:val="auto"/>
                              <w:sz w:val="20"/>
                              <w:szCs w:val="20"/>
                            </w:rPr>
                            <w:t xml:space="preserve"> and select </w:t>
                          </w:r>
                          <w:r w:rsidRPr="00B614CB">
                            <w:rPr>
                              <w:i/>
                              <w:vanish/>
                              <w:color w:val="auto"/>
                              <w:sz w:val="20"/>
                              <w:szCs w:val="20"/>
                            </w:rPr>
                            <w:t>Always</w:t>
                          </w:r>
                          <w:r w:rsidRPr="00B614CB">
                            <w:rPr>
                              <w:vanish/>
                              <w:color w:val="auto"/>
                              <w:sz w:val="20"/>
                              <w:szCs w:val="20"/>
                            </w:rPr>
                            <w:t xml:space="preserve"> to the right of </w:t>
                          </w:r>
                          <w:r w:rsidRPr="00B614CB">
                            <w:rPr>
                              <w:i/>
                              <w:vanish/>
                              <w:color w:val="auto"/>
                              <w:sz w:val="20"/>
                              <w:szCs w:val="20"/>
                            </w:rPr>
                            <w:t>Field shading</w:t>
                          </w:r>
                        </w:p>
                        <w:p w14:paraId="6D624B4E" w14:textId="77777777" w:rsidR="004B2A09" w:rsidRPr="00B614CB" w:rsidRDefault="004B2A09" w:rsidP="00141DC7">
                          <w:pPr>
                            <w:pStyle w:val="INSTRUCTIONSFirstPG"/>
                            <w:numPr>
                              <w:ilvl w:val="0"/>
                              <w:numId w:val="23"/>
                            </w:numPr>
                            <w:ind w:left="270" w:hanging="270"/>
                            <w:rPr>
                              <w:vanish/>
                              <w:color w:val="auto"/>
                              <w:sz w:val="20"/>
                              <w:szCs w:val="20"/>
                            </w:rPr>
                          </w:pPr>
                          <w:r w:rsidRPr="00B614CB">
                            <w:rPr>
                              <w:b/>
                              <w:vanish/>
                              <w:color w:val="auto"/>
                              <w:sz w:val="20"/>
                              <w:szCs w:val="20"/>
                            </w:rPr>
                            <w:t>2003:</w:t>
                          </w:r>
                          <w:r w:rsidRPr="00B614CB">
                            <w:rPr>
                              <w:vanish/>
                              <w:color w:val="auto"/>
                              <w:sz w:val="20"/>
                              <w:szCs w:val="20"/>
                            </w:rPr>
                            <w:t xml:space="preserve"> </w:t>
                          </w:r>
                          <w:r w:rsidRPr="00B614CB">
                            <w:rPr>
                              <w:i/>
                              <w:vanish/>
                              <w:color w:val="auto"/>
                              <w:sz w:val="20"/>
                              <w:szCs w:val="20"/>
                            </w:rPr>
                            <w:t>Tools</w:t>
                          </w:r>
                          <w:r w:rsidRPr="00B614CB">
                            <w:rPr>
                              <w:vanish/>
                              <w:color w:val="auto"/>
                              <w:sz w:val="20"/>
                              <w:szCs w:val="20"/>
                            </w:rPr>
                            <w:t xml:space="preserve"> &gt; </w:t>
                          </w:r>
                          <w:r w:rsidRPr="00B614CB">
                            <w:rPr>
                              <w:i/>
                              <w:vanish/>
                              <w:color w:val="auto"/>
                              <w:sz w:val="20"/>
                              <w:szCs w:val="20"/>
                            </w:rPr>
                            <w:t>Options</w:t>
                          </w:r>
                          <w:r w:rsidRPr="00B614CB">
                            <w:rPr>
                              <w:vanish/>
                              <w:color w:val="auto"/>
                              <w:sz w:val="20"/>
                              <w:szCs w:val="20"/>
                            </w:rPr>
                            <w:t xml:space="preserve"> &gt; </w:t>
                          </w:r>
                          <w:r w:rsidRPr="00B614CB">
                            <w:rPr>
                              <w:i/>
                              <w:vanish/>
                              <w:color w:val="auto"/>
                              <w:sz w:val="20"/>
                              <w:szCs w:val="20"/>
                            </w:rPr>
                            <w:t>View tab</w:t>
                          </w:r>
                          <w:r w:rsidRPr="00B614CB">
                            <w:rPr>
                              <w:vanish/>
                              <w:color w:val="auto"/>
                              <w:sz w:val="20"/>
                              <w:szCs w:val="20"/>
                            </w:rPr>
                            <w:t xml:space="preserve"> &gt; </w:t>
                          </w:r>
                          <w:r w:rsidRPr="00B614CB">
                            <w:rPr>
                              <w:vanish/>
                              <w:color w:val="auto"/>
                              <w:sz w:val="20"/>
                              <w:szCs w:val="20"/>
                            </w:rPr>
                            <w:sym w:font="Wingdings" w:char="F0FC"/>
                          </w:r>
                          <w:r w:rsidRPr="00B614CB">
                            <w:rPr>
                              <w:vanish/>
                              <w:color w:val="auto"/>
                              <w:sz w:val="20"/>
                              <w:szCs w:val="20"/>
                            </w:rPr>
                            <w:t xml:space="preserve"> </w:t>
                          </w:r>
                          <w:r w:rsidRPr="00B614CB">
                            <w:rPr>
                              <w:i/>
                              <w:vanish/>
                              <w:color w:val="auto"/>
                              <w:sz w:val="20"/>
                              <w:szCs w:val="20"/>
                            </w:rPr>
                            <w:t>Bookmarks</w:t>
                          </w:r>
                          <w:r w:rsidRPr="00B614CB">
                            <w:rPr>
                              <w:vanish/>
                              <w:color w:val="auto"/>
                              <w:sz w:val="20"/>
                              <w:szCs w:val="20"/>
                            </w:rPr>
                            <w:t xml:space="preserve"> and select </w:t>
                          </w:r>
                          <w:r w:rsidRPr="00B614CB">
                            <w:rPr>
                              <w:i/>
                              <w:vanish/>
                              <w:color w:val="auto"/>
                              <w:sz w:val="20"/>
                              <w:szCs w:val="20"/>
                            </w:rPr>
                            <w:t>Always</w:t>
                          </w:r>
                          <w:r w:rsidRPr="00B614CB">
                            <w:rPr>
                              <w:vanish/>
                              <w:color w:val="auto"/>
                              <w:sz w:val="20"/>
                              <w:szCs w:val="20"/>
                            </w:rPr>
                            <w:t xml:space="preserve"> below </w:t>
                          </w:r>
                          <w:r w:rsidRPr="00B614CB">
                            <w:rPr>
                              <w:i/>
                              <w:vanish/>
                              <w:color w:val="auto"/>
                              <w:sz w:val="20"/>
                              <w:szCs w:val="20"/>
                            </w:rPr>
                            <w:t>Field shading</w:t>
                          </w:r>
                        </w:p>
                        <w:p w14:paraId="6EEFE353" w14:textId="77777777" w:rsidR="004B2A09" w:rsidRPr="00B614CB" w:rsidRDefault="004B2A09" w:rsidP="0076124C">
                          <w:pPr>
                            <w:pStyle w:val="INSTRUCTIONSFirstPG"/>
                            <w:rPr>
                              <w:b/>
                              <w:vanish/>
                              <w:color w:val="auto"/>
                              <w:sz w:val="20"/>
                              <w:szCs w:val="20"/>
                            </w:rPr>
                          </w:pPr>
                          <w:r w:rsidRPr="00B614CB">
                            <w:rPr>
                              <w:b/>
                              <w:vanish/>
                              <w:color w:val="auto"/>
                              <w:sz w:val="20"/>
                              <w:szCs w:val="20"/>
                            </w:rPr>
                            <w:t>Bookmark Brackets</w:t>
                          </w:r>
                        </w:p>
                        <w:p w14:paraId="03F0C7E4" w14:textId="77777777" w:rsidR="004B2A09" w:rsidRPr="00B614CB" w:rsidRDefault="004B2A09" w:rsidP="0076124C">
                          <w:pPr>
                            <w:pStyle w:val="INSTRUCTIONSFirstPG"/>
                            <w:rPr>
                              <w:vanish/>
                              <w:color w:val="auto"/>
                              <w:sz w:val="20"/>
                              <w:szCs w:val="20"/>
                            </w:rPr>
                          </w:pPr>
                          <w:r w:rsidRPr="00B614CB">
                            <w:rPr>
                              <w:vanish/>
                              <w:color w:val="auto"/>
                              <w:sz w:val="20"/>
                              <w:szCs w:val="20"/>
                            </w:rPr>
                            <w:t>Do NOT remove bookmark brackets around the title and date on the first page. The title and date are cross referenced to update the footers throughout the document. If removed, it will cause the footer information to error.</w:t>
                          </w:r>
                        </w:p>
                        <w:p w14:paraId="4731161F" w14:textId="77777777" w:rsidR="004B2A09" w:rsidRPr="00B614CB" w:rsidRDefault="004B2A09" w:rsidP="0076124C">
                          <w:pPr>
                            <w:pStyle w:val="INSTRUCTIONSFirstPG"/>
                            <w:rPr>
                              <w:vanish/>
                              <w:color w:val="auto"/>
                              <w:sz w:val="20"/>
                              <w:szCs w:val="20"/>
                            </w:rPr>
                          </w:pPr>
                          <w:r w:rsidRPr="00B614CB">
                            <w:rPr>
                              <w:vanish/>
                              <w:color w:val="auto"/>
                              <w:sz w:val="20"/>
                              <w:szCs w:val="20"/>
                            </w:rPr>
                            <w:t>Edit title and date only on the 1</w:t>
                          </w:r>
                          <w:r w:rsidRPr="00B614CB">
                            <w:rPr>
                              <w:vanish/>
                              <w:color w:val="auto"/>
                              <w:sz w:val="20"/>
                              <w:szCs w:val="20"/>
                              <w:vertAlign w:val="superscript"/>
                            </w:rPr>
                            <w:t>st</w:t>
                          </w:r>
                          <w:r w:rsidRPr="00B614CB">
                            <w:rPr>
                              <w:vanish/>
                              <w:color w:val="auto"/>
                              <w:sz w:val="20"/>
                              <w:szCs w:val="20"/>
                            </w:rPr>
                            <w:t xml:space="preserve"> page. Click between the brackets, add text, then, and delete the unwanted characters except for the brackets.</w:t>
                          </w:r>
                        </w:p>
                        <w:p w14:paraId="412A881E" w14:textId="77777777" w:rsidR="004B2A09" w:rsidRPr="00B614CB" w:rsidRDefault="004B2A09" w:rsidP="0076124C">
                          <w:pPr>
                            <w:pStyle w:val="INSTRUCTIONSFirstPG"/>
                            <w:rPr>
                              <w:b/>
                              <w:vanish/>
                            </w:rPr>
                          </w:pPr>
                          <w:r w:rsidRPr="00B614CB">
                            <w:rPr>
                              <w:b/>
                              <w:vanish/>
                            </w:rPr>
                            <w:t>Update Cross-references</w:t>
                          </w:r>
                        </w:p>
                        <w:p w14:paraId="17B4AD1C" w14:textId="77777777" w:rsidR="004B2A09" w:rsidRPr="00B614CB" w:rsidRDefault="004B2A09" w:rsidP="0076124C">
                          <w:pPr>
                            <w:pStyle w:val="INSTRUCTIONSFirstPG"/>
                            <w:rPr>
                              <w:vanish/>
                              <w:color w:val="auto"/>
                              <w:sz w:val="20"/>
                              <w:szCs w:val="20"/>
                            </w:rPr>
                          </w:pPr>
                          <w:r w:rsidRPr="00B614CB">
                            <w:rPr>
                              <w:vanish/>
                              <w:color w:val="auto"/>
                              <w:sz w:val="20"/>
                              <w:szCs w:val="20"/>
                            </w:rPr>
                            <w:t>Do a print preview then close print preview. All cross-references including footers will update</w:t>
                          </w:r>
                        </w:p>
                        <w:p w14:paraId="0961C638" w14:textId="77777777" w:rsidR="004B2A09" w:rsidRPr="00B614CB" w:rsidRDefault="004B2A09" w:rsidP="0076124C">
                          <w:pPr>
                            <w:pStyle w:val="INSTRUCTIONSFirstPG"/>
                            <w:rPr>
                              <w:vanish/>
                              <w:color w:val="0F243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8BC4F6" id="_x0000_t202" coordsize="21600,21600" o:spt="202" path="m,l,21600r21600,l21600,xe">
              <v:stroke joinstyle="miter"/>
              <v:path gradientshapeok="t" o:connecttype="rect"/>
            </v:shapetype>
            <v:shape id="Text Box 106" o:spid="_x0000_s1028" type="#_x0000_t202" style="position:absolute;margin-left:-14.25pt;margin-top:152.25pt;width:169.5pt;height:589.3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" filled="f" fillcolor="#f2f2f2" stroked="f">
              <v:textbox>
                <w:txbxContent>
                  <w:p w14:paraId="0ACC4B7F" w14:textId="77777777" w:rsidR="004B2A09" w:rsidRPr="00B614CB" w:rsidRDefault="004B2A09" w:rsidP="0076124C">
                    <w:pPr>
                      <w:pStyle w:val="INSTRUCTIONSFirstPG"/>
                      <w:rPr>
                        <w:vanish/>
                        <w:color w:val="0F243E"/>
                      </w:rPr>
                    </w:pPr>
                    <w:r w:rsidRPr="00B614CB">
                      <w:rPr>
                        <w:b/>
                        <w:vanish/>
                        <w:color w:val="0F243E"/>
                        <w:sz w:val="28"/>
                        <w:szCs w:val="28"/>
                      </w:rPr>
                      <w:t>Instructions</w:t>
                    </w:r>
                    <w:r w:rsidRPr="00B614CB">
                      <w:rPr>
                        <w:vanish/>
                      </w:rPr>
                      <w:br/>
                    </w:r>
                    <w:r w:rsidRPr="00B614CB">
                      <w:rPr>
                        <w:vanish/>
                        <w:color w:val="0F243E"/>
                      </w:rPr>
                      <w:t xml:space="preserve">For more detailed </w:t>
                    </w:r>
                    <w:r w:rsidRPr="00B614CB">
                      <w:rPr>
                        <w:i/>
                        <w:vanish/>
                        <w:color w:val="0F243E"/>
                      </w:rPr>
                      <w:t>how to</w:t>
                    </w:r>
                    <w:r w:rsidRPr="00B614CB">
                      <w:rPr>
                        <w:vanish/>
                        <w:color w:val="0F243E"/>
                      </w:rPr>
                      <w:t>, please read the “Training Manual Guidelines.”</w:t>
                    </w:r>
                  </w:p>
                  <w:p w14:paraId="5A78FB5C" w14:textId="77777777" w:rsidR="004B2A09" w:rsidRPr="00B614CB" w:rsidRDefault="004B2A09" w:rsidP="0076124C">
                    <w:pPr>
                      <w:pStyle w:val="INSTRUCTIONSFirstPG"/>
                      <w:rPr>
                        <w:vanish/>
                      </w:rPr>
                    </w:pPr>
                  </w:p>
                  <w:p w14:paraId="6E4FE969" w14:textId="77777777" w:rsidR="004B2A09" w:rsidRPr="00B614CB" w:rsidRDefault="004B2A09" w:rsidP="0076124C">
                    <w:pPr>
                      <w:pStyle w:val="INSTRUCTIONSFirstPG"/>
                      <w:rPr>
                        <w:b/>
                        <w:vanish/>
                      </w:rPr>
                    </w:pPr>
                    <w:r w:rsidRPr="00B614CB">
                      <w:rPr>
                        <w:b/>
                        <w:vanish/>
                      </w:rPr>
                      <w:t>Edit Title and Date</w:t>
                    </w:r>
                  </w:p>
                  <w:p w14:paraId="0ABA5E0E" w14:textId="77777777" w:rsidR="004B2A09" w:rsidRPr="00B614CB" w:rsidRDefault="004B2A09" w:rsidP="0076124C">
                    <w:pPr>
                      <w:pStyle w:val="INSTRUCTIONSFirstPG"/>
                      <w:rPr>
                        <w:b/>
                        <w:vanish/>
                        <w:color w:val="auto"/>
                        <w:sz w:val="20"/>
                        <w:szCs w:val="20"/>
                      </w:rPr>
                    </w:pPr>
                    <w:r w:rsidRPr="00B614CB">
                      <w:rPr>
                        <w:b/>
                        <w:vanish/>
                        <w:color w:val="auto"/>
                        <w:sz w:val="20"/>
                        <w:szCs w:val="20"/>
                      </w:rPr>
                      <w:t>View Brackets/Fields</w:t>
                    </w:r>
                  </w:p>
                  <w:p w14:paraId="2AB6EAC5" w14:textId="77777777" w:rsidR="004B2A09" w:rsidRPr="00B614CB" w:rsidRDefault="004B2A09" w:rsidP="0076124C">
                    <w:pPr>
                      <w:pStyle w:val="INSTRUCTIONSFirstPG"/>
                      <w:rPr>
                        <w:vanish/>
                        <w:color w:val="auto"/>
                        <w:sz w:val="20"/>
                        <w:szCs w:val="20"/>
                      </w:rPr>
                    </w:pPr>
                    <w:r w:rsidRPr="00B614CB">
                      <w:rPr>
                        <w:vanish/>
                        <w:color w:val="auto"/>
                        <w:sz w:val="20"/>
                        <w:szCs w:val="20"/>
                      </w:rPr>
                      <w:t>To view bookmark brackets/fields:</w:t>
                    </w:r>
                  </w:p>
                  <w:p w14:paraId="46595D6F" w14:textId="77777777" w:rsidR="004B2A09" w:rsidRPr="00B614CB" w:rsidRDefault="004B2A09" w:rsidP="00141DC7">
                    <w:pPr>
                      <w:pStyle w:val="INSTRUCTIONSFirstPG"/>
                      <w:numPr>
                        <w:ilvl w:val="0"/>
                        <w:numId w:val="23"/>
                      </w:numPr>
                      <w:ind w:left="270" w:hanging="270"/>
                      <w:rPr>
                        <w:vanish/>
                        <w:color w:val="auto"/>
                        <w:sz w:val="20"/>
                        <w:szCs w:val="20"/>
                      </w:rPr>
                    </w:pPr>
                    <w:r w:rsidRPr="00B614CB">
                      <w:rPr>
                        <w:b/>
                        <w:vanish/>
                        <w:color w:val="auto"/>
                        <w:sz w:val="20"/>
                        <w:szCs w:val="20"/>
                      </w:rPr>
                      <w:t>2007:</w:t>
                    </w:r>
                    <w:r w:rsidRPr="00B614CB">
                      <w:rPr>
                        <w:vanish/>
                        <w:color w:val="auto"/>
                        <w:sz w:val="20"/>
                        <w:szCs w:val="20"/>
                      </w:rPr>
                      <w:t xml:space="preserve"> Click the </w:t>
                    </w:r>
                    <w:r w:rsidRPr="00B614CB">
                      <w:rPr>
                        <w:i/>
                        <w:vanish/>
                        <w:color w:val="auto"/>
                        <w:sz w:val="20"/>
                        <w:szCs w:val="20"/>
                      </w:rPr>
                      <w:t>Microsoft button</w:t>
                    </w:r>
                    <w:r w:rsidRPr="00B614CB">
                      <w:rPr>
                        <w:vanish/>
                        <w:color w:val="auto"/>
                        <w:sz w:val="20"/>
                        <w:szCs w:val="20"/>
                      </w:rPr>
                      <w:t xml:space="preserve"> &gt; </w:t>
                    </w:r>
                    <w:r w:rsidRPr="00B614CB">
                      <w:rPr>
                        <w:i/>
                        <w:vanish/>
                        <w:color w:val="auto"/>
                        <w:sz w:val="20"/>
                        <w:szCs w:val="20"/>
                      </w:rPr>
                      <w:t>Word Options</w:t>
                    </w:r>
                    <w:r w:rsidRPr="00B614CB">
                      <w:rPr>
                        <w:vanish/>
                        <w:color w:val="auto"/>
                        <w:sz w:val="20"/>
                        <w:szCs w:val="20"/>
                      </w:rPr>
                      <w:t xml:space="preserve"> &gt; </w:t>
                    </w:r>
                    <w:r w:rsidRPr="00B614CB">
                      <w:rPr>
                        <w:i/>
                        <w:vanish/>
                        <w:color w:val="auto"/>
                        <w:sz w:val="20"/>
                        <w:szCs w:val="20"/>
                      </w:rPr>
                      <w:t>Advanced</w:t>
                    </w:r>
                    <w:r w:rsidRPr="00B614CB">
                      <w:rPr>
                        <w:vanish/>
                        <w:color w:val="auto"/>
                        <w:sz w:val="20"/>
                        <w:szCs w:val="20"/>
                      </w:rPr>
                      <w:t xml:space="preserve"> &gt; scroll to </w:t>
                    </w:r>
                    <w:r w:rsidRPr="00B614CB">
                      <w:rPr>
                        <w:i/>
                        <w:vanish/>
                        <w:color w:val="auto"/>
                        <w:sz w:val="20"/>
                        <w:szCs w:val="20"/>
                      </w:rPr>
                      <w:t>Show document content</w:t>
                    </w:r>
                    <w:r w:rsidRPr="00B614CB">
                      <w:rPr>
                        <w:vanish/>
                        <w:color w:val="auto"/>
                        <w:sz w:val="20"/>
                        <w:szCs w:val="20"/>
                      </w:rPr>
                      <w:t xml:space="preserve"> &gt; </w:t>
                    </w:r>
                    <w:r w:rsidRPr="00B614CB">
                      <w:rPr>
                        <w:vanish/>
                        <w:color w:val="auto"/>
                        <w:sz w:val="20"/>
                        <w:szCs w:val="20"/>
                      </w:rPr>
                      <w:sym w:font="Wingdings" w:char="F0FC"/>
                    </w:r>
                    <w:r w:rsidRPr="00B614CB">
                      <w:rPr>
                        <w:vanish/>
                        <w:color w:val="auto"/>
                        <w:sz w:val="20"/>
                        <w:szCs w:val="20"/>
                      </w:rPr>
                      <w:t xml:space="preserve"> </w:t>
                    </w:r>
                    <w:r w:rsidRPr="00B614CB">
                      <w:rPr>
                        <w:i/>
                        <w:vanish/>
                        <w:color w:val="auto"/>
                        <w:sz w:val="20"/>
                        <w:szCs w:val="20"/>
                      </w:rPr>
                      <w:t>Show bookmarks</w:t>
                    </w:r>
                    <w:r w:rsidRPr="00B614CB">
                      <w:rPr>
                        <w:vanish/>
                        <w:color w:val="auto"/>
                        <w:sz w:val="20"/>
                        <w:szCs w:val="20"/>
                      </w:rPr>
                      <w:t xml:space="preserve"> and select </w:t>
                    </w:r>
                    <w:r w:rsidRPr="00B614CB">
                      <w:rPr>
                        <w:i/>
                        <w:vanish/>
                        <w:color w:val="auto"/>
                        <w:sz w:val="20"/>
                        <w:szCs w:val="20"/>
                      </w:rPr>
                      <w:t>Always</w:t>
                    </w:r>
                    <w:r w:rsidRPr="00B614CB">
                      <w:rPr>
                        <w:vanish/>
                        <w:color w:val="auto"/>
                        <w:sz w:val="20"/>
                        <w:szCs w:val="20"/>
                      </w:rPr>
                      <w:t xml:space="preserve"> to the right of </w:t>
                    </w:r>
                    <w:r w:rsidRPr="00B614CB">
                      <w:rPr>
                        <w:i/>
                        <w:vanish/>
                        <w:color w:val="auto"/>
                        <w:sz w:val="20"/>
                        <w:szCs w:val="20"/>
                      </w:rPr>
                      <w:t>Field shading</w:t>
                    </w:r>
                  </w:p>
                  <w:p w14:paraId="6D624B4E" w14:textId="77777777" w:rsidR="004B2A09" w:rsidRPr="00B614CB" w:rsidRDefault="004B2A09" w:rsidP="00141DC7">
                    <w:pPr>
                      <w:pStyle w:val="INSTRUCTIONSFirstPG"/>
                      <w:numPr>
                        <w:ilvl w:val="0"/>
                        <w:numId w:val="23"/>
                      </w:numPr>
                      <w:ind w:left="270" w:hanging="270"/>
                      <w:rPr>
                        <w:vanish/>
                        <w:color w:val="auto"/>
                        <w:sz w:val="20"/>
                        <w:szCs w:val="20"/>
                      </w:rPr>
                    </w:pPr>
                    <w:r w:rsidRPr="00B614CB">
                      <w:rPr>
                        <w:b/>
                        <w:vanish/>
                        <w:color w:val="auto"/>
                        <w:sz w:val="20"/>
                        <w:szCs w:val="20"/>
                      </w:rPr>
                      <w:t>2003:</w:t>
                    </w:r>
                    <w:r w:rsidRPr="00B614CB">
                      <w:rPr>
                        <w:vanish/>
                        <w:color w:val="auto"/>
                        <w:sz w:val="20"/>
                        <w:szCs w:val="20"/>
                      </w:rPr>
                      <w:t xml:space="preserve"> </w:t>
                    </w:r>
                    <w:r w:rsidRPr="00B614CB">
                      <w:rPr>
                        <w:i/>
                        <w:vanish/>
                        <w:color w:val="auto"/>
                        <w:sz w:val="20"/>
                        <w:szCs w:val="20"/>
                      </w:rPr>
                      <w:t>Tools</w:t>
                    </w:r>
                    <w:r w:rsidRPr="00B614CB">
                      <w:rPr>
                        <w:vanish/>
                        <w:color w:val="auto"/>
                        <w:sz w:val="20"/>
                        <w:szCs w:val="20"/>
                      </w:rPr>
                      <w:t xml:space="preserve"> &gt; </w:t>
                    </w:r>
                    <w:r w:rsidRPr="00B614CB">
                      <w:rPr>
                        <w:i/>
                        <w:vanish/>
                        <w:color w:val="auto"/>
                        <w:sz w:val="20"/>
                        <w:szCs w:val="20"/>
                      </w:rPr>
                      <w:t>Options</w:t>
                    </w:r>
                    <w:r w:rsidRPr="00B614CB">
                      <w:rPr>
                        <w:vanish/>
                        <w:color w:val="auto"/>
                        <w:sz w:val="20"/>
                        <w:szCs w:val="20"/>
                      </w:rPr>
                      <w:t xml:space="preserve"> &gt; </w:t>
                    </w:r>
                    <w:r w:rsidRPr="00B614CB">
                      <w:rPr>
                        <w:i/>
                        <w:vanish/>
                        <w:color w:val="auto"/>
                        <w:sz w:val="20"/>
                        <w:szCs w:val="20"/>
                      </w:rPr>
                      <w:t>View tab</w:t>
                    </w:r>
                    <w:r w:rsidRPr="00B614CB">
                      <w:rPr>
                        <w:vanish/>
                        <w:color w:val="auto"/>
                        <w:sz w:val="20"/>
                        <w:szCs w:val="20"/>
                      </w:rPr>
                      <w:t xml:space="preserve"> &gt; </w:t>
                    </w:r>
                    <w:r w:rsidRPr="00B614CB">
                      <w:rPr>
                        <w:vanish/>
                        <w:color w:val="auto"/>
                        <w:sz w:val="20"/>
                        <w:szCs w:val="20"/>
                      </w:rPr>
                      <w:sym w:font="Wingdings" w:char="F0FC"/>
                    </w:r>
                    <w:r w:rsidRPr="00B614CB">
                      <w:rPr>
                        <w:vanish/>
                        <w:color w:val="auto"/>
                        <w:sz w:val="20"/>
                        <w:szCs w:val="20"/>
                      </w:rPr>
                      <w:t xml:space="preserve"> </w:t>
                    </w:r>
                    <w:r w:rsidRPr="00B614CB">
                      <w:rPr>
                        <w:i/>
                        <w:vanish/>
                        <w:color w:val="auto"/>
                        <w:sz w:val="20"/>
                        <w:szCs w:val="20"/>
                      </w:rPr>
                      <w:t>Bookmarks</w:t>
                    </w:r>
                    <w:r w:rsidRPr="00B614CB">
                      <w:rPr>
                        <w:vanish/>
                        <w:color w:val="auto"/>
                        <w:sz w:val="20"/>
                        <w:szCs w:val="20"/>
                      </w:rPr>
                      <w:t xml:space="preserve"> and select </w:t>
                    </w:r>
                    <w:r w:rsidRPr="00B614CB">
                      <w:rPr>
                        <w:i/>
                        <w:vanish/>
                        <w:color w:val="auto"/>
                        <w:sz w:val="20"/>
                        <w:szCs w:val="20"/>
                      </w:rPr>
                      <w:t>Always</w:t>
                    </w:r>
                    <w:r w:rsidRPr="00B614CB">
                      <w:rPr>
                        <w:vanish/>
                        <w:color w:val="auto"/>
                        <w:sz w:val="20"/>
                        <w:szCs w:val="20"/>
                      </w:rPr>
                      <w:t xml:space="preserve"> below </w:t>
                    </w:r>
                    <w:r w:rsidRPr="00B614CB">
                      <w:rPr>
                        <w:i/>
                        <w:vanish/>
                        <w:color w:val="auto"/>
                        <w:sz w:val="20"/>
                        <w:szCs w:val="20"/>
                      </w:rPr>
                      <w:t>Field shading</w:t>
                    </w:r>
                  </w:p>
                  <w:p w14:paraId="6EEFE353" w14:textId="77777777" w:rsidR="004B2A09" w:rsidRPr="00B614CB" w:rsidRDefault="004B2A09" w:rsidP="0076124C">
                    <w:pPr>
                      <w:pStyle w:val="INSTRUCTIONSFirstPG"/>
                      <w:rPr>
                        <w:b/>
                        <w:vanish/>
                        <w:color w:val="auto"/>
                        <w:sz w:val="20"/>
                        <w:szCs w:val="20"/>
                      </w:rPr>
                    </w:pPr>
                    <w:r w:rsidRPr="00B614CB">
                      <w:rPr>
                        <w:b/>
                        <w:vanish/>
                        <w:color w:val="auto"/>
                        <w:sz w:val="20"/>
                        <w:szCs w:val="20"/>
                      </w:rPr>
                      <w:t>Bookmark Brackets</w:t>
                    </w:r>
                  </w:p>
                  <w:p w14:paraId="03F0C7E4" w14:textId="77777777" w:rsidR="004B2A09" w:rsidRPr="00B614CB" w:rsidRDefault="004B2A09" w:rsidP="0076124C">
                    <w:pPr>
                      <w:pStyle w:val="INSTRUCTIONSFirstPG"/>
                      <w:rPr>
                        <w:vanish/>
                        <w:color w:val="auto"/>
                        <w:sz w:val="20"/>
                        <w:szCs w:val="20"/>
                      </w:rPr>
                    </w:pPr>
                    <w:r w:rsidRPr="00B614CB">
                      <w:rPr>
                        <w:vanish/>
                        <w:color w:val="auto"/>
                        <w:sz w:val="20"/>
                        <w:szCs w:val="20"/>
                      </w:rPr>
                      <w:t>Do NOT remove bookmark brackets around the title and date on the first page. The title and date are cross referenced to update the footers throughout the document. If removed, it will cause the footer information to error.</w:t>
                    </w:r>
                  </w:p>
                  <w:p w14:paraId="4731161F" w14:textId="77777777" w:rsidR="004B2A09" w:rsidRPr="00B614CB" w:rsidRDefault="004B2A09" w:rsidP="0076124C">
                    <w:pPr>
                      <w:pStyle w:val="INSTRUCTIONSFirstPG"/>
                      <w:rPr>
                        <w:vanish/>
                        <w:color w:val="auto"/>
                        <w:sz w:val="20"/>
                        <w:szCs w:val="20"/>
                      </w:rPr>
                    </w:pPr>
                    <w:r w:rsidRPr="00B614CB">
                      <w:rPr>
                        <w:vanish/>
                        <w:color w:val="auto"/>
                        <w:sz w:val="20"/>
                        <w:szCs w:val="20"/>
                      </w:rPr>
                      <w:t>Edit title and date only on the 1</w:t>
                    </w:r>
                    <w:r w:rsidRPr="00B614CB">
                      <w:rPr>
                        <w:vanish/>
                        <w:color w:val="auto"/>
                        <w:sz w:val="20"/>
                        <w:szCs w:val="20"/>
                        <w:vertAlign w:val="superscript"/>
                      </w:rPr>
                      <w:t>st</w:t>
                    </w:r>
                    <w:r w:rsidRPr="00B614CB">
                      <w:rPr>
                        <w:vanish/>
                        <w:color w:val="auto"/>
                        <w:sz w:val="20"/>
                        <w:szCs w:val="20"/>
                      </w:rPr>
                      <w:t xml:space="preserve"> page. Click between the brackets, add text, then, and delete the unwanted characters except for the brackets.</w:t>
                    </w:r>
                  </w:p>
                  <w:p w14:paraId="412A881E" w14:textId="77777777" w:rsidR="004B2A09" w:rsidRPr="00B614CB" w:rsidRDefault="004B2A09" w:rsidP="0076124C">
                    <w:pPr>
                      <w:pStyle w:val="INSTRUCTIONSFirstPG"/>
                      <w:rPr>
                        <w:b/>
                        <w:vanish/>
                      </w:rPr>
                    </w:pPr>
                    <w:r w:rsidRPr="00B614CB">
                      <w:rPr>
                        <w:b/>
                        <w:vanish/>
                      </w:rPr>
                      <w:t>Update Cross-references</w:t>
                    </w:r>
                  </w:p>
                  <w:p w14:paraId="17B4AD1C" w14:textId="77777777" w:rsidR="004B2A09" w:rsidRPr="00B614CB" w:rsidRDefault="004B2A09" w:rsidP="0076124C">
                    <w:pPr>
                      <w:pStyle w:val="INSTRUCTIONSFirstPG"/>
                      <w:rPr>
                        <w:vanish/>
                        <w:color w:val="auto"/>
                        <w:sz w:val="20"/>
                        <w:szCs w:val="20"/>
                      </w:rPr>
                    </w:pPr>
                    <w:r w:rsidRPr="00B614CB">
                      <w:rPr>
                        <w:vanish/>
                        <w:color w:val="auto"/>
                        <w:sz w:val="20"/>
                        <w:szCs w:val="20"/>
                      </w:rPr>
                      <w:t>Do a print preview then close print preview. All cross-references including footers will update</w:t>
                    </w:r>
                  </w:p>
                  <w:p w14:paraId="0961C638" w14:textId="77777777" w:rsidR="004B2A09" w:rsidRPr="00B614CB" w:rsidRDefault="004B2A09" w:rsidP="0076124C">
                    <w:pPr>
                      <w:pStyle w:val="INSTRUCTIONSFirstPG"/>
                      <w:rPr>
                        <w:vanish/>
                        <w:color w:val="0F243E"/>
                      </w:rPr>
                    </w:pPr>
                  </w:p>
                </w:txbxContent>
              </v:textbox>
              <w10:wrap anchory="page"/>
              <w10:anchorlock/>
            </v:shape>
          </w:pict>
        </mc:Fallback>
      </mc:AlternateContent>
    </w:r>
  </w:p>
  <w:p w14:paraId="6CD1A8AD" w14:textId="77777777" w:rsidR="004B2A09" w:rsidRDefault="004B2A09" w:rsidP="003F5BC7">
    <w:pPr>
      <w:tabs>
        <w:tab w:val="center" w:pos="5400"/>
        <w:tab w:val="right" w:pos="10800"/>
      </w:tabs>
    </w:pPr>
  </w:p>
  <w:p w14:paraId="4240D32F" w14:textId="77777777" w:rsidR="004B2A09" w:rsidRDefault="004B2A09" w:rsidP="003F5BC7">
    <w:pPr>
      <w:tabs>
        <w:tab w:val="center" w:pos="5400"/>
        <w:tab w:val="right" w:pos="10800"/>
      </w:tabs>
    </w:pPr>
    <w:r>
      <w:rPr>
        <w:noProof/>
      </w:rPr>
      <w:drawing>
        <wp:anchor distT="0" distB="0" distL="114300" distR="114300" simplePos="0" relativeHeight="251645440" behindDoc="0" locked="0" layoutInCell="1" allowOverlap="1" wp14:anchorId="61CCFEBF" wp14:editId="1055DCC0">
          <wp:simplePos x="0" y="0"/>
          <wp:positionH relativeFrom="column">
            <wp:posOffset>0</wp:posOffset>
          </wp:positionH>
          <wp:positionV relativeFrom="paragraph">
            <wp:posOffset>123190</wp:posOffset>
          </wp:positionV>
          <wp:extent cx="1609090" cy="400050"/>
          <wp:effectExtent l="19050" t="0" r="0" b="0"/>
          <wp:wrapNone/>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
                  <a:srcRect/>
                  <a:stretch>
                    <a:fillRect/>
                  </a:stretch>
                </pic:blipFill>
                <pic:spPr bwMode="auto">
                  <a:xfrm>
                    <a:off x="0" y="0"/>
                    <a:ext cx="1609090" cy="400050"/>
                  </a:xfrm>
                  <a:prstGeom prst="rect">
                    <a:avLst/>
                  </a:prstGeom>
                  <a:noFill/>
                  <a:ln w="9525">
                    <a:noFill/>
                    <a:miter lim="800000"/>
                    <a:headEnd/>
                    <a:tailEnd/>
                  </a:ln>
                </pic:spPr>
              </pic:pic>
            </a:graphicData>
          </a:graphic>
        </wp:anchor>
      </w:drawing>
    </w:r>
    <w:r>
      <w:rPr>
        <w:noProof/>
        <w:sz w:val="28"/>
        <w:szCs w:val="32"/>
      </w:rPr>
      <mc:AlternateContent>
        <mc:Choice Requires="wps">
          <w:drawing>
            <wp:anchor distT="0" distB="0" distL="114300" distR="114300" simplePos="0" relativeHeight="251658752" behindDoc="1" locked="1" layoutInCell="1" allowOverlap="1" wp14:anchorId="490272CA" wp14:editId="7DFA7C55">
              <wp:simplePos x="0" y="0"/>
              <wp:positionH relativeFrom="page">
                <wp:posOffset>0</wp:posOffset>
              </wp:positionH>
              <wp:positionV relativeFrom="page">
                <wp:posOffset>365760</wp:posOffset>
              </wp:positionV>
              <wp:extent cx="7772400" cy="64135"/>
              <wp:effectExtent l="0" t="3810" r="0" b="0"/>
              <wp:wrapNone/>
              <wp:docPr id="35" name="Rectangl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64135"/>
                      </a:xfrm>
                      <a:prstGeom prst="rect">
                        <a:avLst/>
                      </a:prstGeom>
                      <a:solidFill>
                        <a:srgbClr val="DCDC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A861AA" id="Rectangle 64" o:spid="_x0000_s1026" style="position:absolute;margin-left:0;margin-top:28.8pt;width:612pt;height:5.0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" fillcolor="#dcdcdc" stroked="f">
              <w10:wrap anchorx="page" anchory="page"/>
              <w10:anchorlock/>
            </v:rect>
          </w:pict>
        </mc:Fallback>
      </mc:AlternateContent>
    </w:r>
    <w:r>
      <w:rPr>
        <w:noProof/>
        <w:sz w:val="28"/>
        <w:szCs w:val="32"/>
      </w:rPr>
      <mc:AlternateContent>
        <mc:Choice Requires="wps">
          <w:drawing>
            <wp:anchor distT="0" distB="0" distL="114300" distR="114300" simplePos="0" relativeHeight="251657728" behindDoc="1" locked="1" layoutInCell="1" allowOverlap="1" wp14:anchorId="0D80B7A0" wp14:editId="1E113A96">
              <wp:simplePos x="0" y="0"/>
              <wp:positionH relativeFrom="page">
                <wp:posOffset>0</wp:posOffset>
              </wp:positionH>
              <wp:positionV relativeFrom="page">
                <wp:posOffset>0</wp:posOffset>
              </wp:positionV>
              <wp:extent cx="7772400" cy="365760"/>
              <wp:effectExtent l="0" t="0" r="0" b="0"/>
              <wp:wrapNone/>
              <wp:docPr id="34" name="Rectangl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365760"/>
                      </a:xfrm>
                      <a:prstGeom prst="rect">
                        <a:avLst/>
                      </a:prstGeom>
                      <a:solidFill>
                        <a:srgbClr val="0079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58D0DA" id="Rectangle 63" o:spid="_x0000_s1026" style="position:absolute;margin-left:0;margin-top:0;width:612pt;height:28.8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" fillcolor="#0079c1" stroked="f">
              <w10:wrap anchorx="page" anchory="page"/>
              <w10:anchorlock/>
            </v:rect>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4A6BB" w14:textId="77777777" w:rsidR="004B2A09" w:rsidRDefault="004B2A09">
    <w:pPr>
      <w:pStyle w:val="Header"/>
    </w:pPr>
    <w:r>
      <w:rPr>
        <w:noProof/>
      </w:rPr>
      <mc:AlternateContent>
        <mc:Choice Requires="wps">
          <w:drawing>
            <wp:anchor distT="0" distB="0" distL="114300" distR="114300" simplePos="0" relativeHeight="251663872" behindDoc="1" locked="0" layoutInCell="1" allowOverlap="1" wp14:anchorId="5F9A5D1E" wp14:editId="3FF3445B">
              <wp:simplePos x="0" y="0"/>
              <wp:positionH relativeFrom="page">
                <wp:posOffset>0</wp:posOffset>
              </wp:positionH>
              <wp:positionV relativeFrom="page">
                <wp:posOffset>365760</wp:posOffset>
              </wp:positionV>
              <wp:extent cx="7772400" cy="64135"/>
              <wp:effectExtent l="0" t="0" r="0" b="0"/>
              <wp:wrapNone/>
              <wp:docPr id="11"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64135"/>
                      </a:xfrm>
                      <a:prstGeom prst="rect">
                        <a:avLst/>
                      </a:prstGeom>
                      <a:solidFill>
                        <a:srgbClr val="DCDCDC"/>
                      </a:solidFill>
                      <a:ln cap="flat">
                        <a:noFill/>
                        <a:prstDash val="solid"/>
                      </a:ln>
                    </wps:spPr>
                    <wps:bodyPr lIns="0" tIns="0" rIns="0" bIns="0"/>
                  </wps:wsp>
                </a:graphicData>
              </a:graphic>
              <wp14:sizeRelH relativeFrom="page">
                <wp14:pctWidth>0</wp14:pctWidth>
              </wp14:sizeRelH>
              <wp14:sizeRelV relativeFrom="page">
                <wp14:pctHeight>0</wp14:pctHeight>
              </wp14:sizeRelV>
            </wp:anchor>
          </w:drawing>
        </mc:Choice>
        <mc:Fallback>
          <w:pict>
            <v:rect w14:anchorId="6275AEE4" id="Rectangle 22" o:spid="_x0000_s1026" style="position:absolute;margin-left:0;margin-top:28.8pt;width:612pt;height:5.05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" fillcolor="#dcdcdc" stroked="f">
              <v:path arrowok="t"/>
              <v:textbox inset="0,0,0,0"/>
              <w10:wrap anchorx="page" anchory="page"/>
            </v:rect>
          </w:pict>
        </mc:Fallback>
      </mc:AlternateContent>
    </w:r>
    <w:r>
      <w:rPr>
        <w:noProof/>
      </w:rPr>
      <mc:AlternateContent>
        <mc:Choice Requires="wps">
          <w:drawing>
            <wp:anchor distT="0" distB="0" distL="114300" distR="114300" simplePos="0" relativeHeight="251662848" behindDoc="1" locked="0" layoutInCell="1" allowOverlap="1" wp14:anchorId="72922595" wp14:editId="6BB8ACC1">
              <wp:simplePos x="0" y="0"/>
              <wp:positionH relativeFrom="page">
                <wp:posOffset>0</wp:posOffset>
              </wp:positionH>
              <wp:positionV relativeFrom="page">
                <wp:posOffset>0</wp:posOffset>
              </wp:positionV>
              <wp:extent cx="7772400" cy="365760"/>
              <wp:effectExtent l="0" t="0" r="0" b="0"/>
              <wp:wrapNone/>
              <wp:docPr id="1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365760"/>
                      </a:xfrm>
                      <a:prstGeom prst="rect">
                        <a:avLst/>
                      </a:prstGeom>
                      <a:solidFill>
                        <a:srgbClr val="0079C1"/>
                      </a:solidFill>
                      <a:ln cap="flat">
                        <a:noFill/>
                        <a:prstDash val="solid"/>
                      </a:ln>
                    </wps:spPr>
                    <wps:bodyPr lIns="0" tIns="0" rIns="0" bIns="0"/>
                  </wps:wsp>
                </a:graphicData>
              </a:graphic>
              <wp14:sizeRelH relativeFrom="page">
                <wp14:pctWidth>0</wp14:pctWidth>
              </wp14:sizeRelH>
              <wp14:sizeRelV relativeFrom="page">
                <wp14:pctHeight>0</wp14:pctHeight>
              </wp14:sizeRelV>
            </wp:anchor>
          </w:drawing>
        </mc:Choice>
        <mc:Fallback>
          <w:pict>
            <v:rect w14:anchorId="3CCCCAA7" id="Rectangle 9" o:spid="_x0000_s1026" style="position:absolute;margin-left:0;margin-top:0;width:612pt;height:28.8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" fillcolor="#0079c1" stroked="f">
              <v:path arrowok="t"/>
              <v:textbox inset="0,0,0,0"/>
              <w10:wrap anchorx="page" anchory="page"/>
            </v:rect>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C9839C" w14:textId="77777777" w:rsidR="004B2A09" w:rsidRDefault="004B2A09">
    <w:pPr>
      <w:pStyle w:val="Header"/>
    </w:pPr>
    <w:r>
      <w:rPr>
        <w:noProof/>
      </w:rPr>
      <mc:AlternateContent>
        <mc:Choice Requires="wps">
          <w:drawing>
            <wp:anchor distT="0" distB="0" distL="114300" distR="114300" simplePos="0" relativeHeight="251664896" behindDoc="1" locked="0" layoutInCell="1" allowOverlap="1" wp14:anchorId="26C84A0C" wp14:editId="6CCD716B">
              <wp:simplePos x="0" y="0"/>
              <wp:positionH relativeFrom="page">
                <wp:posOffset>0</wp:posOffset>
              </wp:positionH>
              <wp:positionV relativeFrom="page">
                <wp:posOffset>365760</wp:posOffset>
              </wp:positionV>
              <wp:extent cx="7772400" cy="64135"/>
              <wp:effectExtent l="0" t="0" r="0" b="0"/>
              <wp:wrapNone/>
              <wp:docPr id="1"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64135"/>
                      </a:xfrm>
                      <a:prstGeom prst="rect">
                        <a:avLst/>
                      </a:prstGeom>
                      <a:solidFill>
                        <a:srgbClr val="DCDCDC"/>
                      </a:solidFill>
                      <a:ln cap="flat">
                        <a:noFill/>
                        <a:prstDash val="solid"/>
                      </a:ln>
                    </wps:spPr>
                    <wps:bodyPr lIns="0" tIns="0" rIns="0" bIns="0"/>
                  </wps:wsp>
                </a:graphicData>
              </a:graphic>
              <wp14:sizeRelH relativeFrom="page">
                <wp14:pctWidth>0</wp14:pctWidth>
              </wp14:sizeRelH>
              <wp14:sizeRelV relativeFrom="page">
                <wp14:pctHeight>0</wp14:pctHeight>
              </wp14:sizeRelV>
            </wp:anchor>
          </w:drawing>
        </mc:Choice>
        <mc:Fallback>
          <w:pict>
            <v:rect w14:anchorId="5D1385C6" id="Rectangle 10" o:spid="_x0000_s1026" style="position:absolute;margin-left:0;margin-top:28.8pt;width:612pt;height:5.05pt;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" fillcolor="#dcdcdc" stroked="f">
              <v:path arrowok="t"/>
              <v:textbox inset="0,0,0,0"/>
              <w10:wrap anchorx="page" anchory="page"/>
            </v:rect>
          </w:pict>
        </mc:Fallback>
      </mc:AlternateContent>
    </w:r>
    <w:r>
      <w:rPr>
        <w:noProof/>
      </w:rPr>
      <mc:AlternateContent>
        <mc:Choice Requires="wps">
          <w:drawing>
            <wp:anchor distT="0" distB="0" distL="114300" distR="114300" simplePos="0" relativeHeight="251665920" behindDoc="1" locked="0" layoutInCell="1" allowOverlap="1" wp14:anchorId="20850584" wp14:editId="2A31654F">
              <wp:simplePos x="0" y="0"/>
              <wp:positionH relativeFrom="page">
                <wp:posOffset>0</wp:posOffset>
              </wp:positionH>
              <wp:positionV relativeFrom="page">
                <wp:posOffset>0</wp:posOffset>
              </wp:positionV>
              <wp:extent cx="7772400" cy="365760"/>
              <wp:effectExtent l="0" t="0" r="0" b="0"/>
              <wp:wrapNone/>
              <wp:docPr id="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72400" cy="365760"/>
                      </a:xfrm>
                      <a:prstGeom prst="rect">
                        <a:avLst/>
                      </a:prstGeom>
                      <a:solidFill>
                        <a:srgbClr val="0079C1"/>
                      </a:solidFill>
                      <a:ln cap="flat">
                        <a:noFill/>
                        <a:prstDash val="solid"/>
                      </a:ln>
                    </wps:spPr>
                    <wps:bodyPr lIns="0" tIns="0" rIns="0" bIns="0"/>
                  </wps:wsp>
                </a:graphicData>
              </a:graphic>
              <wp14:sizeRelH relativeFrom="page">
                <wp14:pctWidth>0</wp14:pctWidth>
              </wp14:sizeRelH>
              <wp14:sizeRelV relativeFrom="page">
                <wp14:pctHeight>0</wp14:pctHeight>
              </wp14:sizeRelV>
            </wp:anchor>
          </w:drawing>
        </mc:Choice>
        <mc:Fallback>
          <w:pict>
            <v:rect w14:anchorId="56A47E59" id="Rectangle 11" o:spid="_x0000_s1026" style="position:absolute;margin-left:0;margin-top:0;width:612pt;height:28.8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" fillcolor="#0079c1" stroked="f">
              <v:path arrowok="t"/>
              <v:textbox inset="0,0,0,0"/>
              <w10:wrap anchorx="page" anchory="page"/>
            </v:rect>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C9ABF1" w14:textId="77777777" w:rsidR="004B2A09" w:rsidRPr="00675651" w:rsidRDefault="004B2A09" w:rsidP="00675651">
    <w:pPr>
      <w:pStyle w:val="Header"/>
    </w:pPr>
    <w:r>
      <w:rPr>
        <w:noProof/>
        <w:sz w:val="28"/>
        <w:szCs w:val="32"/>
      </w:rPr>
      <mc:AlternateContent>
        <mc:Choice Requires="wps">
          <w:drawing>
            <wp:anchor distT="0" distB="0" distL="114300" distR="114300" simplePos="0" relativeHeight="251674112" behindDoc="1" locked="1" layoutInCell="1" allowOverlap="1" wp14:anchorId="01025FAA" wp14:editId="531CBFF8">
              <wp:simplePos x="0" y="0"/>
              <wp:positionH relativeFrom="page">
                <wp:posOffset>-3810</wp:posOffset>
              </wp:positionH>
              <wp:positionV relativeFrom="page">
                <wp:posOffset>369570</wp:posOffset>
              </wp:positionV>
              <wp:extent cx="7772400" cy="64135"/>
              <wp:effectExtent l="0" t="3810" r="0" b="0"/>
              <wp:wrapNone/>
              <wp:docPr id="79"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64135"/>
                      </a:xfrm>
                      <a:prstGeom prst="rect">
                        <a:avLst/>
                      </a:prstGeom>
                      <a:solidFill>
                        <a:srgbClr val="DCDCD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F9BF0E" id="Rectangle 47" o:spid="_x0000_s1026" style="position:absolute;margin-left:-.3pt;margin-top:29.1pt;width:612pt;height:5.05pt;z-index:-251642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" fillcolor="#dcdcdc" stroked="f">
              <w10:wrap anchorx="page" anchory="page"/>
              <w10:anchorlock/>
            </v:rect>
          </w:pict>
        </mc:Fallback>
      </mc:AlternateContent>
    </w:r>
    <w:r>
      <w:rPr>
        <w:noProof/>
        <w:sz w:val="28"/>
        <w:szCs w:val="32"/>
      </w:rPr>
      <mc:AlternateContent>
        <mc:Choice Requires="wps">
          <w:drawing>
            <wp:anchor distT="0" distB="0" distL="114300" distR="114300" simplePos="0" relativeHeight="251672064" behindDoc="1" locked="1" layoutInCell="1" allowOverlap="1" wp14:anchorId="10FD6451" wp14:editId="63FE207C">
              <wp:simplePos x="0" y="0"/>
              <wp:positionH relativeFrom="page">
                <wp:posOffset>-3810</wp:posOffset>
              </wp:positionH>
              <wp:positionV relativeFrom="page">
                <wp:posOffset>0</wp:posOffset>
              </wp:positionV>
              <wp:extent cx="7772400" cy="365760"/>
              <wp:effectExtent l="0" t="0" r="0" b="0"/>
              <wp:wrapNone/>
              <wp:docPr id="7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365760"/>
                      </a:xfrm>
                      <a:prstGeom prst="rect">
                        <a:avLst/>
                      </a:prstGeom>
                      <a:solidFill>
                        <a:srgbClr val="0079C1"/>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978D2E" id="Rectangle 48" o:spid="_x0000_s1026" style="position:absolute;margin-left:-.3pt;margin-top:0;width:612pt;height:28.8pt;z-index:-251644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" fillcolor="#0079c1" stroked="f">
              <w10:wrap anchorx="page" anchory="page"/>
              <w10:anchorlock/>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104" type="#_x0000_t75" style="width:20.75pt;height:20.75pt" o:bullet="t">
        <v:imagedata r:id="rId1" o:title=""/>
      </v:shape>
    </w:pict>
  </w:numPicBullet>
  <w:numPicBullet w:numPicBulletId="1">
    <w:pict>
      <v:shape id="_x0000_i3105" type="#_x0000_t75" style="width:20.15pt;height:20.15pt" o:bullet="t">
        <v:imagedata r:id="rId2" o:title=""/>
      </v:shape>
    </w:pict>
  </w:numPicBullet>
  <w:numPicBullet w:numPicBulletId="2">
    <w:pict>
      <v:shape id="_x0000_i3106" type="#_x0000_t75" style="width:20.75pt;height:20.75pt" o:bullet="t">
        <v:imagedata r:id="rId3" o:title=""/>
      </v:shape>
    </w:pict>
  </w:numPicBullet>
  <w:numPicBullet w:numPicBulletId="3">
    <w:pict>
      <v:shape id="_x0000_i3107" type="#_x0000_t75" style="width:21.3pt;height:19pt" o:bullet="t">
        <v:imagedata r:id="rId4" o:title=""/>
      </v:shape>
    </w:pict>
  </w:numPicBullet>
  <w:numPicBullet w:numPicBulletId="4">
    <w:pict>
      <v:shape id="_x0000_i3108" type="#_x0000_t75" style="width:20.75pt;height:20.75pt" o:bullet="t">
        <v:imagedata r:id="rId5" o:title=""/>
      </v:shape>
    </w:pict>
  </w:numPicBullet>
  <w:numPicBullet w:numPicBulletId="5">
    <w:pict>
      <v:shape id="_x0000_i3109" type="#_x0000_t75" style="width:53pt;height:17.85pt" o:bullet="t">
        <v:imagedata r:id="rId6" o:title=""/>
      </v:shape>
    </w:pict>
  </w:numPicBullet>
  <w:numPicBullet w:numPicBulletId="6">
    <w:pict>
      <v:shape id="_x0000_i3110" type="#_x0000_t75" style="width:44.35pt;height:17.85pt" o:bullet="t">
        <v:imagedata r:id="rId7" o:title=""/>
      </v:shape>
    </w:pict>
  </w:numPicBullet>
  <w:numPicBullet w:numPicBulletId="7">
    <w:pict>
      <v:shape id="_x0000_i3111" type="#_x0000_t75" style="width:61.65pt;height:17.85pt" o:bullet="t">
        <v:imagedata r:id="rId8" o:title=""/>
      </v:shape>
    </w:pict>
  </w:numPicBullet>
  <w:numPicBullet w:numPicBulletId="8">
    <w:pict>
      <v:shape id="_x0000_i3112" type="#_x0000_t75" style="width:69.7pt;height:17.85pt" o:bullet="t">
        <v:imagedata r:id="rId9" o:title=""/>
      </v:shape>
    </w:pict>
  </w:numPicBullet>
  <w:numPicBullet w:numPicBulletId="9">
    <w:pict>
      <v:shape id="_x0000_i3113" type="#_x0000_t75" style="width:76.05pt;height:17.85pt" o:bullet="t">
        <v:imagedata r:id="rId10" o:title=""/>
      </v:shape>
    </w:pict>
  </w:numPicBullet>
  <w:numPicBullet w:numPicBulletId="10">
    <w:pict>
      <v:shape id="_x0000_i3114" type="#_x0000_t75" style="width:78.35pt;height:17.85pt" o:bullet="t">
        <v:imagedata r:id="rId11" o:title=""/>
      </v:shape>
    </w:pict>
  </w:numPicBullet>
  <w:numPicBullet w:numPicBulletId="11">
    <w:pict>
      <v:shape id="_x0000_i3115" type="#_x0000_t75" style="width:91pt;height:17.85pt" o:bullet="t">
        <v:imagedata r:id="rId12" o:title=""/>
      </v:shape>
    </w:pict>
  </w:numPicBullet>
  <w:numPicBullet w:numPicBulletId="12">
    <w:pict>
      <v:shape id="_x0000_i3116" type="#_x0000_t75" style="width:79.5pt;height:16.15pt" o:bullet="t">
        <v:imagedata r:id="rId13" o:title=""/>
      </v:shape>
    </w:pict>
  </w:numPicBullet>
  <w:numPicBullet w:numPicBulletId="13">
    <w:pict>
      <v:shape id="_x0000_i3117" type="#_x0000_t75" style="width:74.3pt;height:17.85pt" o:bullet="t">
        <v:imagedata r:id="rId14" o:title=""/>
      </v:shape>
    </w:pict>
  </w:numPicBullet>
  <w:abstractNum w:abstractNumId="0" w15:restartNumberingAfterBreak="0">
    <w:nsid w:val="FFFFFF7C"/>
    <w:multiLevelType w:val="singleLevel"/>
    <w:tmpl w:val="554EF6E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32EDE2E"/>
    <w:lvl w:ilvl="0">
      <w:start w:val="1"/>
      <w:numFmt w:val="decimal"/>
      <w:pStyle w:val="ListNumber4"/>
      <w:lvlText w:val="%1."/>
      <w:lvlJc w:val="left"/>
      <w:pPr>
        <w:tabs>
          <w:tab w:val="num" w:pos="1440"/>
        </w:tabs>
        <w:ind w:left="1440" w:hanging="360"/>
      </w:pPr>
    </w:lvl>
  </w:abstractNum>
  <w:abstractNum w:abstractNumId="2" w15:restartNumberingAfterBreak="0">
    <w:nsid w:val="FFFFFF7F"/>
    <w:multiLevelType w:val="singleLevel"/>
    <w:tmpl w:val="66764238"/>
    <w:lvl w:ilvl="0">
      <w:start w:val="1"/>
      <w:numFmt w:val="decimal"/>
      <w:pStyle w:val="ListNumber2"/>
      <w:lvlText w:val="%1."/>
      <w:lvlJc w:val="left"/>
      <w:pPr>
        <w:tabs>
          <w:tab w:val="num" w:pos="720"/>
        </w:tabs>
        <w:ind w:left="720" w:hanging="360"/>
      </w:pPr>
    </w:lvl>
  </w:abstractNum>
  <w:abstractNum w:abstractNumId="3" w15:restartNumberingAfterBreak="0">
    <w:nsid w:val="FFFFFF82"/>
    <w:multiLevelType w:val="singleLevel"/>
    <w:tmpl w:val="D8BA0D02"/>
    <w:lvl w:ilvl="0">
      <w:start w:val="1"/>
      <w:numFmt w:val="bullet"/>
      <w:pStyle w:val="ListBullet3"/>
      <w:lvlText w:val=""/>
      <w:lvlJc w:val="left"/>
      <w:pPr>
        <w:ind w:left="2160" w:hanging="360"/>
      </w:pPr>
      <w:rPr>
        <w:rFonts w:ascii="Wingdings" w:hAnsi="Wingdings" w:hint="default"/>
        <w:color w:val="585858"/>
        <w:sz w:val="20"/>
      </w:rPr>
    </w:lvl>
  </w:abstractNum>
  <w:abstractNum w:abstractNumId="4" w15:restartNumberingAfterBreak="0">
    <w:nsid w:val="FFFFFF83"/>
    <w:multiLevelType w:val="singleLevel"/>
    <w:tmpl w:val="10782E0A"/>
    <w:lvl w:ilvl="0">
      <w:start w:val="1"/>
      <w:numFmt w:val="bullet"/>
      <w:pStyle w:val="H2"/>
      <w:lvlText w:val=""/>
      <w:lvlJc w:val="left"/>
      <w:pPr>
        <w:ind w:left="1620" w:hanging="360"/>
      </w:pPr>
      <w:rPr>
        <w:rFonts w:ascii="Symbol" w:hAnsi="Symbol" w:hint="default"/>
      </w:rPr>
    </w:lvl>
  </w:abstractNum>
  <w:abstractNum w:abstractNumId="5" w15:restartNumberingAfterBreak="0">
    <w:nsid w:val="FFFFFF89"/>
    <w:multiLevelType w:val="singleLevel"/>
    <w:tmpl w:val="F58EDB3A"/>
    <w:lvl w:ilvl="0">
      <w:start w:val="1"/>
      <w:numFmt w:val="bullet"/>
      <w:pStyle w:val="ListBullet"/>
      <w:lvlText w:val=""/>
      <w:lvlJc w:val="left"/>
      <w:pPr>
        <w:ind w:left="1350" w:hanging="360"/>
      </w:pPr>
      <w:rPr>
        <w:rFonts w:ascii="Symbol" w:hAnsi="Symbol" w:hint="default"/>
        <w:b w:val="0"/>
        <w:i w:val="0"/>
        <w:color w:val="0079C1"/>
        <w:sz w:val="22"/>
      </w:rPr>
    </w:lvl>
  </w:abstractNum>
  <w:abstractNum w:abstractNumId="6" w15:restartNumberingAfterBreak="0">
    <w:nsid w:val="06FA57F6"/>
    <w:multiLevelType w:val="multilevel"/>
    <w:tmpl w:val="0409001D"/>
    <w:styleLink w:val="Registers"/>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0B4A42C4"/>
    <w:multiLevelType w:val="hybridMultilevel"/>
    <w:tmpl w:val="346C6A8E"/>
    <w:lvl w:ilvl="0" w:tplc="5852A2FE">
      <w:start w:val="1"/>
      <w:numFmt w:val="decimal"/>
      <w:pStyle w:val="fftfeaturesfiguretitle"/>
      <w:lvlText w:val="Figure %1."/>
      <w:lvlJc w:val="left"/>
      <w:pPr>
        <w:ind w:left="1540" w:hanging="360"/>
      </w:pPr>
      <w:rPr>
        <w:rFonts w:hint="default"/>
      </w:rPr>
    </w:lvl>
    <w:lvl w:ilvl="1" w:tplc="D1566E0C" w:tentative="1">
      <w:start w:val="1"/>
      <w:numFmt w:val="lowerLetter"/>
      <w:lvlText w:val="%2."/>
      <w:lvlJc w:val="left"/>
      <w:pPr>
        <w:ind w:left="1440" w:hanging="360"/>
      </w:pPr>
    </w:lvl>
    <w:lvl w:ilvl="2" w:tplc="62B08EE2" w:tentative="1">
      <w:start w:val="1"/>
      <w:numFmt w:val="lowerRoman"/>
      <w:lvlText w:val="%3."/>
      <w:lvlJc w:val="right"/>
      <w:pPr>
        <w:ind w:left="2160" w:hanging="180"/>
      </w:pPr>
    </w:lvl>
    <w:lvl w:ilvl="3" w:tplc="0032EB84" w:tentative="1">
      <w:start w:val="1"/>
      <w:numFmt w:val="decimal"/>
      <w:lvlText w:val="%4."/>
      <w:lvlJc w:val="left"/>
      <w:pPr>
        <w:ind w:left="2880" w:hanging="360"/>
      </w:pPr>
    </w:lvl>
    <w:lvl w:ilvl="4" w:tplc="B0A2AF9A" w:tentative="1">
      <w:start w:val="1"/>
      <w:numFmt w:val="lowerLetter"/>
      <w:lvlText w:val="%5."/>
      <w:lvlJc w:val="left"/>
      <w:pPr>
        <w:ind w:left="3600" w:hanging="360"/>
      </w:pPr>
    </w:lvl>
    <w:lvl w:ilvl="5" w:tplc="2766E1B6" w:tentative="1">
      <w:start w:val="1"/>
      <w:numFmt w:val="lowerRoman"/>
      <w:lvlText w:val="%6."/>
      <w:lvlJc w:val="right"/>
      <w:pPr>
        <w:ind w:left="4320" w:hanging="180"/>
      </w:pPr>
    </w:lvl>
    <w:lvl w:ilvl="6" w:tplc="8160E434" w:tentative="1">
      <w:start w:val="1"/>
      <w:numFmt w:val="decimal"/>
      <w:lvlText w:val="%7."/>
      <w:lvlJc w:val="left"/>
      <w:pPr>
        <w:ind w:left="5040" w:hanging="360"/>
      </w:pPr>
    </w:lvl>
    <w:lvl w:ilvl="7" w:tplc="45761D78" w:tentative="1">
      <w:start w:val="1"/>
      <w:numFmt w:val="lowerLetter"/>
      <w:lvlText w:val="%8."/>
      <w:lvlJc w:val="left"/>
      <w:pPr>
        <w:ind w:left="5760" w:hanging="360"/>
      </w:pPr>
    </w:lvl>
    <w:lvl w:ilvl="8" w:tplc="DB0271FE" w:tentative="1">
      <w:start w:val="1"/>
      <w:numFmt w:val="lowerRoman"/>
      <w:lvlText w:val="%9."/>
      <w:lvlJc w:val="right"/>
      <w:pPr>
        <w:ind w:left="6480" w:hanging="180"/>
      </w:pPr>
    </w:lvl>
  </w:abstractNum>
  <w:abstractNum w:abstractNumId="8" w15:restartNumberingAfterBreak="0">
    <w:nsid w:val="0EF62FC9"/>
    <w:multiLevelType w:val="multilevel"/>
    <w:tmpl w:val="032E57B6"/>
    <w:lvl w:ilvl="0">
      <w:start w:val="1"/>
      <w:numFmt w:val="upperLetter"/>
      <w:pStyle w:val="AppendixX"/>
      <w:lvlText w:val="Appendix %1."/>
      <w:lvlJc w:val="left"/>
      <w:pPr>
        <w:ind w:left="1800" w:hanging="1800"/>
      </w:pPr>
      <w:rPr>
        <w:rFonts w:ascii="Arial" w:hAnsi="Arial" w:hint="default"/>
        <w:b/>
        <w:i w:val="0"/>
        <w:sz w:val="26"/>
      </w:rPr>
    </w:lvl>
    <w:lvl w:ilvl="1">
      <w:start w:val="1"/>
      <w:numFmt w:val="decimal"/>
      <w:pStyle w:val="AppendixXX"/>
      <w:lvlText w:val="%1.%2"/>
      <w:lvlJc w:val="left"/>
      <w:pPr>
        <w:ind w:left="2160" w:hanging="2160"/>
      </w:pPr>
      <w:rPr>
        <w:rFonts w:ascii="Arial" w:hAnsi="Arial" w:hint="default"/>
        <w:b/>
        <w:i w:val="0"/>
        <w:sz w:val="22"/>
      </w:rPr>
    </w:lvl>
    <w:lvl w:ilvl="2">
      <w:start w:val="1"/>
      <w:numFmt w:val="decimal"/>
      <w:pStyle w:val="AppendixXXX"/>
      <w:lvlText w:val="%1.%2.%3"/>
      <w:lvlJc w:val="left"/>
      <w:pPr>
        <w:ind w:left="720" w:hanging="720"/>
      </w:pPr>
      <w:rPr>
        <w:rFonts w:ascii="Arial" w:hAnsi="Arial" w:hint="default"/>
        <w:b/>
        <w:i w:val="0"/>
        <w:sz w:val="20"/>
      </w:rPr>
    </w:lvl>
    <w:lvl w:ilvl="3">
      <w:start w:val="1"/>
      <w:numFmt w:val="decimal"/>
      <w:lvlRestart w:val="1"/>
      <w:pStyle w:val="AppendixTableX-X"/>
      <w:lvlText w:val="Table %1-%4."/>
      <w:lvlJc w:val="left"/>
      <w:pPr>
        <w:ind w:left="1800" w:hanging="1080"/>
      </w:pPr>
      <w:rPr>
        <w:rFonts w:ascii="Arial" w:hAnsi="Arial" w:hint="default"/>
        <w:b/>
        <w:i w:val="0"/>
        <w:sz w:val="18"/>
      </w:rPr>
    </w:lvl>
    <w:lvl w:ilvl="4">
      <w:start w:val="1"/>
      <w:numFmt w:val="decimal"/>
      <w:lvlRestart w:val="1"/>
      <w:pStyle w:val="AppendixFigureX-X"/>
      <w:lvlText w:val="Figure %1-%5."/>
      <w:lvlJc w:val="left"/>
      <w:pPr>
        <w:ind w:left="1800" w:hanging="1080"/>
      </w:pPr>
      <w:rPr>
        <w:rFonts w:ascii="Arial" w:hAnsi="Arial" w:hint="default"/>
        <w:b/>
        <w:i w:val="0"/>
        <w:sz w:val="18"/>
      </w:rPr>
    </w:lvl>
    <w:lvl w:ilvl="5">
      <w:start w:val="1"/>
      <w:numFmt w:val="none"/>
      <w:pStyle w:val="ErrataIssue"/>
      <w:lvlText w:val="Issue:"/>
      <w:lvlJc w:val="left"/>
      <w:pPr>
        <w:ind w:left="2160" w:hanging="1440"/>
      </w:pPr>
      <w:rPr>
        <w:rFonts w:hint="default"/>
        <w:b/>
        <w:i w:val="0"/>
      </w:rPr>
    </w:lvl>
    <w:lvl w:ilvl="6">
      <w:start w:val="1"/>
      <w:numFmt w:val="none"/>
      <w:pStyle w:val="ErrataWorkaround"/>
      <w:lvlText w:val="Workaround:"/>
      <w:lvlJc w:val="left"/>
      <w:pPr>
        <w:ind w:left="2160" w:hanging="1440"/>
      </w:pPr>
      <w:rPr>
        <w:rFonts w:hint="default"/>
        <w:b/>
        <w:i w:val="0"/>
      </w:rPr>
    </w:lvl>
    <w:lvl w:ilvl="7">
      <w:start w:val="1"/>
      <w:numFmt w:val="none"/>
      <w:pStyle w:val="ErrataResolution"/>
      <w:lvlText w:val="Resolution:"/>
      <w:lvlJc w:val="left"/>
      <w:pPr>
        <w:ind w:left="2160" w:hanging="1440"/>
      </w:pPr>
      <w:rPr>
        <w:rFonts w:hint="default"/>
        <w:b/>
        <w:i w:val="0"/>
      </w:rPr>
    </w:lvl>
    <w:lvl w:ilvl="8">
      <w:start w:val="1"/>
      <w:numFmt w:val="none"/>
      <w:lvlText w:val=""/>
      <w:lvlJc w:val="left"/>
      <w:pPr>
        <w:ind w:left="3240" w:hanging="360"/>
      </w:pPr>
      <w:rPr>
        <w:rFonts w:hint="default"/>
      </w:rPr>
    </w:lvl>
  </w:abstractNum>
  <w:abstractNum w:abstractNumId="9" w15:restartNumberingAfterBreak="0">
    <w:nsid w:val="0FB12346"/>
    <w:multiLevelType w:val="multilevel"/>
    <w:tmpl w:val="3C5CF9CE"/>
    <w:lvl w:ilvl="0">
      <w:start w:val="1"/>
      <w:numFmt w:val="decimal"/>
      <w:pStyle w:val="H1"/>
      <w:suff w:val="space"/>
      <w:lvlText w:val="%1."/>
      <w:lvlJc w:val="left"/>
      <w:pPr>
        <w:ind w:left="432" w:hanging="432"/>
      </w:pPr>
      <w:rPr>
        <w:rFonts w:hint="default"/>
      </w:rPr>
    </w:lvl>
    <w:lvl w:ilvl="1">
      <w:start w:val="1"/>
      <w:numFmt w:val="decimal"/>
      <w:suff w:val="space"/>
      <w:lvlText w:val="%1.%2"/>
      <w:lvlJc w:val="left"/>
      <w:pPr>
        <w:ind w:left="1203" w:hanging="576"/>
      </w:pPr>
      <w:rPr>
        <w:rFonts w:hint="default"/>
      </w:rPr>
    </w:lvl>
    <w:lvl w:ilvl="2">
      <w:start w:val="1"/>
      <w:numFmt w:val="decimal"/>
      <w:pStyle w:val="H3"/>
      <w:suff w:val="space"/>
      <w:lvlText w:val="%1.%2.%3"/>
      <w:lvlJc w:val="left"/>
      <w:pPr>
        <w:ind w:left="1689" w:hanging="720"/>
      </w:pPr>
      <w:rPr>
        <w:rFonts w:hint="default"/>
      </w:rPr>
    </w:lvl>
    <w:lvl w:ilvl="3">
      <w:start w:val="1"/>
      <w:numFmt w:val="decimal"/>
      <w:pStyle w:val="H4"/>
      <w:suff w:val="space"/>
      <w:lvlText w:val="%1.%2.%3.%4"/>
      <w:lvlJc w:val="left"/>
      <w:pPr>
        <w:ind w:left="864" w:hanging="864"/>
      </w:pPr>
      <w:rPr>
        <w:rFonts w:hint="default"/>
      </w:rPr>
    </w:lvl>
    <w:lvl w:ilvl="4">
      <w:start w:val="1"/>
      <w:numFmt w:val="decimal"/>
      <w:pStyle w:val="H5"/>
      <w:suff w:val="space"/>
      <w:lvlText w:val="%1.%2.%3.%4.%5"/>
      <w:lvlJc w:val="left"/>
      <w:pPr>
        <w:ind w:left="1008" w:hanging="1008"/>
      </w:pPr>
      <w:rPr>
        <w:rFonts w:hint="default"/>
      </w:rPr>
    </w:lvl>
    <w:lvl w:ilvl="5">
      <w:start w:val="1"/>
      <w:numFmt w:val="decimal"/>
      <w:pStyle w:val="H6"/>
      <w:suff w:val="space"/>
      <w:lvlText w:val="%1.%2.%3.%4.%5.%6"/>
      <w:lvlJc w:val="left"/>
      <w:pPr>
        <w:ind w:left="1152" w:hanging="1152"/>
      </w:pPr>
      <w:rPr>
        <w:rFonts w:hint="default"/>
      </w:rPr>
    </w:lvl>
    <w:lvl w:ilvl="6">
      <w:start w:val="1"/>
      <w:numFmt w:val="decimal"/>
      <w:lvlText w:val="%1.%2.%3.%4.%5.%6.%7"/>
      <w:lvlJc w:val="left"/>
      <w:pPr>
        <w:tabs>
          <w:tab w:val="num" w:pos="144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154D5003"/>
    <w:multiLevelType w:val="multilevel"/>
    <w:tmpl w:val="3F2A80A2"/>
    <w:styleLink w:val="Notes"/>
    <w:lvl w:ilvl="0">
      <w:start w:val="3"/>
      <w:numFmt w:val="decimal"/>
      <w:lvlText w:val="%1."/>
      <w:lvlJc w:val="left"/>
      <w:pPr>
        <w:ind w:left="720" w:hanging="720"/>
      </w:pPr>
      <w:rPr>
        <w:rFonts w:ascii="Helvetica" w:hAnsi="Helvetica" w:hint="default"/>
        <w:b/>
        <w:i w:val="0"/>
        <w:sz w:val="28"/>
      </w:rPr>
    </w:lvl>
    <w:lvl w:ilvl="1">
      <w:start w:val="1"/>
      <w:numFmt w:val="decimal"/>
      <w:lvlText w:val="%1.%2."/>
      <w:lvlJc w:val="left"/>
      <w:pPr>
        <w:ind w:left="720" w:hanging="720"/>
      </w:pPr>
      <w:rPr>
        <w:rFonts w:ascii="Helvetica" w:hAnsi="Helvetica" w:hint="default"/>
        <w:b/>
        <w:i w:val="0"/>
        <w:sz w:val="24"/>
      </w:rPr>
    </w:lvl>
    <w:lvl w:ilvl="2">
      <w:start w:val="1"/>
      <w:numFmt w:val="decimal"/>
      <w:lvlText w:val="%1.%2.%3."/>
      <w:lvlJc w:val="left"/>
      <w:pPr>
        <w:ind w:left="720" w:hanging="720"/>
      </w:pPr>
      <w:rPr>
        <w:rFonts w:ascii="Helvetica" w:hAnsi="Helvetica" w:hint="default"/>
        <w:b/>
        <w:i w:val="0"/>
        <w:sz w:val="21"/>
      </w:rPr>
    </w:lvl>
    <w:lvl w:ilvl="3">
      <w:start w:val="1"/>
      <w:numFmt w:val="decimal"/>
      <w:lvlText w:val="%1.%2.%3.%4."/>
      <w:lvlJc w:val="left"/>
      <w:pPr>
        <w:tabs>
          <w:tab w:val="num" w:pos="1080"/>
        </w:tabs>
        <w:ind w:left="1080" w:hanging="1080"/>
      </w:pPr>
      <w:rPr>
        <w:rFonts w:ascii="Helvetica" w:hAnsi="Helvetica" w:hint="default"/>
        <w:b w:val="0"/>
        <w:i/>
        <w:sz w:val="21"/>
      </w:rPr>
    </w:lvl>
    <w:lvl w:ilvl="4">
      <w:start w:val="1"/>
      <w:numFmt w:val="none"/>
      <w:lvlText w:val=""/>
      <w:lvlJc w:val="left"/>
      <w:pPr>
        <w:ind w:left="504" w:firstLine="0"/>
      </w:pPr>
      <w:rPr>
        <w:rFonts w:ascii="Helvetica" w:hAnsi="Helvetica" w:hint="default"/>
        <w:b/>
        <w:i w:val="0"/>
        <w:sz w:val="24"/>
      </w:rPr>
    </w:lvl>
    <w:lvl w:ilvl="5">
      <w:start w:val="1"/>
      <w:numFmt w:val="decimal"/>
      <w:lvlText w:val="Figure %1-%6."/>
      <w:lvlJc w:val="left"/>
      <w:pPr>
        <w:ind w:left="1800" w:hanging="1296"/>
      </w:pPr>
      <w:rPr>
        <w:rFonts w:ascii="Helvetica" w:hAnsi="Helvetica" w:hint="default"/>
        <w:b w:val="0"/>
        <w:i w:val="0"/>
        <w:sz w:val="18"/>
      </w:rPr>
    </w:lvl>
    <w:lvl w:ilvl="6">
      <w:start w:val="1"/>
      <w:numFmt w:val="decimal"/>
      <w:lvlText w:val="Table %1-%7."/>
      <w:lvlJc w:val="left"/>
      <w:pPr>
        <w:ind w:left="1800" w:hanging="1080"/>
      </w:pPr>
      <w:rPr>
        <w:rFonts w:ascii="Helvetica" w:hAnsi="Helvetica" w:hint="default"/>
        <w:b w:val="0"/>
        <w:i w:val="0"/>
        <w:sz w:val="18"/>
      </w:rPr>
    </w:lvl>
    <w:lvl w:ilvl="7">
      <w:start w:val="1"/>
      <w:numFmt w:val="none"/>
      <w:lvlText w:val="Note:"/>
      <w:lvlJc w:val="left"/>
      <w:pPr>
        <w:ind w:left="1800" w:hanging="1080"/>
      </w:pPr>
      <w:rPr>
        <w:rFonts w:ascii="Helvetica" w:hAnsi="Helvetica" w:hint="default"/>
        <w:b w:val="0"/>
        <w:i w:val="0"/>
        <w:sz w:val="18"/>
      </w:rPr>
    </w:lvl>
    <w:lvl w:ilvl="8">
      <w:start w:val="1"/>
      <w:numFmt w:val="none"/>
      <w:lvlText w:val="Notes:"/>
      <w:lvlJc w:val="left"/>
      <w:pPr>
        <w:ind w:left="1800" w:hanging="1080"/>
      </w:pPr>
      <w:rPr>
        <w:rFonts w:ascii="Helvetica" w:hAnsi="Helvetica" w:hint="default"/>
        <w:b w:val="0"/>
        <w:i w:val="0"/>
        <w:sz w:val="18"/>
      </w:rPr>
    </w:lvl>
  </w:abstractNum>
  <w:abstractNum w:abstractNumId="11" w15:restartNumberingAfterBreak="0">
    <w:nsid w:val="1729478D"/>
    <w:multiLevelType w:val="hybridMultilevel"/>
    <w:tmpl w:val="6AB63998"/>
    <w:lvl w:ilvl="0" w:tplc="63CCDF16">
      <w:start w:val="1"/>
      <w:numFmt w:val="bullet"/>
      <w:pStyle w:val="Index3"/>
      <w:lvlText w:val=""/>
      <w:lvlJc w:val="left"/>
      <w:pPr>
        <w:ind w:left="1120" w:hanging="360"/>
      </w:pPr>
      <w:rPr>
        <w:rFonts w:ascii="Symbol" w:hAnsi="Symbol" w:hint="default"/>
        <w:b w:val="0"/>
        <w:i w:val="0"/>
        <w:color w:val="0079C1"/>
        <w:sz w:val="22"/>
      </w:rPr>
    </w:lvl>
    <w:lvl w:ilvl="1" w:tplc="04090019" w:tentative="1">
      <w:start w:val="1"/>
      <w:numFmt w:val="bullet"/>
      <w:lvlText w:val="o"/>
      <w:lvlJc w:val="left"/>
      <w:pPr>
        <w:ind w:left="1840" w:hanging="360"/>
      </w:pPr>
      <w:rPr>
        <w:rFonts w:ascii="Courier New" w:hAnsi="Courier New" w:cs="Courier New" w:hint="default"/>
      </w:rPr>
    </w:lvl>
    <w:lvl w:ilvl="2" w:tplc="0409001B" w:tentative="1">
      <w:start w:val="1"/>
      <w:numFmt w:val="bullet"/>
      <w:lvlText w:val=""/>
      <w:lvlJc w:val="left"/>
      <w:pPr>
        <w:ind w:left="2560" w:hanging="360"/>
      </w:pPr>
      <w:rPr>
        <w:rFonts w:ascii="Wingdings" w:hAnsi="Wingdings" w:hint="default"/>
      </w:rPr>
    </w:lvl>
    <w:lvl w:ilvl="3" w:tplc="0409000F" w:tentative="1">
      <w:start w:val="1"/>
      <w:numFmt w:val="bullet"/>
      <w:lvlText w:val=""/>
      <w:lvlJc w:val="left"/>
      <w:pPr>
        <w:ind w:left="3280" w:hanging="360"/>
      </w:pPr>
      <w:rPr>
        <w:rFonts w:ascii="Symbol" w:hAnsi="Symbol" w:hint="default"/>
      </w:rPr>
    </w:lvl>
    <w:lvl w:ilvl="4" w:tplc="04090019" w:tentative="1">
      <w:start w:val="1"/>
      <w:numFmt w:val="bullet"/>
      <w:lvlText w:val="o"/>
      <w:lvlJc w:val="left"/>
      <w:pPr>
        <w:ind w:left="4000" w:hanging="360"/>
      </w:pPr>
      <w:rPr>
        <w:rFonts w:ascii="Courier New" w:hAnsi="Courier New" w:cs="Courier New" w:hint="default"/>
      </w:rPr>
    </w:lvl>
    <w:lvl w:ilvl="5" w:tplc="0409001B" w:tentative="1">
      <w:start w:val="1"/>
      <w:numFmt w:val="bullet"/>
      <w:lvlText w:val=""/>
      <w:lvlJc w:val="left"/>
      <w:pPr>
        <w:ind w:left="4720" w:hanging="360"/>
      </w:pPr>
      <w:rPr>
        <w:rFonts w:ascii="Wingdings" w:hAnsi="Wingdings" w:hint="default"/>
      </w:rPr>
    </w:lvl>
    <w:lvl w:ilvl="6" w:tplc="0409000F" w:tentative="1">
      <w:start w:val="1"/>
      <w:numFmt w:val="bullet"/>
      <w:lvlText w:val=""/>
      <w:lvlJc w:val="left"/>
      <w:pPr>
        <w:ind w:left="5440" w:hanging="360"/>
      </w:pPr>
      <w:rPr>
        <w:rFonts w:ascii="Symbol" w:hAnsi="Symbol" w:hint="default"/>
      </w:rPr>
    </w:lvl>
    <w:lvl w:ilvl="7" w:tplc="04090019" w:tentative="1">
      <w:start w:val="1"/>
      <w:numFmt w:val="bullet"/>
      <w:lvlText w:val="o"/>
      <w:lvlJc w:val="left"/>
      <w:pPr>
        <w:ind w:left="6160" w:hanging="360"/>
      </w:pPr>
      <w:rPr>
        <w:rFonts w:ascii="Courier New" w:hAnsi="Courier New" w:cs="Courier New" w:hint="default"/>
      </w:rPr>
    </w:lvl>
    <w:lvl w:ilvl="8" w:tplc="0409001B" w:tentative="1">
      <w:start w:val="1"/>
      <w:numFmt w:val="bullet"/>
      <w:lvlText w:val=""/>
      <w:lvlJc w:val="left"/>
      <w:pPr>
        <w:ind w:left="6880" w:hanging="360"/>
      </w:pPr>
      <w:rPr>
        <w:rFonts w:ascii="Wingdings" w:hAnsi="Wingdings" w:hint="default"/>
      </w:rPr>
    </w:lvl>
  </w:abstractNum>
  <w:abstractNum w:abstractNumId="12" w15:restartNumberingAfterBreak="0">
    <w:nsid w:val="1B1D5B70"/>
    <w:multiLevelType w:val="multilevel"/>
    <w:tmpl w:val="32EE57FC"/>
    <w:styleLink w:val="Heading"/>
    <w:lvl w:ilvl="0">
      <w:start w:val="1"/>
      <w:numFmt w:val="decimal"/>
      <w:lvlText w:val="%1."/>
      <w:lvlJc w:val="left"/>
      <w:pPr>
        <w:ind w:left="720" w:hanging="720"/>
      </w:pPr>
      <w:rPr>
        <w:rFonts w:ascii="Helvetica" w:hAnsi="Helvetica" w:hint="default"/>
        <w:b/>
        <w:sz w:val="24"/>
      </w:rPr>
    </w:lvl>
    <w:lvl w:ilvl="1">
      <w:start w:val="1"/>
      <w:numFmt w:val="decimal"/>
      <w:lvlText w:val="%1.%2."/>
      <w:lvlJc w:val="left"/>
      <w:pPr>
        <w:ind w:left="720" w:hanging="720"/>
      </w:pPr>
      <w:rPr>
        <w:rFonts w:ascii="Helvetica" w:hAnsi="Helvetica" w:hint="default"/>
        <w:b/>
        <w:sz w:val="22"/>
      </w:rPr>
    </w:lvl>
    <w:lvl w:ilvl="2">
      <w:start w:val="1"/>
      <w:numFmt w:val="decimal"/>
      <w:lvlText w:val="%1.%2.%3."/>
      <w:lvlJc w:val="left"/>
      <w:pPr>
        <w:ind w:left="720" w:hanging="720"/>
      </w:pPr>
      <w:rPr>
        <w:rFonts w:ascii="Helvetica" w:hAnsi="Helvetica" w:hint="default"/>
        <w:b/>
        <w:sz w:val="21"/>
      </w:rPr>
    </w:lvl>
    <w:lvl w:ilvl="3">
      <w:start w:val="1"/>
      <w:numFmt w:val="none"/>
      <w:lvlText w:val=""/>
      <w:lvlJc w:val="left"/>
      <w:pPr>
        <w:ind w:left="0" w:firstLine="0"/>
      </w:pPr>
      <w:rPr>
        <w:rFonts w:ascii="Helvetica" w:hAnsi="Helvetica" w:hint="default"/>
        <w:b/>
        <w:i/>
        <w:sz w:val="21"/>
      </w:rPr>
    </w:lvl>
    <w:lvl w:ilvl="4">
      <w:start w:val="1"/>
      <w:numFmt w:val="none"/>
      <w:lvlText w:val=""/>
      <w:lvlJc w:val="left"/>
      <w:pPr>
        <w:ind w:left="2160" w:hanging="720"/>
      </w:pPr>
      <w:rPr>
        <w:rFonts w:ascii="Helvetica" w:hAnsi="Helvetica" w:hint="default"/>
        <w:b/>
        <w:i/>
        <w:sz w:val="21"/>
      </w:rPr>
    </w:lvl>
    <w:lvl w:ilvl="5">
      <w:start w:val="1"/>
      <w:numFmt w:val="none"/>
      <w:lvlText w:val=""/>
      <w:lvlJc w:val="left"/>
      <w:pPr>
        <w:ind w:left="4320" w:hanging="720"/>
      </w:pPr>
      <w:rPr>
        <w:rFonts w:hint="default"/>
      </w:rPr>
    </w:lvl>
    <w:lvl w:ilvl="6">
      <w:start w:val="1"/>
      <w:numFmt w:val="none"/>
      <w:lvlText w:val="%7"/>
      <w:lvlJc w:val="left"/>
      <w:pPr>
        <w:ind w:left="4320" w:hanging="720"/>
      </w:pPr>
      <w:rPr>
        <w:rFonts w:hint="default"/>
      </w:rPr>
    </w:lvl>
    <w:lvl w:ilvl="7">
      <w:start w:val="1"/>
      <w:numFmt w:val="none"/>
      <w:lvlText w:val=""/>
      <w:lvlJc w:val="left"/>
      <w:pPr>
        <w:ind w:left="4320" w:hanging="720"/>
      </w:pPr>
      <w:rPr>
        <w:rFonts w:hint="default"/>
      </w:rPr>
    </w:lvl>
    <w:lvl w:ilvl="8">
      <w:start w:val="1"/>
      <w:numFmt w:val="none"/>
      <w:lvlText w:val=""/>
      <w:lvlJc w:val="left"/>
      <w:pPr>
        <w:ind w:left="4320" w:hanging="720"/>
      </w:pPr>
      <w:rPr>
        <w:rFonts w:hint="default"/>
      </w:rPr>
    </w:lvl>
  </w:abstractNum>
  <w:abstractNum w:abstractNumId="13" w15:restartNumberingAfterBreak="0">
    <w:nsid w:val="209A651B"/>
    <w:multiLevelType w:val="multilevel"/>
    <w:tmpl w:val="DE12F0A0"/>
    <w:lvl w:ilvl="0">
      <w:start w:val="1"/>
      <w:numFmt w:val="lowerLetter"/>
      <w:pStyle w:val="Listabc"/>
      <w:lvlText w:val="%1."/>
      <w:lvlJc w:val="left"/>
      <w:pPr>
        <w:ind w:left="1267" w:hanging="360"/>
      </w:pPr>
      <w:rPr>
        <w:rFonts w:hint="default"/>
      </w:rPr>
    </w:lvl>
    <w:lvl w:ilvl="1">
      <w:start w:val="1"/>
      <w:numFmt w:val="lowerLetter"/>
      <w:lvlText w:val="%2."/>
      <w:lvlJc w:val="left"/>
      <w:pPr>
        <w:ind w:left="1627" w:hanging="273"/>
      </w:pPr>
      <w:rPr>
        <w:rFonts w:hint="default"/>
      </w:rPr>
    </w:lvl>
    <w:lvl w:ilvl="2">
      <w:start w:val="1"/>
      <w:numFmt w:val="decimal"/>
      <w:pStyle w:val="Listnumberindent"/>
      <w:lvlText w:val="%3."/>
      <w:lvlJc w:val="left"/>
      <w:pPr>
        <w:ind w:left="1800" w:hanging="360"/>
      </w:pPr>
      <w:rPr>
        <w:rFonts w:hint="default"/>
      </w:rPr>
    </w:lvl>
    <w:lvl w:ilvl="3">
      <w:start w:val="1"/>
      <w:numFmt w:val="decimal"/>
      <w:lvlText w:val="%4."/>
      <w:lvlJc w:val="left"/>
      <w:pPr>
        <w:ind w:left="5040" w:hanging="360"/>
      </w:pPr>
      <w:rPr>
        <w:rFonts w:hint="default"/>
      </w:rPr>
    </w:lvl>
    <w:lvl w:ilvl="4">
      <w:start w:val="1"/>
      <w:numFmt w:val="lowerLetter"/>
      <w:lvlText w:val="%5."/>
      <w:lvlJc w:val="left"/>
      <w:pPr>
        <w:ind w:left="5760" w:hanging="360"/>
      </w:pPr>
      <w:rPr>
        <w:rFonts w:hint="default"/>
      </w:rPr>
    </w:lvl>
    <w:lvl w:ilvl="5">
      <w:start w:val="1"/>
      <w:numFmt w:val="lowerRoman"/>
      <w:lvlText w:val="%6."/>
      <w:lvlJc w:val="right"/>
      <w:pPr>
        <w:ind w:left="6480" w:hanging="180"/>
      </w:pPr>
      <w:rPr>
        <w:rFonts w:hint="default"/>
      </w:rPr>
    </w:lvl>
    <w:lvl w:ilvl="6">
      <w:start w:val="1"/>
      <w:numFmt w:val="decimal"/>
      <w:lvlText w:val="%7."/>
      <w:lvlJc w:val="left"/>
      <w:pPr>
        <w:ind w:left="7200" w:hanging="360"/>
      </w:pPr>
      <w:rPr>
        <w:rFonts w:hint="default"/>
      </w:rPr>
    </w:lvl>
    <w:lvl w:ilvl="7">
      <w:start w:val="1"/>
      <w:numFmt w:val="lowerLetter"/>
      <w:lvlText w:val="%8."/>
      <w:lvlJc w:val="left"/>
      <w:pPr>
        <w:ind w:left="7920" w:hanging="360"/>
      </w:pPr>
      <w:rPr>
        <w:rFonts w:hint="default"/>
      </w:rPr>
    </w:lvl>
    <w:lvl w:ilvl="8">
      <w:start w:val="1"/>
      <w:numFmt w:val="lowerRoman"/>
      <w:lvlText w:val="%9."/>
      <w:lvlJc w:val="right"/>
      <w:pPr>
        <w:ind w:left="8640" w:hanging="180"/>
      </w:pPr>
      <w:rPr>
        <w:rFonts w:hint="default"/>
      </w:rPr>
    </w:lvl>
  </w:abstractNum>
  <w:abstractNum w:abstractNumId="14" w15:restartNumberingAfterBreak="0">
    <w:nsid w:val="24602B5C"/>
    <w:multiLevelType w:val="multilevel"/>
    <w:tmpl w:val="2E8AF256"/>
    <w:styleLink w:val="Appendices"/>
    <w:lvl w:ilvl="0">
      <w:start w:val="1"/>
      <w:numFmt w:val="upperLetter"/>
      <w:pStyle w:val="a1appendix1"/>
      <w:lvlText w:val="Appendix %1"/>
      <w:lvlJc w:val="left"/>
      <w:pPr>
        <w:ind w:left="2520" w:hanging="2520"/>
      </w:pPr>
      <w:rPr>
        <w:rFonts w:hint="default"/>
        <w:b/>
        <w:i w:val="0"/>
      </w:rPr>
    </w:lvl>
    <w:lvl w:ilvl="1">
      <w:start w:val="1"/>
      <w:numFmt w:val="decimal"/>
      <w:pStyle w:val="a2appendix2"/>
      <w:lvlText w:val="%1.%2"/>
      <w:lvlJc w:val="left"/>
      <w:pPr>
        <w:ind w:left="720" w:hanging="720"/>
      </w:pPr>
      <w:rPr>
        <w:rFonts w:hint="default"/>
        <w:b/>
        <w:i w:val="0"/>
      </w:rPr>
    </w:lvl>
    <w:lvl w:ilvl="2">
      <w:start w:val="1"/>
      <w:numFmt w:val="decimal"/>
      <w:pStyle w:val="a3appendix3"/>
      <w:lvlText w:val="%1.%2.%3"/>
      <w:lvlJc w:val="left"/>
      <w:pPr>
        <w:ind w:left="720" w:hanging="720"/>
      </w:pPr>
      <w:rPr>
        <w:rFonts w:hint="default"/>
        <w:b/>
        <w:i w:val="0"/>
      </w:rPr>
    </w:lvl>
    <w:lvl w:ilvl="3">
      <w:start w:val="1"/>
      <w:numFmt w:val="decimal"/>
      <w:pStyle w:val="a4appendix4"/>
      <w:lvlText w:val="%1.%2.%3.%4"/>
      <w:lvlJc w:val="left"/>
      <w:pPr>
        <w:ind w:left="720" w:hanging="720"/>
      </w:pPr>
      <w:rPr>
        <w:rFonts w:hint="default"/>
        <w:b/>
        <w:i w:val="0"/>
        <w:sz w:val="18"/>
      </w:rPr>
    </w:lvl>
    <w:lvl w:ilvl="4">
      <w:start w:val="1"/>
      <w:numFmt w:val="decimal"/>
      <w:pStyle w:val="aftappendixfiguretitle"/>
      <w:lvlText w:val="Figure %1-%5."/>
      <w:lvlJc w:val="left"/>
      <w:pPr>
        <w:ind w:left="1980" w:hanging="1260"/>
      </w:pPr>
      <w:rPr>
        <w:rFonts w:hint="default"/>
        <w:b/>
        <w:i w:val="0"/>
      </w:rPr>
    </w:lvl>
    <w:lvl w:ilvl="5">
      <w:start w:val="1"/>
      <w:numFmt w:val="decimal"/>
      <w:pStyle w:val="attappendixtabletitle"/>
      <w:lvlText w:val="Title %1-%6."/>
      <w:lvlJc w:val="left"/>
      <w:pPr>
        <w:ind w:left="1980" w:hanging="1260"/>
      </w:pPr>
      <w:rPr>
        <w:rFonts w:hint="default"/>
        <w:b/>
        <w:i w:val="0"/>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25B67614"/>
    <w:multiLevelType w:val="multilevel"/>
    <w:tmpl w:val="9328E688"/>
    <w:lvl w:ilvl="0">
      <w:start w:val="1"/>
      <w:numFmt w:val="bullet"/>
      <w:pStyle w:val="Features1Bullet"/>
      <w:lvlText w:val=""/>
      <w:lvlJc w:val="left"/>
      <w:pPr>
        <w:ind w:left="360" w:hanging="360"/>
      </w:pPr>
      <w:rPr>
        <w:rFonts w:ascii="Symbol" w:hAnsi="Symbol" w:hint="default"/>
        <w:color w:val="0079C1"/>
        <w:sz w:val="24"/>
        <w:u w:val="none" w:color="6699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26FE12A0"/>
    <w:multiLevelType w:val="multilevel"/>
    <w:tmpl w:val="493CD804"/>
    <w:styleLink w:val="AddtionallistsAtmel"/>
    <w:lvl w:ilvl="0">
      <w:start w:val="1"/>
      <w:numFmt w:val="decimal"/>
      <w:lvlText w:val="%1."/>
      <w:lvlJc w:val="left"/>
      <w:pPr>
        <w:tabs>
          <w:tab w:val="num" w:pos="720"/>
        </w:tabs>
        <w:ind w:left="720" w:hanging="720"/>
      </w:pPr>
      <w:rPr>
        <w:rFonts w:ascii="Arial" w:hAnsi="Arial" w:hint="default"/>
        <w:b w:val="0"/>
        <w:i w:val="0"/>
        <w:sz w:val="26"/>
      </w:rPr>
    </w:lvl>
    <w:lvl w:ilvl="1">
      <w:start w:val="1"/>
      <w:numFmt w:val="decimal"/>
      <w:lvlText w:val="%1.%2."/>
      <w:lvlJc w:val="left"/>
      <w:pPr>
        <w:tabs>
          <w:tab w:val="num" w:pos="720"/>
        </w:tabs>
        <w:ind w:left="720" w:hanging="720"/>
      </w:pPr>
      <w:rPr>
        <w:rFonts w:ascii="Arial" w:hAnsi="Arial" w:hint="default"/>
        <w:b w:val="0"/>
        <w:i w:val="0"/>
        <w:sz w:val="22"/>
      </w:rPr>
    </w:lvl>
    <w:lvl w:ilvl="2">
      <w:start w:val="1"/>
      <w:numFmt w:val="decimal"/>
      <w:lvlText w:val="%1.%2.%3."/>
      <w:lvlJc w:val="left"/>
      <w:pPr>
        <w:tabs>
          <w:tab w:val="num" w:pos="720"/>
        </w:tabs>
        <w:ind w:left="720" w:hanging="720"/>
      </w:pPr>
      <w:rPr>
        <w:rFonts w:ascii="Arial" w:hAnsi="Arial" w:hint="default"/>
        <w:b w:val="0"/>
        <w:i w:val="0"/>
        <w:sz w:val="20"/>
      </w:rPr>
    </w:lvl>
    <w:lvl w:ilvl="3">
      <w:start w:val="1"/>
      <w:numFmt w:val="decimal"/>
      <w:lvlText w:val="%1.%2.%3.%4."/>
      <w:lvlJc w:val="left"/>
      <w:pPr>
        <w:tabs>
          <w:tab w:val="num" w:pos="720"/>
        </w:tabs>
        <w:ind w:left="1188" w:hanging="1188"/>
      </w:pPr>
      <w:rPr>
        <w:rFonts w:ascii="Arial" w:hAnsi="Arial" w:hint="default"/>
        <w:b w:val="0"/>
        <w:i w:val="0"/>
        <w:sz w:val="20"/>
      </w:rPr>
    </w:lvl>
    <w:lvl w:ilvl="4">
      <w:start w:val="1"/>
      <w:numFmt w:val="none"/>
      <w:lvlText w:val=""/>
      <w:lvlJc w:val="left"/>
      <w:pPr>
        <w:tabs>
          <w:tab w:val="num" w:pos="720"/>
        </w:tabs>
        <w:ind w:left="720" w:firstLine="0"/>
      </w:pPr>
      <w:rPr>
        <w:rFonts w:ascii="Arial" w:hAnsi="Arial" w:hint="default"/>
        <w:b w:val="0"/>
        <w:i w:val="0"/>
        <w:sz w:val="24"/>
      </w:rPr>
    </w:lvl>
    <w:lvl w:ilvl="5">
      <w:start w:val="1"/>
      <w:numFmt w:val="decimal"/>
      <w:lvlRestart w:val="1"/>
      <w:lvlText w:val="Figure %1-%6."/>
      <w:lvlJc w:val="left"/>
      <w:pPr>
        <w:ind w:left="1800" w:hanging="1080"/>
      </w:pPr>
      <w:rPr>
        <w:rFonts w:ascii="Arial" w:hAnsi="Arial" w:hint="default"/>
        <w:b w:val="0"/>
        <w:i w:val="0"/>
        <w:sz w:val="16"/>
      </w:rPr>
    </w:lvl>
    <w:lvl w:ilvl="6">
      <w:start w:val="1"/>
      <w:numFmt w:val="decimal"/>
      <w:lvlRestart w:val="1"/>
      <w:lvlText w:val="Table %1-%7."/>
      <w:lvlJc w:val="left"/>
      <w:pPr>
        <w:ind w:left="1800" w:hanging="1080"/>
      </w:pPr>
      <w:rPr>
        <w:rFonts w:ascii="Arial" w:hAnsi="Arial" w:hint="default"/>
        <w:b w:val="0"/>
        <w:i w:val="0"/>
        <w:sz w:val="16"/>
      </w:rPr>
    </w:lvl>
    <w:lvl w:ilvl="7">
      <w:start w:val="1"/>
      <w:numFmt w:val="none"/>
      <w:lvlText w:val="Note:"/>
      <w:lvlJc w:val="left"/>
      <w:pPr>
        <w:ind w:left="1800" w:hanging="1080"/>
      </w:pPr>
      <w:rPr>
        <w:rFonts w:ascii="Arial" w:hAnsi="Arial" w:hint="default"/>
        <w:b w:val="0"/>
        <w:i w:val="0"/>
        <w:sz w:val="16"/>
      </w:rPr>
    </w:lvl>
    <w:lvl w:ilvl="8">
      <w:start w:val="1"/>
      <w:numFmt w:val="none"/>
      <w:lvlRestart w:val="1"/>
      <w:lvlText w:val="Notes:"/>
      <w:lvlJc w:val="left"/>
      <w:pPr>
        <w:ind w:left="1800" w:hanging="1080"/>
      </w:pPr>
      <w:rPr>
        <w:rFonts w:ascii="Arial" w:hAnsi="Arial" w:hint="default"/>
        <w:b w:val="0"/>
        <w:i w:val="0"/>
        <w:sz w:val="16"/>
      </w:rPr>
    </w:lvl>
  </w:abstractNum>
  <w:abstractNum w:abstractNumId="17" w15:restartNumberingAfterBreak="0">
    <w:nsid w:val="28021D2E"/>
    <w:multiLevelType w:val="multilevel"/>
    <w:tmpl w:val="987433BA"/>
    <w:styleLink w:val="BulletLists"/>
    <w:lvl w:ilvl="0">
      <w:numFmt w:val="bullet"/>
      <w:pStyle w:val="Llist"/>
      <w:lvlText w:val=""/>
      <w:lvlJc w:val="left"/>
      <w:pPr>
        <w:tabs>
          <w:tab w:val="num" w:pos="1267"/>
        </w:tabs>
        <w:ind w:left="1260" w:hanging="396"/>
      </w:pPr>
      <w:rPr>
        <w:rFonts w:ascii="Symbol" w:hAnsi="Symbol" w:hint="default"/>
        <w:color w:val="4F81BD" w:themeColor="accent1"/>
      </w:rPr>
    </w:lvl>
    <w:lvl w:ilvl="1">
      <w:start w:val="1"/>
      <w:numFmt w:val="bullet"/>
      <w:pStyle w:val="Lilistind"/>
      <w:lvlText w:val="–"/>
      <w:lvlJc w:val="left"/>
      <w:pPr>
        <w:tabs>
          <w:tab w:val="num" w:pos="1800"/>
        </w:tabs>
        <w:ind w:left="1800" w:hanging="343"/>
      </w:pPr>
      <w:rPr>
        <w:rFonts w:ascii="Arial" w:hAnsi="Arial" w:hint="default"/>
        <w:color w:val="4F81BD" w:themeColor="accent1"/>
      </w:rPr>
    </w:lvl>
    <w:lvl w:ilvl="2">
      <w:start w:val="1"/>
      <w:numFmt w:val="bullet"/>
      <w:pStyle w:val="Liilistindind"/>
      <w:lvlText w:val=""/>
      <w:lvlJc w:val="left"/>
      <w:pPr>
        <w:tabs>
          <w:tab w:val="num" w:pos="2347"/>
        </w:tabs>
        <w:ind w:left="2340" w:hanging="360"/>
      </w:pPr>
      <w:rPr>
        <w:rFonts w:ascii="Symbol" w:hAnsi="Symbol" w:hint="default"/>
        <w:color w:val="C0504D" w:themeColor="accent2"/>
      </w:rPr>
    </w:lvl>
    <w:lvl w:ilvl="3">
      <w:start w:val="1"/>
      <w:numFmt w:val="bullet"/>
      <w:pStyle w:val="Liiilistindindind"/>
      <w:lvlText w:val="–"/>
      <w:lvlJc w:val="left"/>
      <w:pPr>
        <w:tabs>
          <w:tab w:val="num" w:pos="2880"/>
        </w:tabs>
        <w:ind w:left="2880" w:hanging="360"/>
      </w:pPr>
      <w:rPr>
        <w:rFonts w:ascii="Arial" w:hAnsi="Arial" w:hint="default"/>
        <w:color w:val="C0504D" w:themeColor="accent2"/>
      </w:rPr>
    </w:lvl>
    <w:lvl w:ilvl="4">
      <w:start w:val="1"/>
      <w:numFmt w:val="bullet"/>
      <w:pStyle w:val="Lblistbold"/>
      <w:lvlText w:val=""/>
      <w:lvlJc w:val="left"/>
      <w:pPr>
        <w:ind w:left="1267" w:hanging="403"/>
      </w:pPr>
      <w:rPr>
        <w:rFonts w:ascii="Symbol" w:hAnsi="Symbol" w:hint="default"/>
        <w:color w:val="4F81BD" w:themeColor="accent1"/>
      </w:rPr>
    </w:lvl>
    <w:lvl w:ilvl="5">
      <w:start w:val="1"/>
      <w:numFmt w:val="bullet"/>
      <w:lvlRestart w:val="0"/>
      <w:pStyle w:val="Laclistacr"/>
      <w:lvlText w:val=""/>
      <w:lvlJc w:val="left"/>
      <w:pPr>
        <w:tabs>
          <w:tab w:val="num" w:pos="288"/>
        </w:tabs>
        <w:ind w:left="360" w:hanging="274"/>
      </w:pPr>
      <w:rPr>
        <w:rFonts w:ascii="Symbol" w:hAnsi="Symbol" w:hint="default"/>
        <w:color w:val="4F81BD" w:themeColor="accent1"/>
      </w:rPr>
    </w:lvl>
    <w:lvl w:ilvl="6">
      <w:start w:val="1"/>
      <w:numFmt w:val="none"/>
      <w:lvlText w:val=""/>
      <w:lvlJc w:val="left"/>
      <w:pPr>
        <w:ind w:left="5040" w:hanging="360"/>
      </w:pPr>
      <w:rPr>
        <w:rFonts w:hint="default"/>
      </w:rPr>
    </w:lvl>
    <w:lvl w:ilvl="7">
      <w:start w:val="1"/>
      <w:numFmt w:val="none"/>
      <w:lvlText w:val=""/>
      <w:lvlJc w:val="left"/>
      <w:pPr>
        <w:ind w:left="5760" w:hanging="360"/>
      </w:pPr>
      <w:rPr>
        <w:rFonts w:hint="default"/>
      </w:rPr>
    </w:lvl>
    <w:lvl w:ilvl="8">
      <w:start w:val="1"/>
      <w:numFmt w:val="none"/>
      <w:lvlText w:val=""/>
      <w:lvlJc w:val="left"/>
      <w:pPr>
        <w:ind w:left="6480" w:hanging="360"/>
      </w:pPr>
      <w:rPr>
        <w:rFonts w:hint="default"/>
      </w:rPr>
    </w:lvl>
  </w:abstractNum>
  <w:abstractNum w:abstractNumId="18" w15:restartNumberingAfterBreak="0">
    <w:nsid w:val="2FBE4CA9"/>
    <w:multiLevelType w:val="multilevel"/>
    <w:tmpl w:val="0409001D"/>
    <w:styleLink w:val="additionallist"/>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70E55E6"/>
    <w:multiLevelType w:val="multilevel"/>
    <w:tmpl w:val="674C3CA6"/>
    <w:lvl w:ilvl="0">
      <w:start w:val="1"/>
      <w:numFmt w:val="none"/>
      <w:pStyle w:val="Note"/>
      <w:lvlText w:val="Note%1:"/>
      <w:lvlJc w:val="left"/>
      <w:pPr>
        <w:ind w:left="1800" w:hanging="1080"/>
      </w:pPr>
      <w:rPr>
        <w:rFonts w:ascii="Arial" w:hAnsi="Arial" w:hint="default"/>
        <w:b w:val="0"/>
        <w:i w:val="0"/>
        <w:sz w:val="18"/>
      </w:rPr>
    </w:lvl>
    <w:lvl w:ilvl="1">
      <w:start w:val="1"/>
      <w:numFmt w:val="none"/>
      <w:pStyle w:val="Notes1"/>
      <w:lvlText w:val="Notes:"/>
      <w:lvlJc w:val="left"/>
      <w:pPr>
        <w:tabs>
          <w:tab w:val="num" w:pos="1440"/>
        </w:tabs>
        <w:ind w:left="1800" w:hanging="1080"/>
      </w:pPr>
      <w:rPr>
        <w:rFonts w:ascii="Arial" w:hAnsi="Arial" w:hint="default"/>
        <w:b w:val="0"/>
        <w:i w:val="0"/>
        <w:sz w:val="18"/>
      </w:rPr>
    </w:lvl>
    <w:lvl w:ilvl="2">
      <w:start w:val="2"/>
      <w:numFmt w:val="decimal"/>
      <w:pStyle w:val="Notes0"/>
      <w:lvlText w:val=" %3."/>
      <w:lvlJc w:val="left"/>
      <w:pPr>
        <w:tabs>
          <w:tab w:val="num" w:pos="1890"/>
        </w:tabs>
        <w:ind w:left="1890" w:hanging="360"/>
      </w:pPr>
      <w:rPr>
        <w:rFonts w:ascii="Arial" w:hAnsi="Arial" w:hint="default"/>
        <w:b w:val="0"/>
        <w:i w:val="0"/>
        <w:sz w:val="18"/>
      </w:rPr>
    </w:lvl>
    <w:lvl w:ilvl="3">
      <w:start w:val="1"/>
      <w:numFmt w:val="none"/>
      <w:lvlRestart w:val="0"/>
      <w:pStyle w:val="Example"/>
      <w:lvlText w:val="Example%4:"/>
      <w:lvlJc w:val="left"/>
      <w:pPr>
        <w:tabs>
          <w:tab w:val="num" w:pos="1800"/>
        </w:tabs>
        <w:ind w:left="1800" w:hanging="1080"/>
      </w:pPr>
      <w:rPr>
        <w:rFonts w:ascii="Arial" w:hAnsi="Arial" w:hint="default"/>
        <w:b/>
        <w:i w:val="0"/>
        <w:sz w:val="18"/>
      </w:rPr>
    </w:lvl>
    <w:lvl w:ilvl="4">
      <w:start w:val="1"/>
      <w:numFmt w:val="none"/>
      <w:pStyle w:val="Caution"/>
      <w:lvlText w:val="Caution:"/>
      <w:lvlJc w:val="left"/>
      <w:pPr>
        <w:ind w:left="1800" w:hanging="1080"/>
      </w:pPr>
      <w:rPr>
        <w:rFonts w:ascii="Arial" w:hAnsi="Arial" w:hint="default"/>
        <w:b/>
        <w:i w:val="0"/>
        <w:color w:val="C00000"/>
        <w:sz w:val="18"/>
      </w:rPr>
    </w:lvl>
    <w:lvl w:ilvl="5">
      <w:start w:val="1"/>
      <w:numFmt w:val="none"/>
      <w:pStyle w:val="Warning"/>
      <w:lvlText w:val="Warning:"/>
      <w:lvlJc w:val="left"/>
      <w:pPr>
        <w:tabs>
          <w:tab w:val="num" w:pos="1800"/>
        </w:tabs>
        <w:ind w:left="1800" w:hanging="1080"/>
      </w:pPr>
      <w:rPr>
        <w:rFonts w:ascii="Arial" w:hAnsi="Arial" w:hint="default"/>
        <w:b/>
        <w:i w:val="0"/>
        <w:color w:val="C00000"/>
        <w:sz w:val="18"/>
      </w:rPr>
    </w:lvl>
    <w:lvl w:ilvl="6">
      <w:start w:val="1"/>
      <w:numFmt w:val="none"/>
      <w:pStyle w:val="ListNote"/>
      <w:lvlText w:val="Note: "/>
      <w:lvlJc w:val="left"/>
      <w:pPr>
        <w:tabs>
          <w:tab w:val="num" w:pos="2074"/>
        </w:tabs>
        <w:ind w:left="2074" w:hanging="807"/>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0" w15:restartNumberingAfterBreak="0">
    <w:nsid w:val="37336A62"/>
    <w:multiLevelType w:val="hybridMultilevel"/>
    <w:tmpl w:val="0C50DF52"/>
    <w:lvl w:ilvl="0" w:tplc="2BC0C1FC">
      <w:start w:val="1"/>
      <w:numFmt w:val="bullet"/>
      <w:lvlText w:val=""/>
      <w:lvlJc w:val="left"/>
      <w:pPr>
        <w:ind w:left="720" w:hanging="360"/>
      </w:pPr>
      <w:rPr>
        <w:rFonts w:ascii="Symbol" w:hAnsi="Symbol" w:hint="default"/>
        <w:color w:val="585858"/>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DA7118"/>
    <w:multiLevelType w:val="multilevel"/>
    <w:tmpl w:val="71BA8D72"/>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22" w15:restartNumberingAfterBreak="0">
    <w:nsid w:val="38874025"/>
    <w:multiLevelType w:val="multilevel"/>
    <w:tmpl w:val="2E8AF256"/>
    <w:numStyleLink w:val="Appendices"/>
  </w:abstractNum>
  <w:abstractNum w:abstractNumId="23" w15:restartNumberingAfterBreak="0">
    <w:nsid w:val="3A213A9A"/>
    <w:multiLevelType w:val="multilevel"/>
    <w:tmpl w:val="CF2A181A"/>
    <w:lvl w:ilvl="0">
      <w:start w:val="1"/>
      <w:numFmt w:val="decimal"/>
      <w:pStyle w:val="h1heading1"/>
      <w:lvlText w:val="%1"/>
      <w:lvlJc w:val="left"/>
      <w:pPr>
        <w:tabs>
          <w:tab w:val="num" w:pos="720"/>
        </w:tabs>
        <w:ind w:left="720" w:hanging="720"/>
      </w:pPr>
      <w:rPr>
        <w:rFonts w:hint="default"/>
        <w:color w:val="auto"/>
      </w:rPr>
    </w:lvl>
    <w:lvl w:ilvl="1">
      <w:start w:val="1"/>
      <w:numFmt w:val="decimal"/>
      <w:pStyle w:val="h2heading2"/>
      <w:lvlText w:val="%1.%2"/>
      <w:lvlJc w:val="left"/>
      <w:pPr>
        <w:tabs>
          <w:tab w:val="num" w:pos="720"/>
        </w:tabs>
        <w:ind w:left="720" w:hanging="720"/>
      </w:pPr>
      <w:rPr>
        <w:rFonts w:hint="default"/>
      </w:rPr>
    </w:lvl>
    <w:lvl w:ilvl="2">
      <w:start w:val="1"/>
      <w:numFmt w:val="decimal"/>
      <w:pStyle w:val="h3heading3"/>
      <w:lvlText w:val="%1.%2.%3"/>
      <w:lvlJc w:val="left"/>
      <w:pPr>
        <w:tabs>
          <w:tab w:val="num" w:pos="720"/>
        </w:tabs>
        <w:ind w:left="720" w:hanging="720"/>
      </w:pPr>
      <w:rPr>
        <w:rFonts w:hint="default"/>
      </w:rPr>
    </w:lvl>
    <w:lvl w:ilvl="3">
      <w:start w:val="1"/>
      <w:numFmt w:val="decimal"/>
      <w:pStyle w:val="h4heading4"/>
      <w:lvlText w:val="%1.%2.%3.%4"/>
      <w:lvlJc w:val="left"/>
      <w:pPr>
        <w:tabs>
          <w:tab w:val="num" w:pos="720"/>
        </w:tabs>
        <w:ind w:left="720" w:hanging="720"/>
      </w:pPr>
      <w:rPr>
        <w:rFonts w:hint="default"/>
        <w:sz w:val="18"/>
      </w:rPr>
    </w:lvl>
    <w:lvl w:ilvl="4">
      <w:start w:val="1"/>
      <w:numFmt w:val="decimal"/>
      <w:lvlRestart w:val="1"/>
      <w:pStyle w:val="ftfiguretitle"/>
      <w:lvlText w:val="Figure %1-%5."/>
      <w:lvlJc w:val="left"/>
      <w:pPr>
        <w:tabs>
          <w:tab w:val="num" w:pos="18288"/>
        </w:tabs>
        <w:ind w:left="1968" w:hanging="1248"/>
      </w:pPr>
      <w:rPr>
        <w:rFonts w:hint="default"/>
        <w:b/>
        <w:i w:val="0"/>
      </w:rPr>
    </w:lvl>
    <w:lvl w:ilvl="5">
      <w:start w:val="1"/>
      <w:numFmt w:val="decimal"/>
      <w:lvlRestart w:val="1"/>
      <w:pStyle w:val="tttabletitle"/>
      <w:lvlText w:val="Table %1-%6."/>
      <w:lvlJc w:val="left"/>
      <w:pPr>
        <w:ind w:left="1968" w:hanging="1248"/>
      </w:pPr>
      <w:rPr>
        <w:rFonts w:hint="default"/>
        <w:b/>
        <w:i w:val="0"/>
      </w:rPr>
    </w:lvl>
    <w:lvl w:ilvl="6">
      <w:start w:val="1"/>
      <w:numFmt w:val="none"/>
      <w:lvlText w:val=""/>
      <w:lvlJc w:val="left"/>
      <w:pPr>
        <w:ind w:left="1440" w:hanging="720"/>
      </w:pPr>
      <w:rPr>
        <w:rFonts w:hint="default"/>
      </w:rPr>
    </w:lvl>
    <w:lvl w:ilvl="7">
      <w:start w:val="1"/>
      <w:numFmt w:val="none"/>
      <w:lvlText w:val=""/>
      <w:lvlJc w:val="left"/>
      <w:pPr>
        <w:tabs>
          <w:tab w:val="num" w:pos="18288"/>
        </w:tabs>
        <w:ind w:left="1440" w:hanging="720"/>
      </w:pPr>
      <w:rPr>
        <w:rFonts w:hint="default"/>
      </w:rPr>
    </w:lvl>
    <w:lvl w:ilvl="8">
      <w:start w:val="1"/>
      <w:numFmt w:val="none"/>
      <w:lvlText w:val=""/>
      <w:lvlJc w:val="left"/>
      <w:pPr>
        <w:tabs>
          <w:tab w:val="num" w:pos="18288"/>
        </w:tabs>
        <w:ind w:left="1440" w:hanging="720"/>
      </w:pPr>
      <w:rPr>
        <w:rFonts w:hint="default"/>
      </w:rPr>
    </w:lvl>
  </w:abstractNum>
  <w:abstractNum w:abstractNumId="24" w15:restartNumberingAfterBreak="0">
    <w:nsid w:val="3B5858C4"/>
    <w:multiLevelType w:val="hybridMultilevel"/>
    <w:tmpl w:val="1F70700C"/>
    <w:lvl w:ilvl="0" w:tplc="0409000F">
      <w:start w:val="1"/>
      <w:numFmt w:val="decimal"/>
      <w:lvlText w:val="%1."/>
      <w:lvlJc w:val="left"/>
      <w:pPr>
        <w:ind w:left="1847" w:hanging="360"/>
      </w:pPr>
    </w:lvl>
    <w:lvl w:ilvl="1" w:tplc="04090019" w:tentative="1">
      <w:start w:val="1"/>
      <w:numFmt w:val="lowerLetter"/>
      <w:lvlText w:val="%2."/>
      <w:lvlJc w:val="left"/>
      <w:pPr>
        <w:ind w:left="2567" w:hanging="360"/>
      </w:pPr>
    </w:lvl>
    <w:lvl w:ilvl="2" w:tplc="0409001B" w:tentative="1">
      <w:start w:val="1"/>
      <w:numFmt w:val="lowerRoman"/>
      <w:lvlText w:val="%3."/>
      <w:lvlJc w:val="right"/>
      <w:pPr>
        <w:ind w:left="3287" w:hanging="180"/>
      </w:pPr>
    </w:lvl>
    <w:lvl w:ilvl="3" w:tplc="0409000F" w:tentative="1">
      <w:start w:val="1"/>
      <w:numFmt w:val="decimal"/>
      <w:lvlText w:val="%4."/>
      <w:lvlJc w:val="left"/>
      <w:pPr>
        <w:ind w:left="4007" w:hanging="360"/>
      </w:pPr>
    </w:lvl>
    <w:lvl w:ilvl="4" w:tplc="04090019" w:tentative="1">
      <w:start w:val="1"/>
      <w:numFmt w:val="lowerLetter"/>
      <w:lvlText w:val="%5."/>
      <w:lvlJc w:val="left"/>
      <w:pPr>
        <w:ind w:left="4727" w:hanging="360"/>
      </w:pPr>
    </w:lvl>
    <w:lvl w:ilvl="5" w:tplc="0409001B" w:tentative="1">
      <w:start w:val="1"/>
      <w:numFmt w:val="lowerRoman"/>
      <w:lvlText w:val="%6."/>
      <w:lvlJc w:val="right"/>
      <w:pPr>
        <w:ind w:left="5447" w:hanging="180"/>
      </w:pPr>
    </w:lvl>
    <w:lvl w:ilvl="6" w:tplc="0409000F" w:tentative="1">
      <w:start w:val="1"/>
      <w:numFmt w:val="decimal"/>
      <w:lvlText w:val="%7."/>
      <w:lvlJc w:val="left"/>
      <w:pPr>
        <w:ind w:left="6167" w:hanging="360"/>
      </w:pPr>
    </w:lvl>
    <w:lvl w:ilvl="7" w:tplc="04090019" w:tentative="1">
      <w:start w:val="1"/>
      <w:numFmt w:val="lowerLetter"/>
      <w:lvlText w:val="%8."/>
      <w:lvlJc w:val="left"/>
      <w:pPr>
        <w:ind w:left="6887" w:hanging="360"/>
      </w:pPr>
    </w:lvl>
    <w:lvl w:ilvl="8" w:tplc="0409001B" w:tentative="1">
      <w:start w:val="1"/>
      <w:numFmt w:val="lowerRoman"/>
      <w:lvlText w:val="%9."/>
      <w:lvlJc w:val="right"/>
      <w:pPr>
        <w:ind w:left="7607" w:hanging="180"/>
      </w:pPr>
    </w:lvl>
  </w:abstractNum>
  <w:abstractNum w:abstractNumId="25" w15:restartNumberingAfterBreak="0">
    <w:nsid w:val="3CA41A81"/>
    <w:multiLevelType w:val="multilevel"/>
    <w:tmpl w:val="1F0A2D9C"/>
    <w:styleLink w:val="HighlightedIcons"/>
    <w:lvl w:ilvl="0">
      <w:numFmt w:val="bullet"/>
      <w:lvlText w:val=""/>
      <w:lvlPicBulletId w:val="0"/>
      <w:lvlJc w:val="left"/>
      <w:pPr>
        <w:ind w:left="794" w:hanging="794"/>
      </w:pPr>
      <w:rPr>
        <w:rFonts w:hAnsi="Symbol" w:hint="default"/>
        <w:sz w:val="56"/>
      </w:rPr>
    </w:lvl>
    <w:lvl w:ilvl="1">
      <w:numFmt w:val="bullet"/>
      <w:lvlText w:val=""/>
      <w:lvlPicBulletId w:val="1"/>
      <w:lvlJc w:val="left"/>
      <w:pPr>
        <w:ind w:left="792" w:hanging="792"/>
      </w:pPr>
      <w:rPr>
        <w:rFonts w:hAnsi="Symbol" w:hint="default"/>
        <w:sz w:val="56"/>
      </w:rPr>
    </w:lvl>
    <w:lvl w:ilvl="2">
      <w:numFmt w:val="bullet"/>
      <w:lvlText w:val=""/>
      <w:lvlPicBulletId w:val="2"/>
      <w:lvlJc w:val="left"/>
      <w:pPr>
        <w:ind w:left="792" w:hanging="792"/>
      </w:pPr>
      <w:rPr>
        <w:rFonts w:hAnsi="Symbol" w:hint="default"/>
        <w:sz w:val="56"/>
      </w:rPr>
    </w:lvl>
    <w:lvl w:ilvl="3">
      <w:numFmt w:val="bullet"/>
      <w:lvlText w:val=""/>
      <w:lvlPicBulletId w:val="3"/>
      <w:lvlJc w:val="left"/>
      <w:pPr>
        <w:ind w:left="792" w:hanging="792"/>
      </w:pPr>
      <w:rPr>
        <w:rFonts w:hAnsi="Symbol" w:hint="default"/>
        <w:sz w:val="56"/>
      </w:rPr>
    </w:lvl>
    <w:lvl w:ilvl="4">
      <w:numFmt w:val="bullet"/>
      <w:lvlText w:val=""/>
      <w:lvlPicBulletId w:val="4"/>
      <w:lvlJc w:val="left"/>
      <w:pPr>
        <w:ind w:left="792" w:hanging="792"/>
      </w:pPr>
      <w:rPr>
        <w:rFonts w:hAnsi="Symbol" w:hint="default"/>
        <w:sz w:val="56"/>
      </w:rPr>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6" w15:restartNumberingAfterBreak="0">
    <w:nsid w:val="45F457BD"/>
    <w:multiLevelType w:val="multilevel"/>
    <w:tmpl w:val="75024D2A"/>
    <w:styleLink w:val="LFO36"/>
    <w:lvl w:ilvl="0">
      <w:numFmt w:val="bullet"/>
      <w:pStyle w:val="dikdangericonkey"/>
      <w:lvlText w:val=""/>
      <w:lvlPicBulletId w:val="5"/>
      <w:lvlJc w:val="left"/>
      <w:pPr>
        <w:ind w:left="3240" w:hanging="2520"/>
      </w:pPr>
      <w:rPr>
        <w:rFonts w:hAnsi="Symbol" w:hint="default"/>
        <w:sz w:val="40"/>
      </w:rPr>
    </w:lvl>
    <w:lvl w:ilvl="1">
      <w:numFmt w:val="bullet"/>
      <w:lvlText w:val=""/>
      <w:lvlPicBulletId w:val="6"/>
      <w:lvlJc w:val="left"/>
      <w:pPr>
        <w:ind w:left="3240" w:hanging="2520"/>
      </w:pPr>
      <w:rPr>
        <w:rFonts w:hAnsi="Symbol" w:hint="default"/>
        <w:sz w:val="40"/>
      </w:rPr>
    </w:lvl>
    <w:lvl w:ilvl="2">
      <w:numFmt w:val="bullet"/>
      <w:lvlText w:val=""/>
      <w:lvlPicBulletId w:val="7"/>
      <w:lvlJc w:val="left"/>
      <w:pPr>
        <w:ind w:left="3240" w:hanging="2520"/>
      </w:pPr>
      <w:rPr>
        <w:rFonts w:hAnsi="Symbol" w:hint="default"/>
        <w:sz w:val="40"/>
      </w:rPr>
    </w:lvl>
    <w:lvl w:ilvl="3">
      <w:numFmt w:val="bullet"/>
      <w:lvlText w:val=""/>
      <w:lvlPicBulletId w:val="8"/>
      <w:lvlJc w:val="left"/>
      <w:pPr>
        <w:ind w:left="3240" w:hanging="2520"/>
      </w:pPr>
      <w:rPr>
        <w:rFonts w:hAnsi="Symbol" w:hint="default"/>
        <w:sz w:val="40"/>
      </w:rPr>
    </w:lvl>
    <w:lvl w:ilvl="4">
      <w:numFmt w:val="bullet"/>
      <w:lvlText w:val=""/>
      <w:lvlPicBulletId w:val="9"/>
      <w:lvlJc w:val="left"/>
      <w:pPr>
        <w:ind w:left="3240" w:hanging="2520"/>
      </w:pPr>
      <w:rPr>
        <w:rFonts w:hAnsi="Symbol" w:hint="default"/>
        <w:sz w:val="40"/>
      </w:rPr>
    </w:lvl>
    <w:lvl w:ilvl="5">
      <w:numFmt w:val="bullet"/>
      <w:lvlText w:val=""/>
      <w:lvlPicBulletId w:val="10"/>
      <w:lvlJc w:val="left"/>
      <w:pPr>
        <w:ind w:left="3240" w:hanging="2520"/>
      </w:pPr>
      <w:rPr>
        <w:rFonts w:hAnsi="Symbol" w:hint="default"/>
        <w:sz w:val="40"/>
      </w:rPr>
    </w:lvl>
    <w:lvl w:ilvl="6">
      <w:numFmt w:val="bullet"/>
      <w:lvlText w:val=""/>
      <w:lvlPicBulletId w:val="11"/>
      <w:lvlJc w:val="left"/>
      <w:pPr>
        <w:ind w:left="3240" w:hanging="2520"/>
      </w:pPr>
      <w:rPr>
        <w:rFonts w:hAnsi="Symbol" w:hint="default"/>
        <w:sz w:val="40"/>
      </w:rPr>
    </w:lvl>
    <w:lvl w:ilvl="7">
      <w:numFmt w:val="bullet"/>
      <w:lvlText w:val=""/>
      <w:lvlPicBulletId w:val="12"/>
      <w:lvlJc w:val="left"/>
      <w:pPr>
        <w:ind w:left="3240" w:hanging="2520"/>
      </w:pPr>
      <w:rPr>
        <w:rFonts w:hAnsi="Symbol" w:hint="default"/>
        <w:sz w:val="40"/>
      </w:rPr>
    </w:lvl>
    <w:lvl w:ilvl="8">
      <w:numFmt w:val="bullet"/>
      <w:lvlText w:val=""/>
      <w:lvlPicBulletId w:val="13"/>
      <w:lvlJc w:val="left"/>
      <w:pPr>
        <w:ind w:left="3240" w:hanging="2520"/>
      </w:pPr>
      <w:rPr>
        <w:rFonts w:hAnsi="Symbol" w:hint="default"/>
        <w:sz w:val="40"/>
      </w:rPr>
    </w:lvl>
  </w:abstractNum>
  <w:abstractNum w:abstractNumId="27" w15:restartNumberingAfterBreak="0">
    <w:nsid w:val="4C5635AD"/>
    <w:multiLevelType w:val="multilevel"/>
    <w:tmpl w:val="C218993A"/>
    <w:lvl w:ilvl="0">
      <w:start w:val="1"/>
      <w:numFmt w:val="none"/>
      <w:pStyle w:val="nname"/>
      <w:lvlText w:val="Name:"/>
      <w:lvlJc w:val="left"/>
      <w:pPr>
        <w:ind w:left="1080" w:hanging="360"/>
      </w:pPr>
      <w:rPr>
        <w:rFonts w:hint="default"/>
        <w:b/>
        <w:i w:val="0"/>
      </w:rPr>
    </w:lvl>
    <w:lvl w:ilvl="1">
      <w:start w:val="1"/>
      <w:numFmt w:val="none"/>
      <w:pStyle w:val="addaddress"/>
      <w:lvlText w:val="Address:"/>
      <w:lvlJc w:val="left"/>
      <w:pPr>
        <w:ind w:left="1080" w:hanging="360"/>
      </w:pPr>
      <w:rPr>
        <w:rFonts w:hint="default"/>
        <w:b/>
        <w:i w:val="0"/>
      </w:rPr>
    </w:lvl>
    <w:lvl w:ilvl="2">
      <w:start w:val="1"/>
      <w:numFmt w:val="none"/>
      <w:pStyle w:val="accaccess"/>
      <w:lvlText w:val="Access:"/>
      <w:lvlJc w:val="left"/>
      <w:pPr>
        <w:ind w:left="1080" w:hanging="360"/>
      </w:pPr>
      <w:rPr>
        <w:rFonts w:hint="default"/>
        <w:b/>
        <w:i w:val="0"/>
      </w:rPr>
    </w:lvl>
    <w:lvl w:ilvl="3">
      <w:start w:val="1"/>
      <w:numFmt w:val="none"/>
      <w:pStyle w:val="rereset"/>
      <w:lvlText w:val="Reset:"/>
      <w:lvlJc w:val="left"/>
      <w:pPr>
        <w:ind w:left="1080" w:hanging="360"/>
      </w:pPr>
      <w:rPr>
        <w:rFonts w:hint="default"/>
        <w:b/>
        <w:i w:val="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586B3C5E"/>
    <w:multiLevelType w:val="hybridMultilevel"/>
    <w:tmpl w:val="33F2420C"/>
    <w:lvl w:ilvl="0" w:tplc="485EB516">
      <w:start w:val="1"/>
      <w:numFmt w:val="bullet"/>
      <w:pStyle w:val="Features1Bulletind"/>
      <w:lvlText w:val=""/>
      <w:lvlJc w:val="left"/>
      <w:pPr>
        <w:ind w:left="810" w:hanging="360"/>
      </w:pPr>
      <w:rPr>
        <w:rFonts w:ascii="Symbol" w:hAnsi="Symbol" w:hint="default"/>
        <w:color w:val="585858"/>
        <w:sz w:val="20"/>
      </w:rPr>
    </w:lvl>
    <w:lvl w:ilvl="1" w:tplc="43F47DC4" w:tentative="1">
      <w:start w:val="1"/>
      <w:numFmt w:val="bullet"/>
      <w:lvlText w:val="o"/>
      <w:lvlJc w:val="left"/>
      <w:pPr>
        <w:ind w:left="1440" w:hanging="360"/>
      </w:pPr>
      <w:rPr>
        <w:rFonts w:ascii="Courier New" w:hAnsi="Courier New" w:cs="Courier New" w:hint="default"/>
      </w:rPr>
    </w:lvl>
    <w:lvl w:ilvl="2" w:tplc="5B5649D6" w:tentative="1">
      <w:start w:val="1"/>
      <w:numFmt w:val="bullet"/>
      <w:lvlText w:val=""/>
      <w:lvlJc w:val="left"/>
      <w:pPr>
        <w:ind w:left="2160" w:hanging="360"/>
      </w:pPr>
      <w:rPr>
        <w:rFonts w:ascii="Wingdings" w:hAnsi="Wingdings" w:hint="default"/>
      </w:rPr>
    </w:lvl>
    <w:lvl w:ilvl="3" w:tplc="1646D76E" w:tentative="1">
      <w:start w:val="1"/>
      <w:numFmt w:val="bullet"/>
      <w:lvlText w:val=""/>
      <w:lvlJc w:val="left"/>
      <w:pPr>
        <w:ind w:left="2880" w:hanging="360"/>
      </w:pPr>
      <w:rPr>
        <w:rFonts w:ascii="Symbol" w:hAnsi="Symbol" w:hint="default"/>
      </w:rPr>
    </w:lvl>
    <w:lvl w:ilvl="4" w:tplc="23C6BE26" w:tentative="1">
      <w:start w:val="1"/>
      <w:numFmt w:val="bullet"/>
      <w:lvlText w:val="o"/>
      <w:lvlJc w:val="left"/>
      <w:pPr>
        <w:ind w:left="3600" w:hanging="360"/>
      </w:pPr>
      <w:rPr>
        <w:rFonts w:ascii="Courier New" w:hAnsi="Courier New" w:cs="Courier New" w:hint="default"/>
      </w:rPr>
    </w:lvl>
    <w:lvl w:ilvl="5" w:tplc="70CA6252" w:tentative="1">
      <w:start w:val="1"/>
      <w:numFmt w:val="bullet"/>
      <w:lvlText w:val=""/>
      <w:lvlJc w:val="left"/>
      <w:pPr>
        <w:ind w:left="4320" w:hanging="360"/>
      </w:pPr>
      <w:rPr>
        <w:rFonts w:ascii="Wingdings" w:hAnsi="Wingdings" w:hint="default"/>
      </w:rPr>
    </w:lvl>
    <w:lvl w:ilvl="6" w:tplc="4C1E8860" w:tentative="1">
      <w:start w:val="1"/>
      <w:numFmt w:val="bullet"/>
      <w:lvlText w:val=""/>
      <w:lvlJc w:val="left"/>
      <w:pPr>
        <w:ind w:left="5040" w:hanging="360"/>
      </w:pPr>
      <w:rPr>
        <w:rFonts w:ascii="Symbol" w:hAnsi="Symbol" w:hint="default"/>
      </w:rPr>
    </w:lvl>
    <w:lvl w:ilvl="7" w:tplc="2C923B98" w:tentative="1">
      <w:start w:val="1"/>
      <w:numFmt w:val="bullet"/>
      <w:lvlText w:val="o"/>
      <w:lvlJc w:val="left"/>
      <w:pPr>
        <w:ind w:left="5760" w:hanging="360"/>
      </w:pPr>
      <w:rPr>
        <w:rFonts w:ascii="Courier New" w:hAnsi="Courier New" w:cs="Courier New" w:hint="default"/>
      </w:rPr>
    </w:lvl>
    <w:lvl w:ilvl="8" w:tplc="BADE645E" w:tentative="1">
      <w:start w:val="1"/>
      <w:numFmt w:val="bullet"/>
      <w:lvlText w:val=""/>
      <w:lvlJc w:val="left"/>
      <w:pPr>
        <w:ind w:left="6480" w:hanging="360"/>
      </w:pPr>
      <w:rPr>
        <w:rFonts w:ascii="Wingdings" w:hAnsi="Wingdings" w:hint="default"/>
      </w:rPr>
    </w:lvl>
  </w:abstractNum>
  <w:abstractNum w:abstractNumId="29" w15:restartNumberingAfterBreak="0">
    <w:nsid w:val="5B3D0966"/>
    <w:multiLevelType w:val="multilevel"/>
    <w:tmpl w:val="141E0930"/>
    <w:styleLink w:val="Style1"/>
    <w:lvl w:ilvl="0">
      <w:start w:val="3"/>
      <w:numFmt w:val="decimal"/>
      <w:lvlText w:val="%1."/>
      <w:lvlJc w:val="left"/>
      <w:pPr>
        <w:ind w:left="720" w:hanging="720"/>
      </w:pPr>
      <w:rPr>
        <w:rFonts w:ascii="Interval" w:hAnsi="Interval"/>
        <w:sz w:val="28"/>
      </w:rPr>
    </w:lvl>
    <w:lvl w:ilvl="1">
      <w:start w:val="1"/>
      <w:numFmt w:val="decimal"/>
      <w:lvlText w:val="%1.%2."/>
      <w:lvlJc w:val="left"/>
      <w:pPr>
        <w:ind w:left="720" w:hanging="720"/>
      </w:pPr>
      <w:rPr>
        <w:rFonts w:ascii="Helvetica" w:hAnsi="Helvetica" w:hint="default"/>
        <w:b/>
        <w:i w:val="0"/>
        <w:sz w:val="24"/>
      </w:rPr>
    </w:lvl>
    <w:lvl w:ilvl="2">
      <w:start w:val="1"/>
      <w:numFmt w:val="decimal"/>
      <w:lvlText w:val="%1.%2.%3."/>
      <w:lvlJc w:val="left"/>
      <w:pPr>
        <w:ind w:left="720" w:hanging="720"/>
      </w:pPr>
      <w:rPr>
        <w:rFonts w:ascii="Helvetica" w:hAnsi="Helvetica" w:hint="default"/>
        <w:b/>
        <w:i w:val="0"/>
        <w:sz w:val="21"/>
      </w:rPr>
    </w:lvl>
    <w:lvl w:ilvl="3">
      <w:start w:val="1"/>
      <w:numFmt w:val="decimal"/>
      <w:lvlText w:val="%1.%2.%3.%4."/>
      <w:lvlJc w:val="left"/>
      <w:pPr>
        <w:tabs>
          <w:tab w:val="num" w:pos="1080"/>
        </w:tabs>
        <w:ind w:left="1080" w:hanging="1080"/>
      </w:pPr>
      <w:rPr>
        <w:rFonts w:ascii="Helvetica" w:hAnsi="Helvetica" w:hint="default"/>
        <w:b w:val="0"/>
        <w:i/>
        <w:sz w:val="21"/>
      </w:rPr>
    </w:lvl>
    <w:lvl w:ilvl="4">
      <w:start w:val="1"/>
      <w:numFmt w:val="none"/>
      <w:lvlText w:val=""/>
      <w:lvlJc w:val="left"/>
      <w:pPr>
        <w:ind w:left="504" w:firstLine="0"/>
      </w:pPr>
      <w:rPr>
        <w:rFonts w:ascii="Helvetica" w:hAnsi="Helvetica" w:hint="default"/>
        <w:b/>
        <w:i w:val="0"/>
        <w:sz w:val="24"/>
      </w:rPr>
    </w:lvl>
    <w:lvl w:ilvl="5">
      <w:start w:val="1"/>
      <w:numFmt w:val="decimal"/>
      <w:lvlText w:val="Figure %1-%6."/>
      <w:lvlJc w:val="left"/>
      <w:pPr>
        <w:ind w:left="1800" w:hanging="1296"/>
      </w:pPr>
      <w:rPr>
        <w:rFonts w:ascii="Helvetica" w:hAnsi="Helvetica" w:hint="default"/>
        <w:b w:val="0"/>
        <w:i w:val="0"/>
        <w:sz w:val="18"/>
      </w:rPr>
    </w:lvl>
    <w:lvl w:ilvl="6">
      <w:start w:val="1"/>
      <w:numFmt w:val="decimal"/>
      <w:lvlText w:val="Table %1-%7."/>
      <w:lvlJc w:val="left"/>
      <w:pPr>
        <w:ind w:left="1800" w:hanging="1080"/>
      </w:pPr>
      <w:rPr>
        <w:rFonts w:ascii="Helvetica" w:hAnsi="Helvetica" w:hint="default"/>
        <w:b w:val="0"/>
        <w:i w:val="0"/>
        <w:sz w:val="18"/>
      </w:rPr>
    </w:lvl>
    <w:lvl w:ilvl="7">
      <w:start w:val="1"/>
      <w:numFmt w:val="none"/>
      <w:lvlText w:val="Note:"/>
      <w:lvlJc w:val="left"/>
      <w:pPr>
        <w:ind w:left="1800" w:hanging="1080"/>
      </w:pPr>
      <w:rPr>
        <w:rFonts w:ascii="Helvetica" w:hAnsi="Helvetica" w:hint="default"/>
        <w:b w:val="0"/>
        <w:i w:val="0"/>
        <w:sz w:val="18"/>
      </w:rPr>
    </w:lvl>
    <w:lvl w:ilvl="8">
      <w:start w:val="1"/>
      <w:numFmt w:val="none"/>
      <w:lvlText w:val="Notes:"/>
      <w:lvlJc w:val="left"/>
      <w:pPr>
        <w:ind w:left="1800" w:hanging="1080"/>
      </w:pPr>
      <w:rPr>
        <w:rFonts w:ascii="Helvetica" w:hAnsi="Helvetica" w:hint="default"/>
        <w:b w:val="0"/>
        <w:i w:val="0"/>
        <w:sz w:val="18"/>
      </w:rPr>
    </w:lvl>
  </w:abstractNum>
  <w:abstractNum w:abstractNumId="30" w15:restartNumberingAfterBreak="0">
    <w:nsid w:val="60F9789C"/>
    <w:multiLevelType w:val="multilevel"/>
    <w:tmpl w:val="8C8A164A"/>
    <w:styleLink w:val="DocumentType"/>
    <w:lvl w:ilvl="0">
      <w:start w:val="1"/>
      <w:numFmt w:val="none"/>
      <w:pStyle w:val="wpwhitepaper"/>
      <w:lvlText w:val="Application Note%1"/>
      <w:lvlJc w:val="left"/>
    </w:lvl>
    <w:lvl w:ilvl="1">
      <w:start w:val="1"/>
      <w:numFmt w:val="none"/>
      <w:lvlText w:val="Overview%2"/>
      <w:lvlJc w:val="left"/>
    </w:lvl>
    <w:lvl w:ilvl="2">
      <w:start w:val="1"/>
      <w:numFmt w:val="none"/>
      <w:lvlText w:val="User Guide%3"/>
      <w:lvlJc w:val="left"/>
    </w:lvl>
    <w:lvl w:ilvl="3">
      <w:start w:val="1"/>
      <w:numFmt w:val="none"/>
      <w:lvlText w:val="White Paper%4"/>
      <w:lvlJc w:val="left"/>
      <w:pPr>
        <w:ind w:left="0" w:firstLine="821"/>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1" w15:restartNumberingAfterBreak="0">
    <w:nsid w:val="60FB4B3E"/>
    <w:multiLevelType w:val="multilevel"/>
    <w:tmpl w:val="56683D06"/>
    <w:lvl w:ilvl="0">
      <w:start w:val="1"/>
      <w:numFmt w:val="decimal"/>
      <w:pStyle w:val="Features3FigureX"/>
      <w:lvlText w:val="Figure %1."/>
      <w:lvlJc w:val="left"/>
      <w:pPr>
        <w:tabs>
          <w:tab w:val="num" w:pos="4680"/>
        </w:tabs>
        <w:ind w:left="4680" w:hanging="1080"/>
      </w:pPr>
      <w:rPr>
        <w:rFonts w:ascii="Arial" w:hAnsi="Arial" w:hint="default"/>
        <w:b/>
        <w:i w:val="0"/>
        <w:sz w:val="18"/>
      </w:rPr>
    </w:lvl>
    <w:lvl w:ilvl="1">
      <w:start w:val="1"/>
      <w:numFmt w:val="decimal"/>
      <w:lvlRestart w:val="0"/>
      <w:pStyle w:val="Features3TableX"/>
      <w:lvlText w:val="Table %2."/>
      <w:lvlJc w:val="left"/>
      <w:pPr>
        <w:tabs>
          <w:tab w:val="num" w:pos="4680"/>
        </w:tabs>
        <w:ind w:left="4680" w:hanging="1080"/>
      </w:pPr>
      <w:rPr>
        <w:rFonts w:ascii="Arial" w:hAnsi="Arial" w:hint="default"/>
        <w:b/>
        <w:i w:val="0"/>
        <w:sz w:val="18"/>
      </w:rPr>
    </w:lvl>
    <w:lvl w:ilvl="2">
      <w:start w:val="1"/>
      <w:numFmt w:val="decimal"/>
      <w:lvlRestart w:val="0"/>
      <w:lvlText w:val="Figure %3."/>
      <w:lvlJc w:val="left"/>
      <w:pPr>
        <w:tabs>
          <w:tab w:val="num" w:pos="1800"/>
        </w:tabs>
        <w:ind w:left="1800" w:hanging="1080"/>
      </w:pPr>
      <w:rPr>
        <w:rFonts w:ascii="Arial" w:hAnsi="Arial" w:hint="default"/>
        <w:b/>
        <w:i w:val="0"/>
        <w:sz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6D4365E7"/>
    <w:multiLevelType w:val="multilevel"/>
    <w:tmpl w:val="2136757C"/>
    <w:styleLink w:val="LFO3"/>
    <w:lvl w:ilvl="0">
      <w:start w:val="1"/>
      <w:numFmt w:val="decimal"/>
      <w:pStyle w:val="fftafeaturesfiguretitleacr"/>
      <w:lvlText w:val="Figure %1."/>
      <w:lvlJc w:val="left"/>
      <w:pPr>
        <w:ind w:left="15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E5D3CC3"/>
    <w:multiLevelType w:val="multilevel"/>
    <w:tmpl w:val="987433BA"/>
    <w:numStyleLink w:val="BulletLists"/>
  </w:abstractNum>
  <w:abstractNum w:abstractNumId="34" w15:restartNumberingAfterBreak="0">
    <w:nsid w:val="78C909A1"/>
    <w:multiLevelType w:val="hybridMultilevel"/>
    <w:tmpl w:val="AB6E20F4"/>
    <w:lvl w:ilvl="0" w:tplc="AA04D296">
      <w:start w:val="1"/>
      <w:numFmt w:val="bullet"/>
      <w:pStyle w:val="ListBullet2"/>
      <w:lvlText w:val=""/>
      <w:lvlJc w:val="left"/>
      <w:pPr>
        <w:ind w:left="1620" w:hanging="360"/>
      </w:pPr>
      <w:rPr>
        <w:rFonts w:ascii="Symbol" w:hAnsi="Symbol" w:hint="default"/>
        <w:color w:val="585858"/>
      </w:rPr>
    </w:lvl>
    <w:lvl w:ilvl="1" w:tplc="5E6A994E" w:tentative="1">
      <w:start w:val="1"/>
      <w:numFmt w:val="bullet"/>
      <w:lvlText w:val="o"/>
      <w:lvlJc w:val="left"/>
      <w:pPr>
        <w:ind w:left="2340" w:hanging="360"/>
      </w:pPr>
      <w:rPr>
        <w:rFonts w:ascii="Courier New" w:hAnsi="Courier New" w:cs="Courier New" w:hint="default"/>
      </w:rPr>
    </w:lvl>
    <w:lvl w:ilvl="2" w:tplc="D4124F8E" w:tentative="1">
      <w:start w:val="1"/>
      <w:numFmt w:val="bullet"/>
      <w:lvlText w:val=""/>
      <w:lvlJc w:val="left"/>
      <w:pPr>
        <w:ind w:left="3060" w:hanging="360"/>
      </w:pPr>
      <w:rPr>
        <w:rFonts w:ascii="Wingdings" w:hAnsi="Wingdings" w:hint="default"/>
      </w:rPr>
    </w:lvl>
    <w:lvl w:ilvl="3" w:tplc="4B380E54" w:tentative="1">
      <w:start w:val="1"/>
      <w:numFmt w:val="bullet"/>
      <w:lvlText w:val=""/>
      <w:lvlJc w:val="left"/>
      <w:pPr>
        <w:ind w:left="3780" w:hanging="360"/>
      </w:pPr>
      <w:rPr>
        <w:rFonts w:ascii="Symbol" w:hAnsi="Symbol" w:hint="default"/>
      </w:rPr>
    </w:lvl>
    <w:lvl w:ilvl="4" w:tplc="E7D6A49E" w:tentative="1">
      <w:start w:val="1"/>
      <w:numFmt w:val="bullet"/>
      <w:lvlText w:val="o"/>
      <w:lvlJc w:val="left"/>
      <w:pPr>
        <w:ind w:left="4500" w:hanging="360"/>
      </w:pPr>
      <w:rPr>
        <w:rFonts w:ascii="Courier New" w:hAnsi="Courier New" w:cs="Courier New" w:hint="default"/>
      </w:rPr>
    </w:lvl>
    <w:lvl w:ilvl="5" w:tplc="C16A97D8" w:tentative="1">
      <w:start w:val="1"/>
      <w:numFmt w:val="bullet"/>
      <w:lvlText w:val=""/>
      <w:lvlJc w:val="left"/>
      <w:pPr>
        <w:ind w:left="5220" w:hanging="360"/>
      </w:pPr>
      <w:rPr>
        <w:rFonts w:ascii="Wingdings" w:hAnsi="Wingdings" w:hint="default"/>
      </w:rPr>
    </w:lvl>
    <w:lvl w:ilvl="6" w:tplc="D054A15C" w:tentative="1">
      <w:start w:val="1"/>
      <w:numFmt w:val="bullet"/>
      <w:lvlText w:val=""/>
      <w:lvlJc w:val="left"/>
      <w:pPr>
        <w:ind w:left="5940" w:hanging="360"/>
      </w:pPr>
      <w:rPr>
        <w:rFonts w:ascii="Symbol" w:hAnsi="Symbol" w:hint="default"/>
      </w:rPr>
    </w:lvl>
    <w:lvl w:ilvl="7" w:tplc="BED697BE" w:tentative="1">
      <w:start w:val="1"/>
      <w:numFmt w:val="bullet"/>
      <w:lvlText w:val="o"/>
      <w:lvlJc w:val="left"/>
      <w:pPr>
        <w:ind w:left="6660" w:hanging="360"/>
      </w:pPr>
      <w:rPr>
        <w:rFonts w:ascii="Courier New" w:hAnsi="Courier New" w:cs="Courier New" w:hint="default"/>
      </w:rPr>
    </w:lvl>
    <w:lvl w:ilvl="8" w:tplc="BFFEE988" w:tentative="1">
      <w:start w:val="1"/>
      <w:numFmt w:val="bullet"/>
      <w:lvlText w:val=""/>
      <w:lvlJc w:val="left"/>
      <w:pPr>
        <w:ind w:left="7380" w:hanging="360"/>
      </w:pPr>
      <w:rPr>
        <w:rFonts w:ascii="Wingdings" w:hAnsi="Wingdings" w:hint="default"/>
      </w:rPr>
    </w:lvl>
  </w:abstractNum>
  <w:abstractNum w:abstractNumId="35" w15:restartNumberingAfterBreak="0">
    <w:nsid w:val="78F80726"/>
    <w:multiLevelType w:val="multilevel"/>
    <w:tmpl w:val="5DD657D0"/>
    <w:lvl w:ilvl="0">
      <w:start w:val="1"/>
      <w:numFmt w:val="decimal"/>
      <w:pStyle w:val="Heading1"/>
      <w:lvlText w:val="%1."/>
      <w:lvlJc w:val="left"/>
      <w:pPr>
        <w:tabs>
          <w:tab w:val="num" w:pos="720"/>
        </w:tabs>
        <w:ind w:left="720" w:hanging="720"/>
      </w:pPr>
      <w:rPr>
        <w:rFonts w:ascii="Arial" w:hAnsi="Arial" w:hint="default"/>
        <w:b/>
        <w:i w:val="0"/>
        <w:sz w:val="26"/>
      </w:rPr>
    </w:lvl>
    <w:lvl w:ilvl="1">
      <w:start w:val="1"/>
      <w:numFmt w:val="decimal"/>
      <w:pStyle w:val="Heading2"/>
      <w:lvlText w:val="%1.%2"/>
      <w:lvlJc w:val="left"/>
      <w:pPr>
        <w:tabs>
          <w:tab w:val="num" w:pos="720"/>
        </w:tabs>
        <w:ind w:left="720" w:hanging="7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rFonts w:ascii="Arial" w:hAnsi="Arial" w:hint="default"/>
        <w:b/>
        <w:i w:val="0"/>
        <w:sz w:val="20"/>
      </w:rPr>
    </w:lvl>
    <w:lvl w:ilvl="3">
      <w:start w:val="1"/>
      <w:numFmt w:val="decimal"/>
      <w:pStyle w:val="Heading4"/>
      <w:lvlText w:val="%1.%2.%3.%4"/>
      <w:lvlJc w:val="left"/>
      <w:pPr>
        <w:tabs>
          <w:tab w:val="num" w:pos="1146"/>
        </w:tabs>
        <w:ind w:left="1614" w:hanging="1188"/>
      </w:pPr>
      <w:rPr>
        <w:rFonts w:ascii="Arial" w:hAnsi="Arial" w:hint="default"/>
        <w:b/>
        <w:i w:val="0"/>
        <w:sz w:val="20"/>
      </w:rPr>
    </w:lvl>
    <w:lvl w:ilvl="4">
      <w:start w:val="1"/>
      <w:numFmt w:val="none"/>
      <w:pStyle w:val="Heading5"/>
      <w:lvlText w:val=""/>
      <w:lvlJc w:val="left"/>
      <w:pPr>
        <w:tabs>
          <w:tab w:val="num" w:pos="720"/>
        </w:tabs>
        <w:ind w:left="720" w:firstLine="0"/>
      </w:pPr>
      <w:rPr>
        <w:rFonts w:ascii="Arial" w:hAnsi="Arial" w:hint="default"/>
        <w:b/>
        <w:i w:val="0"/>
        <w:sz w:val="24"/>
      </w:rPr>
    </w:lvl>
    <w:lvl w:ilvl="5">
      <w:start w:val="1"/>
      <w:numFmt w:val="decimal"/>
      <w:lvlRestart w:val="1"/>
      <w:pStyle w:val="FigureX-XTitle"/>
      <w:lvlText w:val="Figure %1-%6."/>
      <w:lvlJc w:val="left"/>
      <w:pPr>
        <w:ind w:left="1788" w:hanging="1080"/>
      </w:pPr>
      <w:rPr>
        <w:rFonts w:ascii="Arial" w:hAnsi="Arial" w:hint="default"/>
        <w:b/>
        <w:i w:val="0"/>
        <w:sz w:val="18"/>
      </w:rPr>
    </w:lvl>
    <w:lvl w:ilvl="6">
      <w:start w:val="1"/>
      <w:numFmt w:val="decimal"/>
      <w:lvlRestart w:val="1"/>
      <w:pStyle w:val="TableX-XTitle"/>
      <w:lvlText w:val="Table %1-%7."/>
      <w:lvlJc w:val="left"/>
      <w:pPr>
        <w:ind w:left="1800" w:hanging="1080"/>
      </w:pPr>
      <w:rPr>
        <w:rFonts w:ascii="Arial" w:hAnsi="Arial" w:hint="default"/>
        <w:b/>
        <w:i w:val="0"/>
        <w:sz w:val="18"/>
      </w:rPr>
    </w:lvl>
    <w:lvl w:ilvl="7">
      <w:start w:val="1"/>
      <w:numFmt w:val="decimal"/>
      <w:pStyle w:val="ListNumber"/>
      <w:lvlText w:val="%8."/>
      <w:lvlJc w:val="left"/>
      <w:pPr>
        <w:ind w:left="1267" w:hanging="360"/>
      </w:pPr>
      <w:rPr>
        <w:rFonts w:ascii="Arial" w:hAnsi="Arial" w:hint="default"/>
        <w:b w:val="0"/>
        <w:i w:val="0"/>
        <w:sz w:val="18"/>
      </w:rPr>
    </w:lvl>
    <w:lvl w:ilvl="8">
      <w:start w:val="1"/>
      <w:numFmt w:val="lowerLetter"/>
      <w:pStyle w:val="Listabcindent"/>
      <w:lvlText w:val="%9."/>
      <w:lvlJc w:val="left"/>
      <w:pPr>
        <w:ind w:left="1800" w:hanging="360"/>
      </w:pPr>
      <w:rPr>
        <w:rFonts w:hint="default"/>
        <w:b w:val="0"/>
        <w:i w:val="0"/>
      </w:rPr>
    </w:lvl>
  </w:abstractNum>
  <w:num w:numId="1">
    <w:abstractNumId w:val="4"/>
  </w:num>
  <w:num w:numId="2">
    <w:abstractNumId w:val="9"/>
  </w:num>
  <w:num w:numId="3">
    <w:abstractNumId w:val="8"/>
  </w:num>
  <w:num w:numId="4">
    <w:abstractNumId w:val="21"/>
  </w:num>
  <w:num w:numId="5">
    <w:abstractNumId w:val="18"/>
  </w:num>
  <w:num w:numId="6">
    <w:abstractNumId w:val="16"/>
  </w:num>
  <w:num w:numId="7">
    <w:abstractNumId w:val="31"/>
  </w:num>
  <w:num w:numId="8">
    <w:abstractNumId w:val="12"/>
  </w:num>
  <w:num w:numId="9">
    <w:abstractNumId w:val="11"/>
  </w:num>
  <w:num w:numId="10">
    <w:abstractNumId w:val="13"/>
  </w:num>
  <w:num w:numId="11">
    <w:abstractNumId w:val="3"/>
  </w:num>
  <w:num w:numId="12">
    <w:abstractNumId w:val="5"/>
  </w:num>
  <w:num w:numId="13">
    <w:abstractNumId w:val="2"/>
  </w:num>
  <w:num w:numId="14">
    <w:abstractNumId w:val="1"/>
  </w:num>
  <w:num w:numId="15">
    <w:abstractNumId w:val="0"/>
  </w:num>
  <w:num w:numId="16">
    <w:abstractNumId w:val="10"/>
  </w:num>
  <w:num w:numId="17">
    <w:abstractNumId w:val="29"/>
  </w:num>
  <w:num w:numId="18">
    <w:abstractNumId w:val="28"/>
  </w:num>
  <w:num w:numId="19">
    <w:abstractNumId w:val="15"/>
  </w:num>
  <w:num w:numId="20">
    <w:abstractNumId w:val="19"/>
  </w:num>
  <w:num w:numId="21">
    <w:abstractNumId w:val="34"/>
  </w:num>
  <w:num w:numId="22">
    <w:abstractNumId w:val="35"/>
  </w:num>
  <w:num w:numId="23">
    <w:abstractNumId w:val="20"/>
  </w:num>
  <w:num w:numId="24">
    <w:abstractNumId w:val="6"/>
  </w:num>
  <w:num w:numId="25">
    <w:abstractNumId w:val="27"/>
  </w:num>
  <w:num w:numId="26">
    <w:abstractNumId w:val="30"/>
  </w:num>
  <w:num w:numId="27">
    <w:abstractNumId w:val="25"/>
  </w:num>
  <w:num w:numId="28">
    <w:abstractNumId w:val="32"/>
  </w:num>
  <w:num w:numId="29">
    <w:abstractNumId w:val="26"/>
  </w:num>
  <w:num w:numId="30">
    <w:abstractNumId w:val="7"/>
  </w:num>
  <w:num w:numId="31">
    <w:abstractNumId w:val="23"/>
  </w:num>
  <w:num w:numId="32">
    <w:abstractNumId w:val="24"/>
  </w:num>
  <w:num w:numId="33">
    <w:abstractNumId w:val="14"/>
  </w:num>
  <w:num w:numId="34">
    <w:abstractNumId w:val="22"/>
    <w:lvlOverride w:ilvl="0">
      <w:lvl w:ilvl="0">
        <w:start w:val="1"/>
        <w:numFmt w:val="upperLetter"/>
        <w:pStyle w:val="a1appendix1"/>
        <w:lvlText w:val="Appendix %1"/>
        <w:lvlJc w:val="left"/>
        <w:pPr>
          <w:ind w:left="2520" w:hanging="2520"/>
        </w:pPr>
        <w:rPr>
          <w:rFonts w:hint="default"/>
          <w:b/>
          <w:i w:val="0"/>
        </w:rPr>
      </w:lvl>
    </w:lvlOverride>
    <w:lvlOverride w:ilvl="1">
      <w:lvl w:ilvl="1">
        <w:start w:val="1"/>
        <w:numFmt w:val="decimal"/>
        <w:pStyle w:val="a2appendix2"/>
        <w:lvlText w:val="%1.%2"/>
        <w:lvlJc w:val="left"/>
        <w:pPr>
          <w:ind w:left="720" w:hanging="720"/>
        </w:pPr>
        <w:rPr>
          <w:rFonts w:hint="default"/>
          <w:b/>
          <w:i w:val="0"/>
        </w:rPr>
      </w:lvl>
    </w:lvlOverride>
    <w:lvlOverride w:ilvl="2">
      <w:lvl w:ilvl="2">
        <w:start w:val="1"/>
        <w:numFmt w:val="decimal"/>
        <w:pStyle w:val="a3appendix3"/>
        <w:lvlText w:val="%1.%2.%3"/>
        <w:lvlJc w:val="left"/>
        <w:pPr>
          <w:ind w:left="720" w:hanging="720"/>
        </w:pPr>
        <w:rPr>
          <w:rFonts w:hint="default"/>
          <w:b/>
          <w:i w:val="0"/>
        </w:rPr>
      </w:lvl>
    </w:lvlOverride>
    <w:lvlOverride w:ilvl="3">
      <w:lvl w:ilvl="3">
        <w:start w:val="1"/>
        <w:numFmt w:val="decimal"/>
        <w:pStyle w:val="a4appendix4"/>
        <w:lvlText w:val="%1.%2.%3.%4"/>
        <w:lvlJc w:val="left"/>
        <w:pPr>
          <w:ind w:left="720" w:hanging="720"/>
        </w:pPr>
        <w:rPr>
          <w:rFonts w:hint="default"/>
          <w:b/>
          <w:i w:val="0"/>
          <w:sz w:val="18"/>
        </w:rPr>
      </w:lvl>
    </w:lvlOverride>
    <w:lvlOverride w:ilvl="4">
      <w:lvl w:ilvl="4">
        <w:start w:val="1"/>
        <w:numFmt w:val="decimal"/>
        <w:pStyle w:val="aftappendixfiguretitle"/>
        <w:lvlText w:val="Figure %1-%5."/>
        <w:lvlJc w:val="left"/>
        <w:pPr>
          <w:ind w:left="1980" w:hanging="1260"/>
        </w:pPr>
        <w:rPr>
          <w:rFonts w:hint="default"/>
          <w:b/>
          <w:i w:val="0"/>
        </w:rPr>
      </w:lvl>
    </w:lvlOverride>
    <w:lvlOverride w:ilvl="5">
      <w:lvl w:ilvl="5">
        <w:start w:val="1"/>
        <w:numFmt w:val="decimal"/>
        <w:pStyle w:val="attappendixtabletitle"/>
        <w:lvlText w:val="Table %1-%6."/>
        <w:lvlJc w:val="left"/>
        <w:pPr>
          <w:ind w:left="1980" w:hanging="1260"/>
        </w:pPr>
        <w:rPr>
          <w:rFonts w:hint="default"/>
          <w:b/>
          <w:i w:val="0"/>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35">
    <w:abstractNumId w:val="17"/>
  </w:num>
  <w:num w:numId="36">
    <w:abstractNumId w:val="33"/>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activeWritingStyle w:appName="MSWord" w:lang="en-US" w:vendorID="64" w:dllVersion="131078" w:nlCheck="1" w:checkStyle="1"/>
  <w:activeWritingStyle w:appName="MSWord" w:lang="fr-FR" w:vendorID="64" w:dllVersion="131078" w:nlCheck="1" w:checkStyle="1"/>
  <w:activeWritingStyle w:appName="MSWord" w:lang="en-GB" w:vendorID="64" w:dllVersion="131078" w:nlCheck="1" w:checkStyle="1"/>
  <w:activeWritingStyle w:appName="MSWord" w:lang="es-ES" w:vendorID="64" w:dllVersion="131078" w:nlCheck="1" w:checkStyle="1"/>
  <w:activeWritingStyle w:appName="MSWord" w:lang="es-ES_tradnl" w:vendorID="64" w:dllVersion="131078" w:nlCheck="1" w:checkStyle="1"/>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hyphenationZone w:val="425"/>
  <w:drawingGridHorizontalSpacing w:val="100"/>
  <w:displayHorizontalDrawingGridEvery w:val="2"/>
  <w:characterSpacingControl w:val="doNotCompress"/>
  <w:hdrShapeDefaults>
    <o:shapedefaults v:ext="edit" spidmax="2049" style="mso-position-horizontal-relative:page;mso-position-vertical-relative:page" fill="f" fillcolor="white" stroke="f">
      <v:fill color="white" on="f"/>
      <v:stroke on="f"/>
      <v:textbox inset="0,0,0,0"/>
    </o:shapedefaults>
  </w:hdrShapeDefaults>
  <w:footnotePr>
    <w:numRestart w:val="eachPage"/>
    <w:footnote w:id="-1"/>
    <w:footnote w:id="0"/>
  </w:footnotePr>
  <w:endnotePr>
    <w:pos w:val="sectEnd"/>
    <w:numFmt w:val="decimal"/>
    <w:numRestart w:val="eachSect"/>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1B1"/>
    <w:rsid w:val="000000CB"/>
    <w:rsid w:val="00000D3D"/>
    <w:rsid w:val="00000F11"/>
    <w:rsid w:val="00001175"/>
    <w:rsid w:val="00001A0B"/>
    <w:rsid w:val="00002488"/>
    <w:rsid w:val="00002DD9"/>
    <w:rsid w:val="000049E2"/>
    <w:rsid w:val="00004B9F"/>
    <w:rsid w:val="00004C1F"/>
    <w:rsid w:val="00005BB2"/>
    <w:rsid w:val="00005C14"/>
    <w:rsid w:val="000060F4"/>
    <w:rsid w:val="0000647E"/>
    <w:rsid w:val="00006840"/>
    <w:rsid w:val="00007077"/>
    <w:rsid w:val="000072B8"/>
    <w:rsid w:val="00007336"/>
    <w:rsid w:val="00007452"/>
    <w:rsid w:val="00007EF5"/>
    <w:rsid w:val="00010254"/>
    <w:rsid w:val="00011B93"/>
    <w:rsid w:val="00011CE6"/>
    <w:rsid w:val="000128A3"/>
    <w:rsid w:val="00012973"/>
    <w:rsid w:val="00012BEA"/>
    <w:rsid w:val="00013517"/>
    <w:rsid w:val="0001351F"/>
    <w:rsid w:val="00013B47"/>
    <w:rsid w:val="000146EC"/>
    <w:rsid w:val="0001493C"/>
    <w:rsid w:val="00014BA6"/>
    <w:rsid w:val="00014C13"/>
    <w:rsid w:val="00016777"/>
    <w:rsid w:val="00017270"/>
    <w:rsid w:val="000172C0"/>
    <w:rsid w:val="00017ADE"/>
    <w:rsid w:val="000201B5"/>
    <w:rsid w:val="00020D2C"/>
    <w:rsid w:val="00020EA3"/>
    <w:rsid w:val="00021E62"/>
    <w:rsid w:val="00022F84"/>
    <w:rsid w:val="00023977"/>
    <w:rsid w:val="00023B26"/>
    <w:rsid w:val="0002446F"/>
    <w:rsid w:val="000249B3"/>
    <w:rsid w:val="000254A9"/>
    <w:rsid w:val="00025BD1"/>
    <w:rsid w:val="000266EF"/>
    <w:rsid w:val="00027973"/>
    <w:rsid w:val="00030564"/>
    <w:rsid w:val="0003060E"/>
    <w:rsid w:val="00030EC6"/>
    <w:rsid w:val="00030F9B"/>
    <w:rsid w:val="00031246"/>
    <w:rsid w:val="00031C1D"/>
    <w:rsid w:val="00031CEC"/>
    <w:rsid w:val="00033CBD"/>
    <w:rsid w:val="0003429C"/>
    <w:rsid w:val="000350E3"/>
    <w:rsid w:val="00035139"/>
    <w:rsid w:val="000360DD"/>
    <w:rsid w:val="0003610C"/>
    <w:rsid w:val="00036A79"/>
    <w:rsid w:val="00036E66"/>
    <w:rsid w:val="00036FA4"/>
    <w:rsid w:val="000372AD"/>
    <w:rsid w:val="0003756D"/>
    <w:rsid w:val="000376D6"/>
    <w:rsid w:val="00037A1D"/>
    <w:rsid w:val="00037B39"/>
    <w:rsid w:val="00037D8E"/>
    <w:rsid w:val="00040B0F"/>
    <w:rsid w:val="00041095"/>
    <w:rsid w:val="00041436"/>
    <w:rsid w:val="00041DBD"/>
    <w:rsid w:val="00042509"/>
    <w:rsid w:val="0004345F"/>
    <w:rsid w:val="00043596"/>
    <w:rsid w:val="000437F1"/>
    <w:rsid w:val="00043E32"/>
    <w:rsid w:val="00043E8B"/>
    <w:rsid w:val="00043FD8"/>
    <w:rsid w:val="0004452A"/>
    <w:rsid w:val="00044688"/>
    <w:rsid w:val="000448BE"/>
    <w:rsid w:val="00044DE6"/>
    <w:rsid w:val="0004509C"/>
    <w:rsid w:val="00045585"/>
    <w:rsid w:val="0004584B"/>
    <w:rsid w:val="00045B11"/>
    <w:rsid w:val="00045BDF"/>
    <w:rsid w:val="00046035"/>
    <w:rsid w:val="00046399"/>
    <w:rsid w:val="00046968"/>
    <w:rsid w:val="00046AFA"/>
    <w:rsid w:val="00047384"/>
    <w:rsid w:val="0004765F"/>
    <w:rsid w:val="00050289"/>
    <w:rsid w:val="00050821"/>
    <w:rsid w:val="00050A5F"/>
    <w:rsid w:val="00050C7F"/>
    <w:rsid w:val="000517D2"/>
    <w:rsid w:val="0005192A"/>
    <w:rsid w:val="00051D74"/>
    <w:rsid w:val="00052050"/>
    <w:rsid w:val="00052640"/>
    <w:rsid w:val="00052BBA"/>
    <w:rsid w:val="000536C7"/>
    <w:rsid w:val="0005423C"/>
    <w:rsid w:val="00054FC1"/>
    <w:rsid w:val="0005518C"/>
    <w:rsid w:val="000554D8"/>
    <w:rsid w:val="00056A2E"/>
    <w:rsid w:val="000573D0"/>
    <w:rsid w:val="0006019D"/>
    <w:rsid w:val="000601DD"/>
    <w:rsid w:val="000602FD"/>
    <w:rsid w:val="000608A7"/>
    <w:rsid w:val="00060A54"/>
    <w:rsid w:val="00061246"/>
    <w:rsid w:val="00061F15"/>
    <w:rsid w:val="00062305"/>
    <w:rsid w:val="00062F87"/>
    <w:rsid w:val="000633B6"/>
    <w:rsid w:val="00063FF1"/>
    <w:rsid w:val="000641E3"/>
    <w:rsid w:val="00064331"/>
    <w:rsid w:val="0006546B"/>
    <w:rsid w:val="00065C9F"/>
    <w:rsid w:val="000669BA"/>
    <w:rsid w:val="00066D68"/>
    <w:rsid w:val="00067011"/>
    <w:rsid w:val="00067A47"/>
    <w:rsid w:val="000712B0"/>
    <w:rsid w:val="00073221"/>
    <w:rsid w:val="00073AAD"/>
    <w:rsid w:val="00073E0A"/>
    <w:rsid w:val="000743DD"/>
    <w:rsid w:val="00074A18"/>
    <w:rsid w:val="00074CC2"/>
    <w:rsid w:val="000754A5"/>
    <w:rsid w:val="0007658D"/>
    <w:rsid w:val="00076EDD"/>
    <w:rsid w:val="0007718D"/>
    <w:rsid w:val="000771D0"/>
    <w:rsid w:val="0007735D"/>
    <w:rsid w:val="000803CF"/>
    <w:rsid w:val="00080655"/>
    <w:rsid w:val="00080A71"/>
    <w:rsid w:val="0008118A"/>
    <w:rsid w:val="000812EF"/>
    <w:rsid w:val="00081AD8"/>
    <w:rsid w:val="00082CA4"/>
    <w:rsid w:val="0008313B"/>
    <w:rsid w:val="000832B5"/>
    <w:rsid w:val="000834A7"/>
    <w:rsid w:val="00083673"/>
    <w:rsid w:val="00083C69"/>
    <w:rsid w:val="00083CF6"/>
    <w:rsid w:val="00084143"/>
    <w:rsid w:val="000843A2"/>
    <w:rsid w:val="000850B1"/>
    <w:rsid w:val="000856AD"/>
    <w:rsid w:val="00085812"/>
    <w:rsid w:val="000861E4"/>
    <w:rsid w:val="00086AC9"/>
    <w:rsid w:val="00087715"/>
    <w:rsid w:val="00087D5D"/>
    <w:rsid w:val="00087FFC"/>
    <w:rsid w:val="0009002A"/>
    <w:rsid w:val="00090678"/>
    <w:rsid w:val="00090D6F"/>
    <w:rsid w:val="00092FB7"/>
    <w:rsid w:val="00093934"/>
    <w:rsid w:val="0009395D"/>
    <w:rsid w:val="000940C7"/>
    <w:rsid w:val="00094970"/>
    <w:rsid w:val="00095283"/>
    <w:rsid w:val="00095A4E"/>
    <w:rsid w:val="00096123"/>
    <w:rsid w:val="0009690E"/>
    <w:rsid w:val="00096A36"/>
    <w:rsid w:val="00096CC1"/>
    <w:rsid w:val="00097225"/>
    <w:rsid w:val="000974E8"/>
    <w:rsid w:val="0009765C"/>
    <w:rsid w:val="00097CBB"/>
    <w:rsid w:val="00097E82"/>
    <w:rsid w:val="00097FCD"/>
    <w:rsid w:val="000A01D8"/>
    <w:rsid w:val="000A0499"/>
    <w:rsid w:val="000A04BA"/>
    <w:rsid w:val="000A05B8"/>
    <w:rsid w:val="000A0A0F"/>
    <w:rsid w:val="000A0A6B"/>
    <w:rsid w:val="000A0D0F"/>
    <w:rsid w:val="000A1328"/>
    <w:rsid w:val="000A1AAA"/>
    <w:rsid w:val="000A1EF0"/>
    <w:rsid w:val="000A2247"/>
    <w:rsid w:val="000A3671"/>
    <w:rsid w:val="000A3838"/>
    <w:rsid w:val="000A3D3B"/>
    <w:rsid w:val="000A3D59"/>
    <w:rsid w:val="000A4E8D"/>
    <w:rsid w:val="000A62E9"/>
    <w:rsid w:val="000A7071"/>
    <w:rsid w:val="000A7392"/>
    <w:rsid w:val="000A7B47"/>
    <w:rsid w:val="000B032D"/>
    <w:rsid w:val="000B04A7"/>
    <w:rsid w:val="000B08E9"/>
    <w:rsid w:val="000B0F01"/>
    <w:rsid w:val="000B1290"/>
    <w:rsid w:val="000B20C7"/>
    <w:rsid w:val="000B23E3"/>
    <w:rsid w:val="000B249D"/>
    <w:rsid w:val="000B37BE"/>
    <w:rsid w:val="000B38D9"/>
    <w:rsid w:val="000B3E50"/>
    <w:rsid w:val="000B42BD"/>
    <w:rsid w:val="000B5129"/>
    <w:rsid w:val="000B5248"/>
    <w:rsid w:val="000B543C"/>
    <w:rsid w:val="000B5464"/>
    <w:rsid w:val="000B5609"/>
    <w:rsid w:val="000B613B"/>
    <w:rsid w:val="000B61C1"/>
    <w:rsid w:val="000B65E2"/>
    <w:rsid w:val="000B7E22"/>
    <w:rsid w:val="000C0419"/>
    <w:rsid w:val="000C075C"/>
    <w:rsid w:val="000C0ED4"/>
    <w:rsid w:val="000C0FEF"/>
    <w:rsid w:val="000C144F"/>
    <w:rsid w:val="000C1DCA"/>
    <w:rsid w:val="000C1E57"/>
    <w:rsid w:val="000C2958"/>
    <w:rsid w:val="000C2D25"/>
    <w:rsid w:val="000C2EE7"/>
    <w:rsid w:val="000C32A7"/>
    <w:rsid w:val="000C330C"/>
    <w:rsid w:val="000C3450"/>
    <w:rsid w:val="000C36F0"/>
    <w:rsid w:val="000C3DA8"/>
    <w:rsid w:val="000C46DD"/>
    <w:rsid w:val="000C49C5"/>
    <w:rsid w:val="000C594C"/>
    <w:rsid w:val="000C6370"/>
    <w:rsid w:val="000C6AE1"/>
    <w:rsid w:val="000C6D7F"/>
    <w:rsid w:val="000C7DC7"/>
    <w:rsid w:val="000C7E23"/>
    <w:rsid w:val="000D0147"/>
    <w:rsid w:val="000D1159"/>
    <w:rsid w:val="000D1612"/>
    <w:rsid w:val="000D17ED"/>
    <w:rsid w:val="000D25F9"/>
    <w:rsid w:val="000D26DE"/>
    <w:rsid w:val="000D293B"/>
    <w:rsid w:val="000D2984"/>
    <w:rsid w:val="000D3A9B"/>
    <w:rsid w:val="000D4B0C"/>
    <w:rsid w:val="000D4ECD"/>
    <w:rsid w:val="000D51C9"/>
    <w:rsid w:val="000D539A"/>
    <w:rsid w:val="000D563F"/>
    <w:rsid w:val="000D607C"/>
    <w:rsid w:val="000D678E"/>
    <w:rsid w:val="000D751B"/>
    <w:rsid w:val="000E0ED2"/>
    <w:rsid w:val="000E110E"/>
    <w:rsid w:val="000E160A"/>
    <w:rsid w:val="000E1BD5"/>
    <w:rsid w:val="000E22DD"/>
    <w:rsid w:val="000E27D3"/>
    <w:rsid w:val="000E282A"/>
    <w:rsid w:val="000E2DCE"/>
    <w:rsid w:val="000E362D"/>
    <w:rsid w:val="000E3830"/>
    <w:rsid w:val="000E4383"/>
    <w:rsid w:val="000E58C5"/>
    <w:rsid w:val="000E5A33"/>
    <w:rsid w:val="000E5A7F"/>
    <w:rsid w:val="000E6AF3"/>
    <w:rsid w:val="000E6DBA"/>
    <w:rsid w:val="000E6DC9"/>
    <w:rsid w:val="000E7B90"/>
    <w:rsid w:val="000F0031"/>
    <w:rsid w:val="000F06D1"/>
    <w:rsid w:val="000F0CDF"/>
    <w:rsid w:val="000F1275"/>
    <w:rsid w:val="000F2298"/>
    <w:rsid w:val="000F2395"/>
    <w:rsid w:val="000F2795"/>
    <w:rsid w:val="000F3201"/>
    <w:rsid w:val="000F38A5"/>
    <w:rsid w:val="000F3A0A"/>
    <w:rsid w:val="000F3ACB"/>
    <w:rsid w:val="000F423E"/>
    <w:rsid w:val="000F48A3"/>
    <w:rsid w:val="000F5070"/>
    <w:rsid w:val="000F5386"/>
    <w:rsid w:val="000F53CD"/>
    <w:rsid w:val="000F557B"/>
    <w:rsid w:val="000F5AD9"/>
    <w:rsid w:val="000F7029"/>
    <w:rsid w:val="000F706D"/>
    <w:rsid w:val="000F739B"/>
    <w:rsid w:val="00100468"/>
    <w:rsid w:val="00100DE9"/>
    <w:rsid w:val="00100E28"/>
    <w:rsid w:val="00101288"/>
    <w:rsid w:val="00101F3D"/>
    <w:rsid w:val="0010207C"/>
    <w:rsid w:val="001020F7"/>
    <w:rsid w:val="0010249C"/>
    <w:rsid w:val="001029DB"/>
    <w:rsid w:val="00102D79"/>
    <w:rsid w:val="0010369F"/>
    <w:rsid w:val="00103C9B"/>
    <w:rsid w:val="00103D7E"/>
    <w:rsid w:val="00103F5E"/>
    <w:rsid w:val="001058F9"/>
    <w:rsid w:val="00105CFF"/>
    <w:rsid w:val="00105F67"/>
    <w:rsid w:val="0010600F"/>
    <w:rsid w:val="00106E2A"/>
    <w:rsid w:val="00107446"/>
    <w:rsid w:val="00107599"/>
    <w:rsid w:val="00110470"/>
    <w:rsid w:val="001111E1"/>
    <w:rsid w:val="00111542"/>
    <w:rsid w:val="00111709"/>
    <w:rsid w:val="00111740"/>
    <w:rsid w:val="00111A0E"/>
    <w:rsid w:val="0011245E"/>
    <w:rsid w:val="0011287D"/>
    <w:rsid w:val="00112C7A"/>
    <w:rsid w:val="001130D1"/>
    <w:rsid w:val="001144FA"/>
    <w:rsid w:val="00114D57"/>
    <w:rsid w:val="001151E1"/>
    <w:rsid w:val="00115547"/>
    <w:rsid w:val="00116997"/>
    <w:rsid w:val="00117023"/>
    <w:rsid w:val="001176C1"/>
    <w:rsid w:val="00117755"/>
    <w:rsid w:val="00117949"/>
    <w:rsid w:val="00120916"/>
    <w:rsid w:val="0012113A"/>
    <w:rsid w:val="00121C91"/>
    <w:rsid w:val="001225BF"/>
    <w:rsid w:val="00122F6D"/>
    <w:rsid w:val="00123333"/>
    <w:rsid w:val="0012360E"/>
    <w:rsid w:val="00124EC7"/>
    <w:rsid w:val="00125413"/>
    <w:rsid w:val="001260FA"/>
    <w:rsid w:val="00126180"/>
    <w:rsid w:val="00126214"/>
    <w:rsid w:val="00126FCB"/>
    <w:rsid w:val="001277A1"/>
    <w:rsid w:val="00127B09"/>
    <w:rsid w:val="0013020D"/>
    <w:rsid w:val="0013028C"/>
    <w:rsid w:val="00130884"/>
    <w:rsid w:val="00130B78"/>
    <w:rsid w:val="001315BE"/>
    <w:rsid w:val="00131779"/>
    <w:rsid w:val="00132E60"/>
    <w:rsid w:val="00133C76"/>
    <w:rsid w:val="00133DE5"/>
    <w:rsid w:val="001344FE"/>
    <w:rsid w:val="00134AA4"/>
    <w:rsid w:val="001352E6"/>
    <w:rsid w:val="0013597A"/>
    <w:rsid w:val="0013624D"/>
    <w:rsid w:val="0013688A"/>
    <w:rsid w:val="001373B8"/>
    <w:rsid w:val="0013743E"/>
    <w:rsid w:val="001377F7"/>
    <w:rsid w:val="00137B48"/>
    <w:rsid w:val="0014002C"/>
    <w:rsid w:val="00140533"/>
    <w:rsid w:val="00140881"/>
    <w:rsid w:val="0014093C"/>
    <w:rsid w:val="00140AB4"/>
    <w:rsid w:val="00140B41"/>
    <w:rsid w:val="00140E09"/>
    <w:rsid w:val="001411F0"/>
    <w:rsid w:val="00141BD8"/>
    <w:rsid w:val="00141D25"/>
    <w:rsid w:val="00141DC7"/>
    <w:rsid w:val="00142871"/>
    <w:rsid w:val="001432B5"/>
    <w:rsid w:val="001434DE"/>
    <w:rsid w:val="00143B08"/>
    <w:rsid w:val="00143D46"/>
    <w:rsid w:val="00144C50"/>
    <w:rsid w:val="00144F23"/>
    <w:rsid w:val="00145068"/>
    <w:rsid w:val="00145E47"/>
    <w:rsid w:val="00145FA3"/>
    <w:rsid w:val="001460F9"/>
    <w:rsid w:val="001464CE"/>
    <w:rsid w:val="001465D2"/>
    <w:rsid w:val="0014717C"/>
    <w:rsid w:val="00147A9A"/>
    <w:rsid w:val="0015004A"/>
    <w:rsid w:val="00151D36"/>
    <w:rsid w:val="00151F21"/>
    <w:rsid w:val="00152BA6"/>
    <w:rsid w:val="00153681"/>
    <w:rsid w:val="001536D0"/>
    <w:rsid w:val="00153EB5"/>
    <w:rsid w:val="0015408D"/>
    <w:rsid w:val="001543CD"/>
    <w:rsid w:val="001553BF"/>
    <w:rsid w:val="00155422"/>
    <w:rsid w:val="001555FC"/>
    <w:rsid w:val="00155B73"/>
    <w:rsid w:val="00155F37"/>
    <w:rsid w:val="001560FD"/>
    <w:rsid w:val="00156324"/>
    <w:rsid w:val="00156529"/>
    <w:rsid w:val="001566B3"/>
    <w:rsid w:val="001568F9"/>
    <w:rsid w:val="001572D5"/>
    <w:rsid w:val="0015769C"/>
    <w:rsid w:val="00157939"/>
    <w:rsid w:val="00157F35"/>
    <w:rsid w:val="00160B1A"/>
    <w:rsid w:val="00160B4F"/>
    <w:rsid w:val="00160F41"/>
    <w:rsid w:val="00161220"/>
    <w:rsid w:val="00162455"/>
    <w:rsid w:val="00162AF4"/>
    <w:rsid w:val="00162B30"/>
    <w:rsid w:val="00163111"/>
    <w:rsid w:val="0016336F"/>
    <w:rsid w:val="00163383"/>
    <w:rsid w:val="001637DB"/>
    <w:rsid w:val="00163AF4"/>
    <w:rsid w:val="00163CA3"/>
    <w:rsid w:val="001647F0"/>
    <w:rsid w:val="00164E4B"/>
    <w:rsid w:val="001657D5"/>
    <w:rsid w:val="00166082"/>
    <w:rsid w:val="001664D6"/>
    <w:rsid w:val="00166E89"/>
    <w:rsid w:val="001675E2"/>
    <w:rsid w:val="00167753"/>
    <w:rsid w:val="00167958"/>
    <w:rsid w:val="001714E5"/>
    <w:rsid w:val="001718E9"/>
    <w:rsid w:val="00172394"/>
    <w:rsid w:val="001732C5"/>
    <w:rsid w:val="00173422"/>
    <w:rsid w:val="00173FDE"/>
    <w:rsid w:val="001740AA"/>
    <w:rsid w:val="001741C4"/>
    <w:rsid w:val="0017561E"/>
    <w:rsid w:val="00175694"/>
    <w:rsid w:val="00175775"/>
    <w:rsid w:val="0017584F"/>
    <w:rsid w:val="001762B1"/>
    <w:rsid w:val="00176482"/>
    <w:rsid w:val="001764EB"/>
    <w:rsid w:val="00176704"/>
    <w:rsid w:val="00176A3B"/>
    <w:rsid w:val="00177341"/>
    <w:rsid w:val="001775A9"/>
    <w:rsid w:val="0017766C"/>
    <w:rsid w:val="0017783A"/>
    <w:rsid w:val="00177E5B"/>
    <w:rsid w:val="00177EE1"/>
    <w:rsid w:val="00180149"/>
    <w:rsid w:val="00180451"/>
    <w:rsid w:val="001809E6"/>
    <w:rsid w:val="001811C8"/>
    <w:rsid w:val="001821EA"/>
    <w:rsid w:val="001825F1"/>
    <w:rsid w:val="00182C40"/>
    <w:rsid w:val="00182DFD"/>
    <w:rsid w:val="00183F31"/>
    <w:rsid w:val="00184112"/>
    <w:rsid w:val="00184348"/>
    <w:rsid w:val="001846D8"/>
    <w:rsid w:val="00184E15"/>
    <w:rsid w:val="001855F5"/>
    <w:rsid w:val="00186C5F"/>
    <w:rsid w:val="00187210"/>
    <w:rsid w:val="0018754D"/>
    <w:rsid w:val="00187876"/>
    <w:rsid w:val="00187A71"/>
    <w:rsid w:val="00190004"/>
    <w:rsid w:val="00190084"/>
    <w:rsid w:val="00190165"/>
    <w:rsid w:val="00190423"/>
    <w:rsid w:val="001908D6"/>
    <w:rsid w:val="00190A62"/>
    <w:rsid w:val="00190B98"/>
    <w:rsid w:val="00190F30"/>
    <w:rsid w:val="001918B2"/>
    <w:rsid w:val="00191D6C"/>
    <w:rsid w:val="00192184"/>
    <w:rsid w:val="00192BBA"/>
    <w:rsid w:val="00192DD5"/>
    <w:rsid w:val="0019328C"/>
    <w:rsid w:val="00193403"/>
    <w:rsid w:val="001934CB"/>
    <w:rsid w:val="001939BB"/>
    <w:rsid w:val="00193DB9"/>
    <w:rsid w:val="00193FA8"/>
    <w:rsid w:val="001940E0"/>
    <w:rsid w:val="00194744"/>
    <w:rsid w:val="001951EF"/>
    <w:rsid w:val="00195203"/>
    <w:rsid w:val="001955AB"/>
    <w:rsid w:val="00195FE4"/>
    <w:rsid w:val="001964B4"/>
    <w:rsid w:val="00196F9F"/>
    <w:rsid w:val="00197626"/>
    <w:rsid w:val="00197A37"/>
    <w:rsid w:val="00197C3D"/>
    <w:rsid w:val="00197E28"/>
    <w:rsid w:val="001A0443"/>
    <w:rsid w:val="001A0A2F"/>
    <w:rsid w:val="001A0BC7"/>
    <w:rsid w:val="001A10A7"/>
    <w:rsid w:val="001A157B"/>
    <w:rsid w:val="001A183D"/>
    <w:rsid w:val="001A1F37"/>
    <w:rsid w:val="001A2A2C"/>
    <w:rsid w:val="001A398D"/>
    <w:rsid w:val="001A3FC9"/>
    <w:rsid w:val="001A435A"/>
    <w:rsid w:val="001A45B8"/>
    <w:rsid w:val="001A59C9"/>
    <w:rsid w:val="001A60FF"/>
    <w:rsid w:val="001A6659"/>
    <w:rsid w:val="001A686A"/>
    <w:rsid w:val="001A6903"/>
    <w:rsid w:val="001A6B1A"/>
    <w:rsid w:val="001A7BD1"/>
    <w:rsid w:val="001B0231"/>
    <w:rsid w:val="001B0298"/>
    <w:rsid w:val="001B0BC6"/>
    <w:rsid w:val="001B0DD2"/>
    <w:rsid w:val="001B0EBE"/>
    <w:rsid w:val="001B0FDB"/>
    <w:rsid w:val="001B1D9B"/>
    <w:rsid w:val="001B1EEA"/>
    <w:rsid w:val="001B214D"/>
    <w:rsid w:val="001B215C"/>
    <w:rsid w:val="001B2849"/>
    <w:rsid w:val="001B430A"/>
    <w:rsid w:val="001B4495"/>
    <w:rsid w:val="001B478A"/>
    <w:rsid w:val="001B4A5E"/>
    <w:rsid w:val="001B4B05"/>
    <w:rsid w:val="001B4BCE"/>
    <w:rsid w:val="001B5A9B"/>
    <w:rsid w:val="001B5B75"/>
    <w:rsid w:val="001B5C06"/>
    <w:rsid w:val="001B6538"/>
    <w:rsid w:val="001B75A7"/>
    <w:rsid w:val="001B78E8"/>
    <w:rsid w:val="001B7B08"/>
    <w:rsid w:val="001B7E2A"/>
    <w:rsid w:val="001C0239"/>
    <w:rsid w:val="001C0F80"/>
    <w:rsid w:val="001C1EEC"/>
    <w:rsid w:val="001C229B"/>
    <w:rsid w:val="001C4788"/>
    <w:rsid w:val="001C589E"/>
    <w:rsid w:val="001C594D"/>
    <w:rsid w:val="001C642E"/>
    <w:rsid w:val="001C6E60"/>
    <w:rsid w:val="001C6E6B"/>
    <w:rsid w:val="001C742E"/>
    <w:rsid w:val="001C7889"/>
    <w:rsid w:val="001C79F9"/>
    <w:rsid w:val="001C7ED7"/>
    <w:rsid w:val="001D002C"/>
    <w:rsid w:val="001D02DC"/>
    <w:rsid w:val="001D042D"/>
    <w:rsid w:val="001D07F6"/>
    <w:rsid w:val="001D08AC"/>
    <w:rsid w:val="001D1489"/>
    <w:rsid w:val="001D238C"/>
    <w:rsid w:val="001D2709"/>
    <w:rsid w:val="001D2965"/>
    <w:rsid w:val="001D37A8"/>
    <w:rsid w:val="001D391F"/>
    <w:rsid w:val="001D394C"/>
    <w:rsid w:val="001D3B52"/>
    <w:rsid w:val="001D4013"/>
    <w:rsid w:val="001D44A6"/>
    <w:rsid w:val="001D4FBA"/>
    <w:rsid w:val="001D5436"/>
    <w:rsid w:val="001D58F4"/>
    <w:rsid w:val="001D6503"/>
    <w:rsid w:val="001D688C"/>
    <w:rsid w:val="001D69E8"/>
    <w:rsid w:val="001D6C9B"/>
    <w:rsid w:val="001D6ED5"/>
    <w:rsid w:val="001E03B6"/>
    <w:rsid w:val="001E095F"/>
    <w:rsid w:val="001E11EA"/>
    <w:rsid w:val="001E15A4"/>
    <w:rsid w:val="001E17E7"/>
    <w:rsid w:val="001E1EAD"/>
    <w:rsid w:val="001E24B2"/>
    <w:rsid w:val="001E24C9"/>
    <w:rsid w:val="001E2534"/>
    <w:rsid w:val="001E28CE"/>
    <w:rsid w:val="001E392E"/>
    <w:rsid w:val="001E4114"/>
    <w:rsid w:val="001E46F6"/>
    <w:rsid w:val="001E4858"/>
    <w:rsid w:val="001E4FCC"/>
    <w:rsid w:val="001E4FCE"/>
    <w:rsid w:val="001E5238"/>
    <w:rsid w:val="001E5887"/>
    <w:rsid w:val="001E6346"/>
    <w:rsid w:val="001E709D"/>
    <w:rsid w:val="001E7908"/>
    <w:rsid w:val="001E7FF1"/>
    <w:rsid w:val="001F012C"/>
    <w:rsid w:val="001F04B8"/>
    <w:rsid w:val="001F0B17"/>
    <w:rsid w:val="001F18CE"/>
    <w:rsid w:val="001F1CAF"/>
    <w:rsid w:val="001F2791"/>
    <w:rsid w:val="001F2F0C"/>
    <w:rsid w:val="001F32AA"/>
    <w:rsid w:val="001F42C4"/>
    <w:rsid w:val="001F550B"/>
    <w:rsid w:val="001F5992"/>
    <w:rsid w:val="001F5A10"/>
    <w:rsid w:val="001F5B30"/>
    <w:rsid w:val="001F5B7D"/>
    <w:rsid w:val="001F6080"/>
    <w:rsid w:val="001F68BF"/>
    <w:rsid w:val="001F70F1"/>
    <w:rsid w:val="001F7340"/>
    <w:rsid w:val="001F7C51"/>
    <w:rsid w:val="002000C6"/>
    <w:rsid w:val="002002F8"/>
    <w:rsid w:val="002009B6"/>
    <w:rsid w:val="002012CA"/>
    <w:rsid w:val="0020155E"/>
    <w:rsid w:val="0020159F"/>
    <w:rsid w:val="002018AA"/>
    <w:rsid w:val="00202785"/>
    <w:rsid w:val="002029D6"/>
    <w:rsid w:val="002029F5"/>
    <w:rsid w:val="00203333"/>
    <w:rsid w:val="00203690"/>
    <w:rsid w:val="00203846"/>
    <w:rsid w:val="00203C12"/>
    <w:rsid w:val="00203F46"/>
    <w:rsid w:val="00204A17"/>
    <w:rsid w:val="00204AAF"/>
    <w:rsid w:val="00204DBA"/>
    <w:rsid w:val="00204F81"/>
    <w:rsid w:val="0020519D"/>
    <w:rsid w:val="00205A32"/>
    <w:rsid w:val="00205A8B"/>
    <w:rsid w:val="00205F70"/>
    <w:rsid w:val="00206E2C"/>
    <w:rsid w:val="00210230"/>
    <w:rsid w:val="002105C9"/>
    <w:rsid w:val="002106D6"/>
    <w:rsid w:val="002107C8"/>
    <w:rsid w:val="00210BB9"/>
    <w:rsid w:val="002111CF"/>
    <w:rsid w:val="00211500"/>
    <w:rsid w:val="00211541"/>
    <w:rsid w:val="00211BAF"/>
    <w:rsid w:val="00212462"/>
    <w:rsid w:val="00212681"/>
    <w:rsid w:val="0021278A"/>
    <w:rsid w:val="00212B46"/>
    <w:rsid w:val="002134A7"/>
    <w:rsid w:val="00213AA5"/>
    <w:rsid w:val="0021443C"/>
    <w:rsid w:val="0021460B"/>
    <w:rsid w:val="00214745"/>
    <w:rsid w:val="00214D33"/>
    <w:rsid w:val="00214F47"/>
    <w:rsid w:val="002157CB"/>
    <w:rsid w:val="00215D8F"/>
    <w:rsid w:val="002179EA"/>
    <w:rsid w:val="00217BA5"/>
    <w:rsid w:val="00217BB9"/>
    <w:rsid w:val="00217D95"/>
    <w:rsid w:val="00220B37"/>
    <w:rsid w:val="0022146B"/>
    <w:rsid w:val="00221D9F"/>
    <w:rsid w:val="00221DF4"/>
    <w:rsid w:val="00222029"/>
    <w:rsid w:val="002223CD"/>
    <w:rsid w:val="002229AB"/>
    <w:rsid w:val="00223171"/>
    <w:rsid w:val="002232A3"/>
    <w:rsid w:val="00223608"/>
    <w:rsid w:val="002243FD"/>
    <w:rsid w:val="002245FE"/>
    <w:rsid w:val="002247CC"/>
    <w:rsid w:val="0022484F"/>
    <w:rsid w:val="00225AB7"/>
    <w:rsid w:val="00227A47"/>
    <w:rsid w:val="00227ABA"/>
    <w:rsid w:val="00230434"/>
    <w:rsid w:val="002313BF"/>
    <w:rsid w:val="00231636"/>
    <w:rsid w:val="00231D0F"/>
    <w:rsid w:val="002325A5"/>
    <w:rsid w:val="00232F33"/>
    <w:rsid w:val="00234498"/>
    <w:rsid w:val="00234824"/>
    <w:rsid w:val="00235428"/>
    <w:rsid w:val="0023562C"/>
    <w:rsid w:val="00235653"/>
    <w:rsid w:val="002356FB"/>
    <w:rsid w:val="0023575F"/>
    <w:rsid w:val="002362AB"/>
    <w:rsid w:val="00236949"/>
    <w:rsid w:val="002371A6"/>
    <w:rsid w:val="0023734E"/>
    <w:rsid w:val="00241C4A"/>
    <w:rsid w:val="00242D5E"/>
    <w:rsid w:val="0024304D"/>
    <w:rsid w:val="0024376A"/>
    <w:rsid w:val="0024421E"/>
    <w:rsid w:val="00244575"/>
    <w:rsid w:val="00244B55"/>
    <w:rsid w:val="00244DB6"/>
    <w:rsid w:val="00244DCF"/>
    <w:rsid w:val="00245646"/>
    <w:rsid w:val="00245C61"/>
    <w:rsid w:val="00245DD4"/>
    <w:rsid w:val="00246182"/>
    <w:rsid w:val="00246F07"/>
    <w:rsid w:val="00247034"/>
    <w:rsid w:val="00247106"/>
    <w:rsid w:val="0024747B"/>
    <w:rsid w:val="00247B6F"/>
    <w:rsid w:val="00247BED"/>
    <w:rsid w:val="00247FB0"/>
    <w:rsid w:val="002502E8"/>
    <w:rsid w:val="002504B1"/>
    <w:rsid w:val="00250FA9"/>
    <w:rsid w:val="0025187D"/>
    <w:rsid w:val="00252318"/>
    <w:rsid w:val="00252A64"/>
    <w:rsid w:val="00253DEA"/>
    <w:rsid w:val="002547D0"/>
    <w:rsid w:val="00256BE1"/>
    <w:rsid w:val="00256D9F"/>
    <w:rsid w:val="002572A4"/>
    <w:rsid w:val="00257407"/>
    <w:rsid w:val="002575BF"/>
    <w:rsid w:val="00257884"/>
    <w:rsid w:val="00260B03"/>
    <w:rsid w:val="00260CA1"/>
    <w:rsid w:val="00260D55"/>
    <w:rsid w:val="0026114C"/>
    <w:rsid w:val="00261641"/>
    <w:rsid w:val="00261C7B"/>
    <w:rsid w:val="00262054"/>
    <w:rsid w:val="002631C3"/>
    <w:rsid w:val="002631E1"/>
    <w:rsid w:val="002635AF"/>
    <w:rsid w:val="002635FE"/>
    <w:rsid w:val="00263BEE"/>
    <w:rsid w:val="0026540C"/>
    <w:rsid w:val="00265EB5"/>
    <w:rsid w:val="00266A7D"/>
    <w:rsid w:val="00266CCB"/>
    <w:rsid w:val="00267B2B"/>
    <w:rsid w:val="002700C6"/>
    <w:rsid w:val="00270383"/>
    <w:rsid w:val="002704DE"/>
    <w:rsid w:val="00270A27"/>
    <w:rsid w:val="00272B47"/>
    <w:rsid w:val="00273BF2"/>
    <w:rsid w:val="00273F57"/>
    <w:rsid w:val="00275905"/>
    <w:rsid w:val="00275932"/>
    <w:rsid w:val="00275C81"/>
    <w:rsid w:val="002761F1"/>
    <w:rsid w:val="00276893"/>
    <w:rsid w:val="00276BFC"/>
    <w:rsid w:val="00276CDE"/>
    <w:rsid w:val="00276E53"/>
    <w:rsid w:val="00277772"/>
    <w:rsid w:val="00277911"/>
    <w:rsid w:val="00280A1A"/>
    <w:rsid w:val="00280E05"/>
    <w:rsid w:val="00281179"/>
    <w:rsid w:val="002817F9"/>
    <w:rsid w:val="00281D88"/>
    <w:rsid w:val="00282475"/>
    <w:rsid w:val="00283087"/>
    <w:rsid w:val="00283B0C"/>
    <w:rsid w:val="00283BF2"/>
    <w:rsid w:val="00284293"/>
    <w:rsid w:val="002846E9"/>
    <w:rsid w:val="0028502B"/>
    <w:rsid w:val="00286448"/>
    <w:rsid w:val="00286ADA"/>
    <w:rsid w:val="00286DBA"/>
    <w:rsid w:val="00286E55"/>
    <w:rsid w:val="0028751A"/>
    <w:rsid w:val="00290692"/>
    <w:rsid w:val="00290954"/>
    <w:rsid w:val="00290CAF"/>
    <w:rsid w:val="00291455"/>
    <w:rsid w:val="002915D3"/>
    <w:rsid w:val="002918D1"/>
    <w:rsid w:val="00291998"/>
    <w:rsid w:val="002922D1"/>
    <w:rsid w:val="002922E4"/>
    <w:rsid w:val="00292C78"/>
    <w:rsid w:val="00293026"/>
    <w:rsid w:val="0029308B"/>
    <w:rsid w:val="00293F37"/>
    <w:rsid w:val="002942A8"/>
    <w:rsid w:val="00294334"/>
    <w:rsid w:val="002944E6"/>
    <w:rsid w:val="00294970"/>
    <w:rsid w:val="00295B3A"/>
    <w:rsid w:val="00295CC1"/>
    <w:rsid w:val="00296332"/>
    <w:rsid w:val="00296F98"/>
    <w:rsid w:val="00297039"/>
    <w:rsid w:val="0029793D"/>
    <w:rsid w:val="00297F8D"/>
    <w:rsid w:val="002A00CC"/>
    <w:rsid w:val="002A016A"/>
    <w:rsid w:val="002A054C"/>
    <w:rsid w:val="002A0865"/>
    <w:rsid w:val="002A0903"/>
    <w:rsid w:val="002A0C9E"/>
    <w:rsid w:val="002A0CBF"/>
    <w:rsid w:val="002A1064"/>
    <w:rsid w:val="002A11B9"/>
    <w:rsid w:val="002A15AA"/>
    <w:rsid w:val="002A181D"/>
    <w:rsid w:val="002A1AAA"/>
    <w:rsid w:val="002A1DE6"/>
    <w:rsid w:val="002A236B"/>
    <w:rsid w:val="002A298A"/>
    <w:rsid w:val="002A38CF"/>
    <w:rsid w:val="002A40DE"/>
    <w:rsid w:val="002A48E3"/>
    <w:rsid w:val="002A5182"/>
    <w:rsid w:val="002A5649"/>
    <w:rsid w:val="002A5DDB"/>
    <w:rsid w:val="002A6344"/>
    <w:rsid w:val="002A6FD6"/>
    <w:rsid w:val="002A71D5"/>
    <w:rsid w:val="002A77BE"/>
    <w:rsid w:val="002A796D"/>
    <w:rsid w:val="002B08C0"/>
    <w:rsid w:val="002B0D4F"/>
    <w:rsid w:val="002B0D7C"/>
    <w:rsid w:val="002B1062"/>
    <w:rsid w:val="002B114B"/>
    <w:rsid w:val="002B1568"/>
    <w:rsid w:val="002B1B1D"/>
    <w:rsid w:val="002B1B5D"/>
    <w:rsid w:val="002B2145"/>
    <w:rsid w:val="002B2BA8"/>
    <w:rsid w:val="002B2C54"/>
    <w:rsid w:val="002B3876"/>
    <w:rsid w:val="002B3AAC"/>
    <w:rsid w:val="002B7AC2"/>
    <w:rsid w:val="002C0C9F"/>
    <w:rsid w:val="002C149C"/>
    <w:rsid w:val="002C18AE"/>
    <w:rsid w:val="002C1BCA"/>
    <w:rsid w:val="002C1BD2"/>
    <w:rsid w:val="002C2793"/>
    <w:rsid w:val="002C2A96"/>
    <w:rsid w:val="002C3AE6"/>
    <w:rsid w:val="002C425F"/>
    <w:rsid w:val="002C4265"/>
    <w:rsid w:val="002C46C5"/>
    <w:rsid w:val="002C4F10"/>
    <w:rsid w:val="002C4F8F"/>
    <w:rsid w:val="002C5171"/>
    <w:rsid w:val="002C52A2"/>
    <w:rsid w:val="002C65DC"/>
    <w:rsid w:val="002C6BD6"/>
    <w:rsid w:val="002C7830"/>
    <w:rsid w:val="002C79DD"/>
    <w:rsid w:val="002D0403"/>
    <w:rsid w:val="002D08E0"/>
    <w:rsid w:val="002D0FD0"/>
    <w:rsid w:val="002D17A2"/>
    <w:rsid w:val="002D17CE"/>
    <w:rsid w:val="002D1D82"/>
    <w:rsid w:val="002D244F"/>
    <w:rsid w:val="002D2BE5"/>
    <w:rsid w:val="002D2CDA"/>
    <w:rsid w:val="002D2EF0"/>
    <w:rsid w:val="002D322F"/>
    <w:rsid w:val="002D4295"/>
    <w:rsid w:val="002D479D"/>
    <w:rsid w:val="002D5E61"/>
    <w:rsid w:val="002D691C"/>
    <w:rsid w:val="002D6A17"/>
    <w:rsid w:val="002D766E"/>
    <w:rsid w:val="002D76AC"/>
    <w:rsid w:val="002E0175"/>
    <w:rsid w:val="002E019C"/>
    <w:rsid w:val="002E083C"/>
    <w:rsid w:val="002E0D0C"/>
    <w:rsid w:val="002E0E64"/>
    <w:rsid w:val="002E0E8E"/>
    <w:rsid w:val="002E1ED2"/>
    <w:rsid w:val="002E2B13"/>
    <w:rsid w:val="002E2C96"/>
    <w:rsid w:val="002E2EA1"/>
    <w:rsid w:val="002E325D"/>
    <w:rsid w:val="002E3471"/>
    <w:rsid w:val="002E4BFA"/>
    <w:rsid w:val="002E4EC0"/>
    <w:rsid w:val="002E50A3"/>
    <w:rsid w:val="002E5FB2"/>
    <w:rsid w:val="002E6396"/>
    <w:rsid w:val="002E6425"/>
    <w:rsid w:val="002E6695"/>
    <w:rsid w:val="002E6EE4"/>
    <w:rsid w:val="002E7AF9"/>
    <w:rsid w:val="002F002D"/>
    <w:rsid w:val="002F09CC"/>
    <w:rsid w:val="002F0B88"/>
    <w:rsid w:val="002F0D1C"/>
    <w:rsid w:val="002F1180"/>
    <w:rsid w:val="002F1599"/>
    <w:rsid w:val="002F1844"/>
    <w:rsid w:val="002F2245"/>
    <w:rsid w:val="002F2E95"/>
    <w:rsid w:val="002F327D"/>
    <w:rsid w:val="002F33B8"/>
    <w:rsid w:val="002F38AB"/>
    <w:rsid w:val="002F4B0E"/>
    <w:rsid w:val="002F4FF7"/>
    <w:rsid w:val="002F54B5"/>
    <w:rsid w:val="002F5E2D"/>
    <w:rsid w:val="002F6305"/>
    <w:rsid w:val="002F643C"/>
    <w:rsid w:val="002F6939"/>
    <w:rsid w:val="002F6ABB"/>
    <w:rsid w:val="002F6BFD"/>
    <w:rsid w:val="002F6FDE"/>
    <w:rsid w:val="002F7629"/>
    <w:rsid w:val="002F7E0C"/>
    <w:rsid w:val="00300897"/>
    <w:rsid w:val="00300DF9"/>
    <w:rsid w:val="003016A2"/>
    <w:rsid w:val="003018AF"/>
    <w:rsid w:val="00301976"/>
    <w:rsid w:val="00301C23"/>
    <w:rsid w:val="003026B3"/>
    <w:rsid w:val="003026D6"/>
    <w:rsid w:val="00302DA0"/>
    <w:rsid w:val="00302FD9"/>
    <w:rsid w:val="003031A7"/>
    <w:rsid w:val="003041BA"/>
    <w:rsid w:val="00304388"/>
    <w:rsid w:val="003043CC"/>
    <w:rsid w:val="003048D1"/>
    <w:rsid w:val="003048D5"/>
    <w:rsid w:val="00304A54"/>
    <w:rsid w:val="00304AE6"/>
    <w:rsid w:val="00305C2B"/>
    <w:rsid w:val="003067E5"/>
    <w:rsid w:val="00306C59"/>
    <w:rsid w:val="00307481"/>
    <w:rsid w:val="003077CB"/>
    <w:rsid w:val="00307BCB"/>
    <w:rsid w:val="00307C99"/>
    <w:rsid w:val="003101A7"/>
    <w:rsid w:val="00310CC9"/>
    <w:rsid w:val="00310F88"/>
    <w:rsid w:val="00312112"/>
    <w:rsid w:val="00312A13"/>
    <w:rsid w:val="00312F34"/>
    <w:rsid w:val="0031454D"/>
    <w:rsid w:val="003147D9"/>
    <w:rsid w:val="00315AC6"/>
    <w:rsid w:val="003165BD"/>
    <w:rsid w:val="003166F3"/>
    <w:rsid w:val="003168FE"/>
    <w:rsid w:val="00316B80"/>
    <w:rsid w:val="00317E38"/>
    <w:rsid w:val="00317FBE"/>
    <w:rsid w:val="00320F4B"/>
    <w:rsid w:val="003222A4"/>
    <w:rsid w:val="00322CB5"/>
    <w:rsid w:val="00323401"/>
    <w:rsid w:val="003234DD"/>
    <w:rsid w:val="0032350D"/>
    <w:rsid w:val="00323ADD"/>
    <w:rsid w:val="0032470F"/>
    <w:rsid w:val="00324745"/>
    <w:rsid w:val="00326603"/>
    <w:rsid w:val="00326C07"/>
    <w:rsid w:val="00326E22"/>
    <w:rsid w:val="003271F4"/>
    <w:rsid w:val="003300A4"/>
    <w:rsid w:val="0033050C"/>
    <w:rsid w:val="00330639"/>
    <w:rsid w:val="00330DAC"/>
    <w:rsid w:val="003322A5"/>
    <w:rsid w:val="003322FB"/>
    <w:rsid w:val="0033300C"/>
    <w:rsid w:val="00334C17"/>
    <w:rsid w:val="00334EE1"/>
    <w:rsid w:val="003350D8"/>
    <w:rsid w:val="00335375"/>
    <w:rsid w:val="003356F0"/>
    <w:rsid w:val="00340332"/>
    <w:rsid w:val="00340AB9"/>
    <w:rsid w:val="0034128F"/>
    <w:rsid w:val="0034191E"/>
    <w:rsid w:val="00341BED"/>
    <w:rsid w:val="00341D92"/>
    <w:rsid w:val="003433AD"/>
    <w:rsid w:val="003435F1"/>
    <w:rsid w:val="00344142"/>
    <w:rsid w:val="0034460C"/>
    <w:rsid w:val="003447BB"/>
    <w:rsid w:val="0034504E"/>
    <w:rsid w:val="00345512"/>
    <w:rsid w:val="00345741"/>
    <w:rsid w:val="00345ABD"/>
    <w:rsid w:val="00346599"/>
    <w:rsid w:val="00346B5E"/>
    <w:rsid w:val="00346B79"/>
    <w:rsid w:val="0034716C"/>
    <w:rsid w:val="003471C0"/>
    <w:rsid w:val="0034741C"/>
    <w:rsid w:val="003500FF"/>
    <w:rsid w:val="003509F2"/>
    <w:rsid w:val="00350A69"/>
    <w:rsid w:val="00350DCA"/>
    <w:rsid w:val="00352C2D"/>
    <w:rsid w:val="00353A3F"/>
    <w:rsid w:val="00353EB8"/>
    <w:rsid w:val="00355535"/>
    <w:rsid w:val="00356213"/>
    <w:rsid w:val="00357035"/>
    <w:rsid w:val="003570F0"/>
    <w:rsid w:val="0035749B"/>
    <w:rsid w:val="003575EB"/>
    <w:rsid w:val="00357F8D"/>
    <w:rsid w:val="00360716"/>
    <w:rsid w:val="00360EDB"/>
    <w:rsid w:val="0036151D"/>
    <w:rsid w:val="0036184C"/>
    <w:rsid w:val="00361C0C"/>
    <w:rsid w:val="00361DF0"/>
    <w:rsid w:val="003627B6"/>
    <w:rsid w:val="003627FF"/>
    <w:rsid w:val="00362CD7"/>
    <w:rsid w:val="00362D77"/>
    <w:rsid w:val="00363363"/>
    <w:rsid w:val="00363445"/>
    <w:rsid w:val="00363713"/>
    <w:rsid w:val="00363F8E"/>
    <w:rsid w:val="0036427B"/>
    <w:rsid w:val="00365AE7"/>
    <w:rsid w:val="00365F73"/>
    <w:rsid w:val="003661A3"/>
    <w:rsid w:val="003662CC"/>
    <w:rsid w:val="0036638D"/>
    <w:rsid w:val="003669AF"/>
    <w:rsid w:val="00366DD0"/>
    <w:rsid w:val="0036714F"/>
    <w:rsid w:val="003701B2"/>
    <w:rsid w:val="00370DBF"/>
    <w:rsid w:val="003712F0"/>
    <w:rsid w:val="00371505"/>
    <w:rsid w:val="00371F00"/>
    <w:rsid w:val="0037292D"/>
    <w:rsid w:val="003729C7"/>
    <w:rsid w:val="003743C4"/>
    <w:rsid w:val="00374A98"/>
    <w:rsid w:val="00374F5E"/>
    <w:rsid w:val="003750EC"/>
    <w:rsid w:val="00376479"/>
    <w:rsid w:val="00376520"/>
    <w:rsid w:val="00376872"/>
    <w:rsid w:val="0037698A"/>
    <w:rsid w:val="0037722E"/>
    <w:rsid w:val="00380018"/>
    <w:rsid w:val="003802B3"/>
    <w:rsid w:val="003803D1"/>
    <w:rsid w:val="003806F3"/>
    <w:rsid w:val="0038083C"/>
    <w:rsid w:val="00380D96"/>
    <w:rsid w:val="0038144B"/>
    <w:rsid w:val="003815D3"/>
    <w:rsid w:val="00381697"/>
    <w:rsid w:val="00381FFF"/>
    <w:rsid w:val="003821BB"/>
    <w:rsid w:val="003829AC"/>
    <w:rsid w:val="00382D38"/>
    <w:rsid w:val="00383AB5"/>
    <w:rsid w:val="00383D44"/>
    <w:rsid w:val="0038407C"/>
    <w:rsid w:val="00385CB7"/>
    <w:rsid w:val="003861DE"/>
    <w:rsid w:val="00387904"/>
    <w:rsid w:val="00387DE7"/>
    <w:rsid w:val="00387E25"/>
    <w:rsid w:val="00387E3A"/>
    <w:rsid w:val="0039054F"/>
    <w:rsid w:val="00391428"/>
    <w:rsid w:val="00391EDF"/>
    <w:rsid w:val="00392520"/>
    <w:rsid w:val="0039275D"/>
    <w:rsid w:val="00392E7C"/>
    <w:rsid w:val="003933F5"/>
    <w:rsid w:val="0039356B"/>
    <w:rsid w:val="0039405A"/>
    <w:rsid w:val="00394658"/>
    <w:rsid w:val="0039465D"/>
    <w:rsid w:val="00394943"/>
    <w:rsid w:val="00394D05"/>
    <w:rsid w:val="00394D53"/>
    <w:rsid w:val="00394E24"/>
    <w:rsid w:val="003959BD"/>
    <w:rsid w:val="00397BF4"/>
    <w:rsid w:val="003A0873"/>
    <w:rsid w:val="003A1173"/>
    <w:rsid w:val="003A14CF"/>
    <w:rsid w:val="003A1D8D"/>
    <w:rsid w:val="003A252D"/>
    <w:rsid w:val="003A27B2"/>
    <w:rsid w:val="003A2A49"/>
    <w:rsid w:val="003A2C48"/>
    <w:rsid w:val="003A2C51"/>
    <w:rsid w:val="003A2DE8"/>
    <w:rsid w:val="003A2FAF"/>
    <w:rsid w:val="003A3D48"/>
    <w:rsid w:val="003A3F0C"/>
    <w:rsid w:val="003A519A"/>
    <w:rsid w:val="003A64FC"/>
    <w:rsid w:val="003A699C"/>
    <w:rsid w:val="003A6B47"/>
    <w:rsid w:val="003A6F67"/>
    <w:rsid w:val="003A75D3"/>
    <w:rsid w:val="003A775F"/>
    <w:rsid w:val="003A7ACA"/>
    <w:rsid w:val="003B04B1"/>
    <w:rsid w:val="003B073A"/>
    <w:rsid w:val="003B093D"/>
    <w:rsid w:val="003B0CBD"/>
    <w:rsid w:val="003B115C"/>
    <w:rsid w:val="003B19E9"/>
    <w:rsid w:val="003B2552"/>
    <w:rsid w:val="003B3129"/>
    <w:rsid w:val="003B3656"/>
    <w:rsid w:val="003B3E0D"/>
    <w:rsid w:val="003B40B0"/>
    <w:rsid w:val="003B4163"/>
    <w:rsid w:val="003B4AEB"/>
    <w:rsid w:val="003B4C52"/>
    <w:rsid w:val="003B53BA"/>
    <w:rsid w:val="003B6179"/>
    <w:rsid w:val="003B6553"/>
    <w:rsid w:val="003B722C"/>
    <w:rsid w:val="003B790E"/>
    <w:rsid w:val="003B79C3"/>
    <w:rsid w:val="003B7D8C"/>
    <w:rsid w:val="003B7E79"/>
    <w:rsid w:val="003C0147"/>
    <w:rsid w:val="003C0245"/>
    <w:rsid w:val="003C0350"/>
    <w:rsid w:val="003C0B3C"/>
    <w:rsid w:val="003C0B7F"/>
    <w:rsid w:val="003C0FA3"/>
    <w:rsid w:val="003C1219"/>
    <w:rsid w:val="003C1652"/>
    <w:rsid w:val="003C2551"/>
    <w:rsid w:val="003C2DD5"/>
    <w:rsid w:val="003C2F00"/>
    <w:rsid w:val="003C34FD"/>
    <w:rsid w:val="003C41A1"/>
    <w:rsid w:val="003C4270"/>
    <w:rsid w:val="003C4CB2"/>
    <w:rsid w:val="003C4F15"/>
    <w:rsid w:val="003C686D"/>
    <w:rsid w:val="003C713A"/>
    <w:rsid w:val="003C78DD"/>
    <w:rsid w:val="003C7969"/>
    <w:rsid w:val="003C7E5D"/>
    <w:rsid w:val="003D0092"/>
    <w:rsid w:val="003D00A2"/>
    <w:rsid w:val="003D0428"/>
    <w:rsid w:val="003D0921"/>
    <w:rsid w:val="003D0D6D"/>
    <w:rsid w:val="003D10FD"/>
    <w:rsid w:val="003D124F"/>
    <w:rsid w:val="003D1AC2"/>
    <w:rsid w:val="003D1B31"/>
    <w:rsid w:val="003D2D7A"/>
    <w:rsid w:val="003D381E"/>
    <w:rsid w:val="003D383E"/>
    <w:rsid w:val="003D3860"/>
    <w:rsid w:val="003D3B4A"/>
    <w:rsid w:val="003D58FF"/>
    <w:rsid w:val="003D6694"/>
    <w:rsid w:val="003D6DC9"/>
    <w:rsid w:val="003D6FC4"/>
    <w:rsid w:val="003D71A5"/>
    <w:rsid w:val="003D7768"/>
    <w:rsid w:val="003D79EE"/>
    <w:rsid w:val="003E01B1"/>
    <w:rsid w:val="003E056C"/>
    <w:rsid w:val="003E12D7"/>
    <w:rsid w:val="003E135D"/>
    <w:rsid w:val="003E16F6"/>
    <w:rsid w:val="003E1CC7"/>
    <w:rsid w:val="003E1D36"/>
    <w:rsid w:val="003E20B3"/>
    <w:rsid w:val="003E24F3"/>
    <w:rsid w:val="003E3594"/>
    <w:rsid w:val="003E3BAD"/>
    <w:rsid w:val="003E3CB9"/>
    <w:rsid w:val="003E4937"/>
    <w:rsid w:val="003E5215"/>
    <w:rsid w:val="003E57BB"/>
    <w:rsid w:val="003E6089"/>
    <w:rsid w:val="003E609E"/>
    <w:rsid w:val="003E64BE"/>
    <w:rsid w:val="003E6BC8"/>
    <w:rsid w:val="003E75B7"/>
    <w:rsid w:val="003E7C7B"/>
    <w:rsid w:val="003E7CA4"/>
    <w:rsid w:val="003E7F5F"/>
    <w:rsid w:val="003F003D"/>
    <w:rsid w:val="003F00BB"/>
    <w:rsid w:val="003F0EBD"/>
    <w:rsid w:val="003F119D"/>
    <w:rsid w:val="003F1354"/>
    <w:rsid w:val="003F19DC"/>
    <w:rsid w:val="003F2BC6"/>
    <w:rsid w:val="003F317A"/>
    <w:rsid w:val="003F34FB"/>
    <w:rsid w:val="003F38B3"/>
    <w:rsid w:val="003F3A53"/>
    <w:rsid w:val="003F3EC1"/>
    <w:rsid w:val="003F4C23"/>
    <w:rsid w:val="003F502A"/>
    <w:rsid w:val="003F52B1"/>
    <w:rsid w:val="003F5684"/>
    <w:rsid w:val="003F5BC7"/>
    <w:rsid w:val="003F5F45"/>
    <w:rsid w:val="003F68E5"/>
    <w:rsid w:val="003F6D8D"/>
    <w:rsid w:val="003F71E9"/>
    <w:rsid w:val="0040086E"/>
    <w:rsid w:val="00400D1C"/>
    <w:rsid w:val="00401366"/>
    <w:rsid w:val="004015BE"/>
    <w:rsid w:val="00401DB4"/>
    <w:rsid w:val="004027E9"/>
    <w:rsid w:val="00403243"/>
    <w:rsid w:val="00404DDA"/>
    <w:rsid w:val="00404EB1"/>
    <w:rsid w:val="004053EB"/>
    <w:rsid w:val="00405581"/>
    <w:rsid w:val="00406840"/>
    <w:rsid w:val="004076E7"/>
    <w:rsid w:val="004077E4"/>
    <w:rsid w:val="00407AF9"/>
    <w:rsid w:val="00407E1C"/>
    <w:rsid w:val="00410EC8"/>
    <w:rsid w:val="00411DCE"/>
    <w:rsid w:val="0041255B"/>
    <w:rsid w:val="004125DC"/>
    <w:rsid w:val="00412CDB"/>
    <w:rsid w:val="00413195"/>
    <w:rsid w:val="004138BC"/>
    <w:rsid w:val="00413DC8"/>
    <w:rsid w:val="004146E4"/>
    <w:rsid w:val="00414717"/>
    <w:rsid w:val="0041479E"/>
    <w:rsid w:val="004149C0"/>
    <w:rsid w:val="00414C9E"/>
    <w:rsid w:val="004150C8"/>
    <w:rsid w:val="00415BDF"/>
    <w:rsid w:val="004161B1"/>
    <w:rsid w:val="004167B4"/>
    <w:rsid w:val="00416C58"/>
    <w:rsid w:val="00416CBF"/>
    <w:rsid w:val="0042033D"/>
    <w:rsid w:val="004206FF"/>
    <w:rsid w:val="004207D5"/>
    <w:rsid w:val="00420C4A"/>
    <w:rsid w:val="004215F3"/>
    <w:rsid w:val="00421692"/>
    <w:rsid w:val="00421A60"/>
    <w:rsid w:val="00421B09"/>
    <w:rsid w:val="00422ABC"/>
    <w:rsid w:val="00422D36"/>
    <w:rsid w:val="00422EC1"/>
    <w:rsid w:val="00423EF8"/>
    <w:rsid w:val="00424198"/>
    <w:rsid w:val="004246A3"/>
    <w:rsid w:val="00425259"/>
    <w:rsid w:val="00425C7C"/>
    <w:rsid w:val="00425CA0"/>
    <w:rsid w:val="0042636D"/>
    <w:rsid w:val="00426E10"/>
    <w:rsid w:val="00426EA4"/>
    <w:rsid w:val="00426F0D"/>
    <w:rsid w:val="00426F3D"/>
    <w:rsid w:val="00426F5F"/>
    <w:rsid w:val="004271B9"/>
    <w:rsid w:val="004273D5"/>
    <w:rsid w:val="004273DB"/>
    <w:rsid w:val="00430A88"/>
    <w:rsid w:val="00430D8C"/>
    <w:rsid w:val="004312A1"/>
    <w:rsid w:val="0043190E"/>
    <w:rsid w:val="004319A7"/>
    <w:rsid w:val="00432401"/>
    <w:rsid w:val="00432680"/>
    <w:rsid w:val="00433F10"/>
    <w:rsid w:val="004346E4"/>
    <w:rsid w:val="00434F97"/>
    <w:rsid w:val="0043521F"/>
    <w:rsid w:val="004352BA"/>
    <w:rsid w:val="00435456"/>
    <w:rsid w:val="00435711"/>
    <w:rsid w:val="00436522"/>
    <w:rsid w:val="0043655E"/>
    <w:rsid w:val="00436927"/>
    <w:rsid w:val="00436DA8"/>
    <w:rsid w:val="00437149"/>
    <w:rsid w:val="004378D0"/>
    <w:rsid w:val="00437E9F"/>
    <w:rsid w:val="00440167"/>
    <w:rsid w:val="0044019E"/>
    <w:rsid w:val="00440510"/>
    <w:rsid w:val="00440B72"/>
    <w:rsid w:val="00441477"/>
    <w:rsid w:val="0044166E"/>
    <w:rsid w:val="004418BA"/>
    <w:rsid w:val="004419E6"/>
    <w:rsid w:val="0044200A"/>
    <w:rsid w:val="004422DD"/>
    <w:rsid w:val="0044388B"/>
    <w:rsid w:val="00443D1D"/>
    <w:rsid w:val="0044403D"/>
    <w:rsid w:val="0044434F"/>
    <w:rsid w:val="004443C1"/>
    <w:rsid w:val="004450B4"/>
    <w:rsid w:val="004453FE"/>
    <w:rsid w:val="00445E15"/>
    <w:rsid w:val="00446655"/>
    <w:rsid w:val="004469A0"/>
    <w:rsid w:val="00446C9A"/>
    <w:rsid w:val="004515FD"/>
    <w:rsid w:val="004519F6"/>
    <w:rsid w:val="00451A2C"/>
    <w:rsid w:val="00451F37"/>
    <w:rsid w:val="00452374"/>
    <w:rsid w:val="004528EA"/>
    <w:rsid w:val="004529F2"/>
    <w:rsid w:val="004532A6"/>
    <w:rsid w:val="00453762"/>
    <w:rsid w:val="00453FE4"/>
    <w:rsid w:val="00454254"/>
    <w:rsid w:val="0045426C"/>
    <w:rsid w:val="00454653"/>
    <w:rsid w:val="00454657"/>
    <w:rsid w:val="00454BD9"/>
    <w:rsid w:val="0045608D"/>
    <w:rsid w:val="00457351"/>
    <w:rsid w:val="00457556"/>
    <w:rsid w:val="00457958"/>
    <w:rsid w:val="00460035"/>
    <w:rsid w:val="0046014F"/>
    <w:rsid w:val="0046085D"/>
    <w:rsid w:val="00461A75"/>
    <w:rsid w:val="00461E5F"/>
    <w:rsid w:val="004622CE"/>
    <w:rsid w:val="00462E00"/>
    <w:rsid w:val="0046348D"/>
    <w:rsid w:val="00463497"/>
    <w:rsid w:val="00463804"/>
    <w:rsid w:val="00463FE4"/>
    <w:rsid w:val="004646E3"/>
    <w:rsid w:val="00464818"/>
    <w:rsid w:val="00466026"/>
    <w:rsid w:val="004660A0"/>
    <w:rsid w:val="004667C1"/>
    <w:rsid w:val="00466A72"/>
    <w:rsid w:val="004673B7"/>
    <w:rsid w:val="00467C27"/>
    <w:rsid w:val="00470E66"/>
    <w:rsid w:val="004712FD"/>
    <w:rsid w:val="00471AC3"/>
    <w:rsid w:val="00472E75"/>
    <w:rsid w:val="00473F2A"/>
    <w:rsid w:val="00474425"/>
    <w:rsid w:val="00475751"/>
    <w:rsid w:val="00475C5F"/>
    <w:rsid w:val="00475C6E"/>
    <w:rsid w:val="00475ED2"/>
    <w:rsid w:val="00476260"/>
    <w:rsid w:val="00476CF0"/>
    <w:rsid w:val="00476D69"/>
    <w:rsid w:val="00476DA4"/>
    <w:rsid w:val="00477AC2"/>
    <w:rsid w:val="00477D07"/>
    <w:rsid w:val="004802B5"/>
    <w:rsid w:val="00480728"/>
    <w:rsid w:val="004808CC"/>
    <w:rsid w:val="00480D6B"/>
    <w:rsid w:val="004814F7"/>
    <w:rsid w:val="00481725"/>
    <w:rsid w:val="0048184F"/>
    <w:rsid w:val="00481AB6"/>
    <w:rsid w:val="00481D59"/>
    <w:rsid w:val="00482940"/>
    <w:rsid w:val="0048401A"/>
    <w:rsid w:val="00484229"/>
    <w:rsid w:val="00484354"/>
    <w:rsid w:val="0048453E"/>
    <w:rsid w:val="004845DB"/>
    <w:rsid w:val="00484852"/>
    <w:rsid w:val="00484980"/>
    <w:rsid w:val="00485003"/>
    <w:rsid w:val="00485624"/>
    <w:rsid w:val="00485CB4"/>
    <w:rsid w:val="00486B04"/>
    <w:rsid w:val="0048732F"/>
    <w:rsid w:val="00487460"/>
    <w:rsid w:val="004901D3"/>
    <w:rsid w:val="004901EE"/>
    <w:rsid w:val="00490578"/>
    <w:rsid w:val="0049107F"/>
    <w:rsid w:val="0049153D"/>
    <w:rsid w:val="0049184F"/>
    <w:rsid w:val="00491CAC"/>
    <w:rsid w:val="00491ECB"/>
    <w:rsid w:val="00492C5F"/>
    <w:rsid w:val="004938CC"/>
    <w:rsid w:val="00494CF4"/>
    <w:rsid w:val="00494F1A"/>
    <w:rsid w:val="004962FD"/>
    <w:rsid w:val="00496611"/>
    <w:rsid w:val="00496757"/>
    <w:rsid w:val="0049691D"/>
    <w:rsid w:val="00496938"/>
    <w:rsid w:val="00496C6C"/>
    <w:rsid w:val="00496CD6"/>
    <w:rsid w:val="00496E7F"/>
    <w:rsid w:val="00497C07"/>
    <w:rsid w:val="004A009C"/>
    <w:rsid w:val="004A0649"/>
    <w:rsid w:val="004A0EEC"/>
    <w:rsid w:val="004A1DBB"/>
    <w:rsid w:val="004A30C4"/>
    <w:rsid w:val="004A3125"/>
    <w:rsid w:val="004A3454"/>
    <w:rsid w:val="004A3A97"/>
    <w:rsid w:val="004A416E"/>
    <w:rsid w:val="004A533C"/>
    <w:rsid w:val="004A53BB"/>
    <w:rsid w:val="004A54CE"/>
    <w:rsid w:val="004A5572"/>
    <w:rsid w:val="004A5C5F"/>
    <w:rsid w:val="004A6057"/>
    <w:rsid w:val="004A69C9"/>
    <w:rsid w:val="004A6C5D"/>
    <w:rsid w:val="004A6E77"/>
    <w:rsid w:val="004A749E"/>
    <w:rsid w:val="004A76CB"/>
    <w:rsid w:val="004A783E"/>
    <w:rsid w:val="004B0183"/>
    <w:rsid w:val="004B0262"/>
    <w:rsid w:val="004B1D86"/>
    <w:rsid w:val="004B2A09"/>
    <w:rsid w:val="004B2F2F"/>
    <w:rsid w:val="004B30BE"/>
    <w:rsid w:val="004B3786"/>
    <w:rsid w:val="004B3D2E"/>
    <w:rsid w:val="004B4245"/>
    <w:rsid w:val="004B4442"/>
    <w:rsid w:val="004B4A0E"/>
    <w:rsid w:val="004B4E10"/>
    <w:rsid w:val="004B57B0"/>
    <w:rsid w:val="004B5C71"/>
    <w:rsid w:val="004B6239"/>
    <w:rsid w:val="004B6579"/>
    <w:rsid w:val="004B6761"/>
    <w:rsid w:val="004B6CAC"/>
    <w:rsid w:val="004C00BE"/>
    <w:rsid w:val="004C03ED"/>
    <w:rsid w:val="004C0C67"/>
    <w:rsid w:val="004C1886"/>
    <w:rsid w:val="004C2C85"/>
    <w:rsid w:val="004C3A68"/>
    <w:rsid w:val="004C3AF3"/>
    <w:rsid w:val="004C4328"/>
    <w:rsid w:val="004C4789"/>
    <w:rsid w:val="004C47F2"/>
    <w:rsid w:val="004C490A"/>
    <w:rsid w:val="004C586A"/>
    <w:rsid w:val="004C58C9"/>
    <w:rsid w:val="004C5B8C"/>
    <w:rsid w:val="004C72FB"/>
    <w:rsid w:val="004C745D"/>
    <w:rsid w:val="004D0145"/>
    <w:rsid w:val="004D0658"/>
    <w:rsid w:val="004D084F"/>
    <w:rsid w:val="004D0AE4"/>
    <w:rsid w:val="004D1086"/>
    <w:rsid w:val="004D1142"/>
    <w:rsid w:val="004D119A"/>
    <w:rsid w:val="004D1D48"/>
    <w:rsid w:val="004D2132"/>
    <w:rsid w:val="004D37C9"/>
    <w:rsid w:val="004D3CB4"/>
    <w:rsid w:val="004D4499"/>
    <w:rsid w:val="004D5A45"/>
    <w:rsid w:val="004D5E25"/>
    <w:rsid w:val="004D6492"/>
    <w:rsid w:val="004D682C"/>
    <w:rsid w:val="004D75B0"/>
    <w:rsid w:val="004E0CDC"/>
    <w:rsid w:val="004E0F49"/>
    <w:rsid w:val="004E1513"/>
    <w:rsid w:val="004E17D4"/>
    <w:rsid w:val="004E1887"/>
    <w:rsid w:val="004E1A37"/>
    <w:rsid w:val="004E2881"/>
    <w:rsid w:val="004E3043"/>
    <w:rsid w:val="004E30F9"/>
    <w:rsid w:val="004E3DA8"/>
    <w:rsid w:val="004E3F4B"/>
    <w:rsid w:val="004E456D"/>
    <w:rsid w:val="004E4672"/>
    <w:rsid w:val="004E49CC"/>
    <w:rsid w:val="004E4DB6"/>
    <w:rsid w:val="004E4E66"/>
    <w:rsid w:val="004E5536"/>
    <w:rsid w:val="004E5D66"/>
    <w:rsid w:val="004E5F18"/>
    <w:rsid w:val="004E6040"/>
    <w:rsid w:val="004E6459"/>
    <w:rsid w:val="004E66C4"/>
    <w:rsid w:val="004E6EAB"/>
    <w:rsid w:val="004E7262"/>
    <w:rsid w:val="004E7577"/>
    <w:rsid w:val="004E76A0"/>
    <w:rsid w:val="004E7DA8"/>
    <w:rsid w:val="004F02BA"/>
    <w:rsid w:val="004F084F"/>
    <w:rsid w:val="004F0A4C"/>
    <w:rsid w:val="004F0F38"/>
    <w:rsid w:val="004F116F"/>
    <w:rsid w:val="004F14C5"/>
    <w:rsid w:val="004F1930"/>
    <w:rsid w:val="004F2104"/>
    <w:rsid w:val="004F25D7"/>
    <w:rsid w:val="004F274F"/>
    <w:rsid w:val="004F2AF0"/>
    <w:rsid w:val="004F2B25"/>
    <w:rsid w:val="004F2C0F"/>
    <w:rsid w:val="004F2C97"/>
    <w:rsid w:val="004F311C"/>
    <w:rsid w:val="004F3136"/>
    <w:rsid w:val="004F331F"/>
    <w:rsid w:val="004F3336"/>
    <w:rsid w:val="004F3AD3"/>
    <w:rsid w:val="004F3D2D"/>
    <w:rsid w:val="004F3DEE"/>
    <w:rsid w:val="004F4B4D"/>
    <w:rsid w:val="004F5E2D"/>
    <w:rsid w:val="004F5E58"/>
    <w:rsid w:val="004F60BF"/>
    <w:rsid w:val="004F632F"/>
    <w:rsid w:val="004F7127"/>
    <w:rsid w:val="004F71DA"/>
    <w:rsid w:val="004F757B"/>
    <w:rsid w:val="004F7631"/>
    <w:rsid w:val="004F76B6"/>
    <w:rsid w:val="004F7AB0"/>
    <w:rsid w:val="00501B32"/>
    <w:rsid w:val="005031FA"/>
    <w:rsid w:val="00503633"/>
    <w:rsid w:val="00503958"/>
    <w:rsid w:val="00503DB8"/>
    <w:rsid w:val="0050459B"/>
    <w:rsid w:val="00504C64"/>
    <w:rsid w:val="00504F46"/>
    <w:rsid w:val="00506279"/>
    <w:rsid w:val="00506997"/>
    <w:rsid w:val="005077E3"/>
    <w:rsid w:val="00507D99"/>
    <w:rsid w:val="0051071A"/>
    <w:rsid w:val="00511A1B"/>
    <w:rsid w:val="00511A80"/>
    <w:rsid w:val="00511C2D"/>
    <w:rsid w:val="0051243B"/>
    <w:rsid w:val="00512982"/>
    <w:rsid w:val="00512F1F"/>
    <w:rsid w:val="005135F7"/>
    <w:rsid w:val="00513CC7"/>
    <w:rsid w:val="0051432E"/>
    <w:rsid w:val="005147F1"/>
    <w:rsid w:val="00514859"/>
    <w:rsid w:val="00515590"/>
    <w:rsid w:val="005156A7"/>
    <w:rsid w:val="0051618A"/>
    <w:rsid w:val="0051661C"/>
    <w:rsid w:val="00516E66"/>
    <w:rsid w:val="00517222"/>
    <w:rsid w:val="005173A6"/>
    <w:rsid w:val="00517808"/>
    <w:rsid w:val="00517A56"/>
    <w:rsid w:val="0052030E"/>
    <w:rsid w:val="00521A8D"/>
    <w:rsid w:val="00521B42"/>
    <w:rsid w:val="00521C28"/>
    <w:rsid w:val="005229FF"/>
    <w:rsid w:val="00522DEE"/>
    <w:rsid w:val="00523CA9"/>
    <w:rsid w:val="00523EA4"/>
    <w:rsid w:val="00525751"/>
    <w:rsid w:val="00525D15"/>
    <w:rsid w:val="005260D2"/>
    <w:rsid w:val="0052619D"/>
    <w:rsid w:val="0052644E"/>
    <w:rsid w:val="00526A3F"/>
    <w:rsid w:val="00527979"/>
    <w:rsid w:val="00530665"/>
    <w:rsid w:val="00530CEA"/>
    <w:rsid w:val="00530FA3"/>
    <w:rsid w:val="005312F2"/>
    <w:rsid w:val="00531DC2"/>
    <w:rsid w:val="00532BE8"/>
    <w:rsid w:val="005330EF"/>
    <w:rsid w:val="00533548"/>
    <w:rsid w:val="005344D6"/>
    <w:rsid w:val="00534A94"/>
    <w:rsid w:val="00534E7C"/>
    <w:rsid w:val="00535918"/>
    <w:rsid w:val="00535A80"/>
    <w:rsid w:val="00535E44"/>
    <w:rsid w:val="00535F37"/>
    <w:rsid w:val="0053627E"/>
    <w:rsid w:val="00536607"/>
    <w:rsid w:val="005378CE"/>
    <w:rsid w:val="00537F16"/>
    <w:rsid w:val="005404D4"/>
    <w:rsid w:val="00540B68"/>
    <w:rsid w:val="005414F7"/>
    <w:rsid w:val="00541C34"/>
    <w:rsid w:val="005420E9"/>
    <w:rsid w:val="0054287E"/>
    <w:rsid w:val="00543260"/>
    <w:rsid w:val="00543962"/>
    <w:rsid w:val="00543A78"/>
    <w:rsid w:val="00543E28"/>
    <w:rsid w:val="005440CD"/>
    <w:rsid w:val="00544BD2"/>
    <w:rsid w:val="00544E64"/>
    <w:rsid w:val="005455EE"/>
    <w:rsid w:val="005463F4"/>
    <w:rsid w:val="00546456"/>
    <w:rsid w:val="00546701"/>
    <w:rsid w:val="0054699B"/>
    <w:rsid w:val="00546DC9"/>
    <w:rsid w:val="00546F8C"/>
    <w:rsid w:val="00547269"/>
    <w:rsid w:val="0054737B"/>
    <w:rsid w:val="00547DA0"/>
    <w:rsid w:val="00547DEC"/>
    <w:rsid w:val="005508C0"/>
    <w:rsid w:val="00550DCF"/>
    <w:rsid w:val="00551151"/>
    <w:rsid w:val="00551703"/>
    <w:rsid w:val="005518C4"/>
    <w:rsid w:val="0055199A"/>
    <w:rsid w:val="0055343D"/>
    <w:rsid w:val="00553561"/>
    <w:rsid w:val="00553818"/>
    <w:rsid w:val="00553CEC"/>
    <w:rsid w:val="00553F0D"/>
    <w:rsid w:val="00554322"/>
    <w:rsid w:val="005548CD"/>
    <w:rsid w:val="00554995"/>
    <w:rsid w:val="00555307"/>
    <w:rsid w:val="00555522"/>
    <w:rsid w:val="0055580C"/>
    <w:rsid w:val="00555EFD"/>
    <w:rsid w:val="00555F56"/>
    <w:rsid w:val="005565AB"/>
    <w:rsid w:val="00556BD8"/>
    <w:rsid w:val="00557D0C"/>
    <w:rsid w:val="0056030C"/>
    <w:rsid w:val="00561358"/>
    <w:rsid w:val="00561845"/>
    <w:rsid w:val="005623AB"/>
    <w:rsid w:val="0056318B"/>
    <w:rsid w:val="00563DD5"/>
    <w:rsid w:val="00564AD5"/>
    <w:rsid w:val="00564D51"/>
    <w:rsid w:val="0056518C"/>
    <w:rsid w:val="00565D94"/>
    <w:rsid w:val="00566593"/>
    <w:rsid w:val="00566FE7"/>
    <w:rsid w:val="005672C7"/>
    <w:rsid w:val="00567E88"/>
    <w:rsid w:val="00571C7C"/>
    <w:rsid w:val="00572557"/>
    <w:rsid w:val="00572B5D"/>
    <w:rsid w:val="005731D8"/>
    <w:rsid w:val="00573283"/>
    <w:rsid w:val="00574CEA"/>
    <w:rsid w:val="005751E7"/>
    <w:rsid w:val="0057562C"/>
    <w:rsid w:val="00575E56"/>
    <w:rsid w:val="00575F5E"/>
    <w:rsid w:val="005762A9"/>
    <w:rsid w:val="0057699A"/>
    <w:rsid w:val="005770B8"/>
    <w:rsid w:val="00577205"/>
    <w:rsid w:val="005775BC"/>
    <w:rsid w:val="00577779"/>
    <w:rsid w:val="00577F2E"/>
    <w:rsid w:val="0058092A"/>
    <w:rsid w:val="0058114C"/>
    <w:rsid w:val="005815F7"/>
    <w:rsid w:val="00581889"/>
    <w:rsid w:val="00581CD9"/>
    <w:rsid w:val="005829C2"/>
    <w:rsid w:val="00584E63"/>
    <w:rsid w:val="00585048"/>
    <w:rsid w:val="00585288"/>
    <w:rsid w:val="00585470"/>
    <w:rsid w:val="00585680"/>
    <w:rsid w:val="0058624C"/>
    <w:rsid w:val="00586640"/>
    <w:rsid w:val="005869D9"/>
    <w:rsid w:val="00587A41"/>
    <w:rsid w:val="00587A63"/>
    <w:rsid w:val="0059077F"/>
    <w:rsid w:val="00591166"/>
    <w:rsid w:val="00591174"/>
    <w:rsid w:val="005914DC"/>
    <w:rsid w:val="00591AD3"/>
    <w:rsid w:val="00591F53"/>
    <w:rsid w:val="00592583"/>
    <w:rsid w:val="0059273C"/>
    <w:rsid w:val="00592B2D"/>
    <w:rsid w:val="00592B30"/>
    <w:rsid w:val="00592C35"/>
    <w:rsid w:val="00593065"/>
    <w:rsid w:val="00593190"/>
    <w:rsid w:val="005933ED"/>
    <w:rsid w:val="00593712"/>
    <w:rsid w:val="005937DB"/>
    <w:rsid w:val="00593B92"/>
    <w:rsid w:val="00593DC6"/>
    <w:rsid w:val="00594061"/>
    <w:rsid w:val="005941B0"/>
    <w:rsid w:val="005943E7"/>
    <w:rsid w:val="005949BE"/>
    <w:rsid w:val="005950FA"/>
    <w:rsid w:val="005965B7"/>
    <w:rsid w:val="0059797E"/>
    <w:rsid w:val="005A202E"/>
    <w:rsid w:val="005A24DB"/>
    <w:rsid w:val="005A30D0"/>
    <w:rsid w:val="005A3325"/>
    <w:rsid w:val="005A349F"/>
    <w:rsid w:val="005A3554"/>
    <w:rsid w:val="005A3964"/>
    <w:rsid w:val="005A4321"/>
    <w:rsid w:val="005A47E5"/>
    <w:rsid w:val="005A4C35"/>
    <w:rsid w:val="005A4CC3"/>
    <w:rsid w:val="005A5F5D"/>
    <w:rsid w:val="005A629B"/>
    <w:rsid w:val="005A64C6"/>
    <w:rsid w:val="005A6BA9"/>
    <w:rsid w:val="005A6D8C"/>
    <w:rsid w:val="005A6F90"/>
    <w:rsid w:val="005A76AE"/>
    <w:rsid w:val="005A7B91"/>
    <w:rsid w:val="005A7BE7"/>
    <w:rsid w:val="005B0231"/>
    <w:rsid w:val="005B099C"/>
    <w:rsid w:val="005B1156"/>
    <w:rsid w:val="005B116B"/>
    <w:rsid w:val="005B1A30"/>
    <w:rsid w:val="005B1AE8"/>
    <w:rsid w:val="005B2062"/>
    <w:rsid w:val="005B2646"/>
    <w:rsid w:val="005B2D35"/>
    <w:rsid w:val="005B30F9"/>
    <w:rsid w:val="005B394F"/>
    <w:rsid w:val="005B39EC"/>
    <w:rsid w:val="005B3BE1"/>
    <w:rsid w:val="005B3E2E"/>
    <w:rsid w:val="005B3E4B"/>
    <w:rsid w:val="005B3EF9"/>
    <w:rsid w:val="005B4FBA"/>
    <w:rsid w:val="005B5383"/>
    <w:rsid w:val="005B57E4"/>
    <w:rsid w:val="005B58AE"/>
    <w:rsid w:val="005B5B39"/>
    <w:rsid w:val="005B6088"/>
    <w:rsid w:val="005B6AD9"/>
    <w:rsid w:val="005B6E5A"/>
    <w:rsid w:val="005B726F"/>
    <w:rsid w:val="005B7604"/>
    <w:rsid w:val="005B795A"/>
    <w:rsid w:val="005B7B96"/>
    <w:rsid w:val="005C1964"/>
    <w:rsid w:val="005C26F9"/>
    <w:rsid w:val="005C2E03"/>
    <w:rsid w:val="005C3974"/>
    <w:rsid w:val="005C3AA8"/>
    <w:rsid w:val="005C3BAA"/>
    <w:rsid w:val="005C48CA"/>
    <w:rsid w:val="005C4D28"/>
    <w:rsid w:val="005C550A"/>
    <w:rsid w:val="005C5D11"/>
    <w:rsid w:val="005C5DA8"/>
    <w:rsid w:val="005C60FC"/>
    <w:rsid w:val="005C62D9"/>
    <w:rsid w:val="005C6523"/>
    <w:rsid w:val="005C6548"/>
    <w:rsid w:val="005C6C37"/>
    <w:rsid w:val="005C6E93"/>
    <w:rsid w:val="005C73C1"/>
    <w:rsid w:val="005C73E1"/>
    <w:rsid w:val="005D087A"/>
    <w:rsid w:val="005D0927"/>
    <w:rsid w:val="005D109D"/>
    <w:rsid w:val="005D1C91"/>
    <w:rsid w:val="005D2619"/>
    <w:rsid w:val="005D330E"/>
    <w:rsid w:val="005D3838"/>
    <w:rsid w:val="005D3B1F"/>
    <w:rsid w:val="005D3B9F"/>
    <w:rsid w:val="005D4285"/>
    <w:rsid w:val="005D4329"/>
    <w:rsid w:val="005D479C"/>
    <w:rsid w:val="005D4D58"/>
    <w:rsid w:val="005D4DC0"/>
    <w:rsid w:val="005D62EC"/>
    <w:rsid w:val="005D66DC"/>
    <w:rsid w:val="005D6988"/>
    <w:rsid w:val="005D73AE"/>
    <w:rsid w:val="005D7C21"/>
    <w:rsid w:val="005D7DC4"/>
    <w:rsid w:val="005E02A0"/>
    <w:rsid w:val="005E0553"/>
    <w:rsid w:val="005E077A"/>
    <w:rsid w:val="005E1AD9"/>
    <w:rsid w:val="005E1D57"/>
    <w:rsid w:val="005E1DF0"/>
    <w:rsid w:val="005E1F4D"/>
    <w:rsid w:val="005E20FD"/>
    <w:rsid w:val="005E37D3"/>
    <w:rsid w:val="005E4AD8"/>
    <w:rsid w:val="005E4D05"/>
    <w:rsid w:val="005E507A"/>
    <w:rsid w:val="005E56B6"/>
    <w:rsid w:val="005E59F2"/>
    <w:rsid w:val="005E5B4D"/>
    <w:rsid w:val="005E5F3D"/>
    <w:rsid w:val="005E62B5"/>
    <w:rsid w:val="005E639E"/>
    <w:rsid w:val="005E6486"/>
    <w:rsid w:val="005E6D67"/>
    <w:rsid w:val="005E6E87"/>
    <w:rsid w:val="005E758B"/>
    <w:rsid w:val="005E7A9C"/>
    <w:rsid w:val="005F077C"/>
    <w:rsid w:val="005F0A93"/>
    <w:rsid w:val="005F0D7D"/>
    <w:rsid w:val="005F16B8"/>
    <w:rsid w:val="005F1928"/>
    <w:rsid w:val="005F1A4B"/>
    <w:rsid w:val="005F1BF7"/>
    <w:rsid w:val="005F2471"/>
    <w:rsid w:val="005F291C"/>
    <w:rsid w:val="005F2E23"/>
    <w:rsid w:val="005F33C1"/>
    <w:rsid w:val="005F3A56"/>
    <w:rsid w:val="005F3D66"/>
    <w:rsid w:val="005F3DF6"/>
    <w:rsid w:val="005F4998"/>
    <w:rsid w:val="005F4AFA"/>
    <w:rsid w:val="005F4DD3"/>
    <w:rsid w:val="005F54C9"/>
    <w:rsid w:val="005F567B"/>
    <w:rsid w:val="005F5958"/>
    <w:rsid w:val="005F5BE3"/>
    <w:rsid w:val="005F5DF3"/>
    <w:rsid w:val="005F6942"/>
    <w:rsid w:val="005F6B42"/>
    <w:rsid w:val="005F7170"/>
    <w:rsid w:val="005F7756"/>
    <w:rsid w:val="0060038F"/>
    <w:rsid w:val="00600B4B"/>
    <w:rsid w:val="00600C27"/>
    <w:rsid w:val="00600E62"/>
    <w:rsid w:val="00600E86"/>
    <w:rsid w:val="006012C7"/>
    <w:rsid w:val="00601604"/>
    <w:rsid w:val="00601B6B"/>
    <w:rsid w:val="006020C0"/>
    <w:rsid w:val="00602157"/>
    <w:rsid w:val="0060470D"/>
    <w:rsid w:val="00605183"/>
    <w:rsid w:val="00607098"/>
    <w:rsid w:val="00607386"/>
    <w:rsid w:val="006078A4"/>
    <w:rsid w:val="006109FE"/>
    <w:rsid w:val="00610F9B"/>
    <w:rsid w:val="0061162E"/>
    <w:rsid w:val="00611DDE"/>
    <w:rsid w:val="006121FD"/>
    <w:rsid w:val="00612209"/>
    <w:rsid w:val="006124C2"/>
    <w:rsid w:val="00612625"/>
    <w:rsid w:val="0061275D"/>
    <w:rsid w:val="006134E7"/>
    <w:rsid w:val="0061371E"/>
    <w:rsid w:val="00613D05"/>
    <w:rsid w:val="00615C68"/>
    <w:rsid w:val="006171DA"/>
    <w:rsid w:val="00617429"/>
    <w:rsid w:val="006208A7"/>
    <w:rsid w:val="00620E66"/>
    <w:rsid w:val="00620EE2"/>
    <w:rsid w:val="0062163D"/>
    <w:rsid w:val="006238D3"/>
    <w:rsid w:val="00623EB3"/>
    <w:rsid w:val="00624024"/>
    <w:rsid w:val="00624AF3"/>
    <w:rsid w:val="00625086"/>
    <w:rsid w:val="00625CB2"/>
    <w:rsid w:val="006268DF"/>
    <w:rsid w:val="0062759F"/>
    <w:rsid w:val="00627886"/>
    <w:rsid w:val="0063080F"/>
    <w:rsid w:val="00630CDF"/>
    <w:rsid w:val="00631064"/>
    <w:rsid w:val="0063189C"/>
    <w:rsid w:val="006318D2"/>
    <w:rsid w:val="006318ED"/>
    <w:rsid w:val="00632541"/>
    <w:rsid w:val="00632963"/>
    <w:rsid w:val="00632BFC"/>
    <w:rsid w:val="00632EB9"/>
    <w:rsid w:val="0063360D"/>
    <w:rsid w:val="006337C3"/>
    <w:rsid w:val="00633FD1"/>
    <w:rsid w:val="006343FF"/>
    <w:rsid w:val="006345D1"/>
    <w:rsid w:val="0063544C"/>
    <w:rsid w:val="00635E43"/>
    <w:rsid w:val="00636981"/>
    <w:rsid w:val="00637765"/>
    <w:rsid w:val="0063786A"/>
    <w:rsid w:val="00637C23"/>
    <w:rsid w:val="00637D58"/>
    <w:rsid w:val="00640073"/>
    <w:rsid w:val="0064081B"/>
    <w:rsid w:val="00640D9F"/>
    <w:rsid w:val="00641ABF"/>
    <w:rsid w:val="00641FB1"/>
    <w:rsid w:val="00642414"/>
    <w:rsid w:val="00642E63"/>
    <w:rsid w:val="00643C81"/>
    <w:rsid w:val="00644814"/>
    <w:rsid w:val="00644B05"/>
    <w:rsid w:val="00644EA8"/>
    <w:rsid w:val="00644EF8"/>
    <w:rsid w:val="00645CA2"/>
    <w:rsid w:val="00645EF8"/>
    <w:rsid w:val="006474B7"/>
    <w:rsid w:val="00647E4A"/>
    <w:rsid w:val="00650659"/>
    <w:rsid w:val="00650B08"/>
    <w:rsid w:val="006515FE"/>
    <w:rsid w:val="00651B9B"/>
    <w:rsid w:val="006520B8"/>
    <w:rsid w:val="006520E6"/>
    <w:rsid w:val="006524D6"/>
    <w:rsid w:val="0065479E"/>
    <w:rsid w:val="00654CA5"/>
    <w:rsid w:val="006558AC"/>
    <w:rsid w:val="0065594C"/>
    <w:rsid w:val="00655A7D"/>
    <w:rsid w:val="0065602A"/>
    <w:rsid w:val="006560DB"/>
    <w:rsid w:val="00656BEC"/>
    <w:rsid w:val="00656D97"/>
    <w:rsid w:val="00657074"/>
    <w:rsid w:val="006571CE"/>
    <w:rsid w:val="0065749F"/>
    <w:rsid w:val="006575B5"/>
    <w:rsid w:val="00657D54"/>
    <w:rsid w:val="0066137F"/>
    <w:rsid w:val="00662759"/>
    <w:rsid w:val="00662A93"/>
    <w:rsid w:val="00662EA9"/>
    <w:rsid w:val="006637F0"/>
    <w:rsid w:val="0066390C"/>
    <w:rsid w:val="00663BA8"/>
    <w:rsid w:val="00664410"/>
    <w:rsid w:val="006644F3"/>
    <w:rsid w:val="0066482A"/>
    <w:rsid w:val="00664E25"/>
    <w:rsid w:val="00665CCD"/>
    <w:rsid w:val="00666016"/>
    <w:rsid w:val="006660D6"/>
    <w:rsid w:val="00666591"/>
    <w:rsid w:val="0066690E"/>
    <w:rsid w:val="00666A42"/>
    <w:rsid w:val="0066706B"/>
    <w:rsid w:val="00667579"/>
    <w:rsid w:val="0066798C"/>
    <w:rsid w:val="00667E7E"/>
    <w:rsid w:val="00670094"/>
    <w:rsid w:val="006704DF"/>
    <w:rsid w:val="00670933"/>
    <w:rsid w:val="00670E9F"/>
    <w:rsid w:val="006711FD"/>
    <w:rsid w:val="00671293"/>
    <w:rsid w:val="006717D2"/>
    <w:rsid w:val="00671B4C"/>
    <w:rsid w:val="00671BC2"/>
    <w:rsid w:val="00671DA1"/>
    <w:rsid w:val="006722A9"/>
    <w:rsid w:val="006724B0"/>
    <w:rsid w:val="006738FD"/>
    <w:rsid w:val="00673E2E"/>
    <w:rsid w:val="00674061"/>
    <w:rsid w:val="0067457B"/>
    <w:rsid w:val="00674F74"/>
    <w:rsid w:val="00674FBD"/>
    <w:rsid w:val="0067555F"/>
    <w:rsid w:val="00675651"/>
    <w:rsid w:val="00675B9B"/>
    <w:rsid w:val="00676104"/>
    <w:rsid w:val="00676EA5"/>
    <w:rsid w:val="00677EF5"/>
    <w:rsid w:val="00677FE1"/>
    <w:rsid w:val="00681B46"/>
    <w:rsid w:val="006826ED"/>
    <w:rsid w:val="00682721"/>
    <w:rsid w:val="00682736"/>
    <w:rsid w:val="00682F87"/>
    <w:rsid w:val="00683EE3"/>
    <w:rsid w:val="00684307"/>
    <w:rsid w:val="00684901"/>
    <w:rsid w:val="006849FB"/>
    <w:rsid w:val="00684B95"/>
    <w:rsid w:val="00684D7F"/>
    <w:rsid w:val="00684EF6"/>
    <w:rsid w:val="00684FC8"/>
    <w:rsid w:val="00685A2C"/>
    <w:rsid w:val="00685B22"/>
    <w:rsid w:val="00686262"/>
    <w:rsid w:val="0068653E"/>
    <w:rsid w:val="00686886"/>
    <w:rsid w:val="006870A5"/>
    <w:rsid w:val="00687B1F"/>
    <w:rsid w:val="00687FFB"/>
    <w:rsid w:val="006901B5"/>
    <w:rsid w:val="00691F0C"/>
    <w:rsid w:val="00691FE9"/>
    <w:rsid w:val="00692151"/>
    <w:rsid w:val="006922D3"/>
    <w:rsid w:val="006928FB"/>
    <w:rsid w:val="00692E04"/>
    <w:rsid w:val="00692EDF"/>
    <w:rsid w:val="00694A18"/>
    <w:rsid w:val="00694AC4"/>
    <w:rsid w:val="00694B0E"/>
    <w:rsid w:val="00694D58"/>
    <w:rsid w:val="0069503F"/>
    <w:rsid w:val="006955E1"/>
    <w:rsid w:val="0069689B"/>
    <w:rsid w:val="00696FB8"/>
    <w:rsid w:val="006971B4"/>
    <w:rsid w:val="0069793A"/>
    <w:rsid w:val="00697BFE"/>
    <w:rsid w:val="00697ECF"/>
    <w:rsid w:val="006A0102"/>
    <w:rsid w:val="006A0235"/>
    <w:rsid w:val="006A0894"/>
    <w:rsid w:val="006A162C"/>
    <w:rsid w:val="006A1741"/>
    <w:rsid w:val="006A1823"/>
    <w:rsid w:val="006A1837"/>
    <w:rsid w:val="006A2895"/>
    <w:rsid w:val="006A2F1C"/>
    <w:rsid w:val="006A3E07"/>
    <w:rsid w:val="006A3E19"/>
    <w:rsid w:val="006A3E35"/>
    <w:rsid w:val="006A3F94"/>
    <w:rsid w:val="006A4BCA"/>
    <w:rsid w:val="006A4F8B"/>
    <w:rsid w:val="006A4FC4"/>
    <w:rsid w:val="006A586B"/>
    <w:rsid w:val="006A647E"/>
    <w:rsid w:val="006A659C"/>
    <w:rsid w:val="006A686B"/>
    <w:rsid w:val="006A68CB"/>
    <w:rsid w:val="006A711D"/>
    <w:rsid w:val="006B04B2"/>
    <w:rsid w:val="006B0F83"/>
    <w:rsid w:val="006B1B27"/>
    <w:rsid w:val="006B1FEA"/>
    <w:rsid w:val="006B2636"/>
    <w:rsid w:val="006B40A5"/>
    <w:rsid w:val="006B42D5"/>
    <w:rsid w:val="006B43D6"/>
    <w:rsid w:val="006B4EA5"/>
    <w:rsid w:val="006B5801"/>
    <w:rsid w:val="006B5B78"/>
    <w:rsid w:val="006B652A"/>
    <w:rsid w:val="006B6884"/>
    <w:rsid w:val="006B69E1"/>
    <w:rsid w:val="006B6A24"/>
    <w:rsid w:val="006B79DE"/>
    <w:rsid w:val="006C051B"/>
    <w:rsid w:val="006C0563"/>
    <w:rsid w:val="006C1276"/>
    <w:rsid w:val="006C16B6"/>
    <w:rsid w:val="006C2832"/>
    <w:rsid w:val="006C283E"/>
    <w:rsid w:val="006C2E75"/>
    <w:rsid w:val="006C323F"/>
    <w:rsid w:val="006C3A9A"/>
    <w:rsid w:val="006C3DF9"/>
    <w:rsid w:val="006C4193"/>
    <w:rsid w:val="006C42CB"/>
    <w:rsid w:val="006C45C4"/>
    <w:rsid w:val="006C4B50"/>
    <w:rsid w:val="006C5F2D"/>
    <w:rsid w:val="006C601D"/>
    <w:rsid w:val="006C697B"/>
    <w:rsid w:val="006C6C80"/>
    <w:rsid w:val="006C72BE"/>
    <w:rsid w:val="006C778C"/>
    <w:rsid w:val="006C78C7"/>
    <w:rsid w:val="006D07F8"/>
    <w:rsid w:val="006D0976"/>
    <w:rsid w:val="006D0C60"/>
    <w:rsid w:val="006D112B"/>
    <w:rsid w:val="006D1683"/>
    <w:rsid w:val="006D227F"/>
    <w:rsid w:val="006D22A2"/>
    <w:rsid w:val="006D300C"/>
    <w:rsid w:val="006D39F5"/>
    <w:rsid w:val="006D42B2"/>
    <w:rsid w:val="006D437F"/>
    <w:rsid w:val="006D4656"/>
    <w:rsid w:val="006D4E8F"/>
    <w:rsid w:val="006D52C3"/>
    <w:rsid w:val="006D57A6"/>
    <w:rsid w:val="006D5DF4"/>
    <w:rsid w:val="006D5E0C"/>
    <w:rsid w:val="006D5E9B"/>
    <w:rsid w:val="006D622D"/>
    <w:rsid w:val="006D6B4C"/>
    <w:rsid w:val="006D700D"/>
    <w:rsid w:val="006D793A"/>
    <w:rsid w:val="006D7C63"/>
    <w:rsid w:val="006E1026"/>
    <w:rsid w:val="006E198F"/>
    <w:rsid w:val="006E3756"/>
    <w:rsid w:val="006E3A3F"/>
    <w:rsid w:val="006E3AEE"/>
    <w:rsid w:val="006E3D10"/>
    <w:rsid w:val="006E41B2"/>
    <w:rsid w:val="006E4BEF"/>
    <w:rsid w:val="006E5774"/>
    <w:rsid w:val="006E5BD5"/>
    <w:rsid w:val="006E5CF4"/>
    <w:rsid w:val="006E5D47"/>
    <w:rsid w:val="006E6B47"/>
    <w:rsid w:val="006E6F9C"/>
    <w:rsid w:val="006E78F2"/>
    <w:rsid w:val="006E7E90"/>
    <w:rsid w:val="006E7F6E"/>
    <w:rsid w:val="006F0234"/>
    <w:rsid w:val="006F1420"/>
    <w:rsid w:val="006F1761"/>
    <w:rsid w:val="006F1A28"/>
    <w:rsid w:val="006F241E"/>
    <w:rsid w:val="006F2D7A"/>
    <w:rsid w:val="006F32E2"/>
    <w:rsid w:val="006F35EB"/>
    <w:rsid w:val="006F394E"/>
    <w:rsid w:val="006F3CE3"/>
    <w:rsid w:val="006F3D72"/>
    <w:rsid w:val="006F4931"/>
    <w:rsid w:val="006F52D4"/>
    <w:rsid w:val="006F52D5"/>
    <w:rsid w:val="006F530D"/>
    <w:rsid w:val="006F551F"/>
    <w:rsid w:val="006F6253"/>
    <w:rsid w:val="006F65AD"/>
    <w:rsid w:val="006F6647"/>
    <w:rsid w:val="006F7181"/>
    <w:rsid w:val="006F75BC"/>
    <w:rsid w:val="006F75CC"/>
    <w:rsid w:val="00700E41"/>
    <w:rsid w:val="00700EA3"/>
    <w:rsid w:val="007019D2"/>
    <w:rsid w:val="00702D55"/>
    <w:rsid w:val="00703487"/>
    <w:rsid w:val="00703AB2"/>
    <w:rsid w:val="007046C2"/>
    <w:rsid w:val="007049D4"/>
    <w:rsid w:val="00704F47"/>
    <w:rsid w:val="00704FDA"/>
    <w:rsid w:val="00705060"/>
    <w:rsid w:val="00705705"/>
    <w:rsid w:val="00705913"/>
    <w:rsid w:val="00705C97"/>
    <w:rsid w:val="00706344"/>
    <w:rsid w:val="00706AFF"/>
    <w:rsid w:val="00706CB7"/>
    <w:rsid w:val="0070781C"/>
    <w:rsid w:val="00707874"/>
    <w:rsid w:val="007078E3"/>
    <w:rsid w:val="00710116"/>
    <w:rsid w:val="00711A07"/>
    <w:rsid w:val="00711EDA"/>
    <w:rsid w:val="00712722"/>
    <w:rsid w:val="00712A2D"/>
    <w:rsid w:val="00712AD1"/>
    <w:rsid w:val="00713215"/>
    <w:rsid w:val="00713960"/>
    <w:rsid w:val="00713986"/>
    <w:rsid w:val="00713B21"/>
    <w:rsid w:val="00714D62"/>
    <w:rsid w:val="00714E0E"/>
    <w:rsid w:val="0071513B"/>
    <w:rsid w:val="00715C29"/>
    <w:rsid w:val="0071625F"/>
    <w:rsid w:val="0071664B"/>
    <w:rsid w:val="00716FF4"/>
    <w:rsid w:val="00717058"/>
    <w:rsid w:val="00717174"/>
    <w:rsid w:val="0071751B"/>
    <w:rsid w:val="00717550"/>
    <w:rsid w:val="00717DDB"/>
    <w:rsid w:val="00717E85"/>
    <w:rsid w:val="00720777"/>
    <w:rsid w:val="007215BC"/>
    <w:rsid w:val="00721639"/>
    <w:rsid w:val="00721952"/>
    <w:rsid w:val="00721CCC"/>
    <w:rsid w:val="007229E3"/>
    <w:rsid w:val="00722F02"/>
    <w:rsid w:val="00724302"/>
    <w:rsid w:val="007252D7"/>
    <w:rsid w:val="00725800"/>
    <w:rsid w:val="00725820"/>
    <w:rsid w:val="0072624F"/>
    <w:rsid w:val="00726E9C"/>
    <w:rsid w:val="00727808"/>
    <w:rsid w:val="007308F2"/>
    <w:rsid w:val="007310E7"/>
    <w:rsid w:val="007311B4"/>
    <w:rsid w:val="00731B22"/>
    <w:rsid w:val="00732186"/>
    <w:rsid w:val="007323E1"/>
    <w:rsid w:val="00732B28"/>
    <w:rsid w:val="00732C07"/>
    <w:rsid w:val="00733ED9"/>
    <w:rsid w:val="007344C8"/>
    <w:rsid w:val="0073538C"/>
    <w:rsid w:val="00735B2C"/>
    <w:rsid w:val="00735FFC"/>
    <w:rsid w:val="00736229"/>
    <w:rsid w:val="0073669A"/>
    <w:rsid w:val="007372F5"/>
    <w:rsid w:val="00737AB5"/>
    <w:rsid w:val="00737F6B"/>
    <w:rsid w:val="00741404"/>
    <w:rsid w:val="007417EB"/>
    <w:rsid w:val="007418A9"/>
    <w:rsid w:val="00741BE4"/>
    <w:rsid w:val="00741CE2"/>
    <w:rsid w:val="00741D61"/>
    <w:rsid w:val="00741FFD"/>
    <w:rsid w:val="00742155"/>
    <w:rsid w:val="007429EE"/>
    <w:rsid w:val="00742B64"/>
    <w:rsid w:val="007430FE"/>
    <w:rsid w:val="00743C93"/>
    <w:rsid w:val="00743D8A"/>
    <w:rsid w:val="00744078"/>
    <w:rsid w:val="0074497E"/>
    <w:rsid w:val="00745BDB"/>
    <w:rsid w:val="0074633B"/>
    <w:rsid w:val="00746C04"/>
    <w:rsid w:val="00746C28"/>
    <w:rsid w:val="0074733F"/>
    <w:rsid w:val="00747819"/>
    <w:rsid w:val="007509FD"/>
    <w:rsid w:val="00750D9A"/>
    <w:rsid w:val="00751E6F"/>
    <w:rsid w:val="00751FF8"/>
    <w:rsid w:val="007523A7"/>
    <w:rsid w:val="00752731"/>
    <w:rsid w:val="00752C35"/>
    <w:rsid w:val="0075312D"/>
    <w:rsid w:val="00753488"/>
    <w:rsid w:val="00753777"/>
    <w:rsid w:val="007537F6"/>
    <w:rsid w:val="00754100"/>
    <w:rsid w:val="007547A8"/>
    <w:rsid w:val="00754916"/>
    <w:rsid w:val="00754BC9"/>
    <w:rsid w:val="00754CFE"/>
    <w:rsid w:val="0075518B"/>
    <w:rsid w:val="0075589C"/>
    <w:rsid w:val="00755993"/>
    <w:rsid w:val="00755ECD"/>
    <w:rsid w:val="007565BE"/>
    <w:rsid w:val="00756D26"/>
    <w:rsid w:val="00760091"/>
    <w:rsid w:val="007606A4"/>
    <w:rsid w:val="00760DBF"/>
    <w:rsid w:val="00760F26"/>
    <w:rsid w:val="0076114A"/>
    <w:rsid w:val="0076124C"/>
    <w:rsid w:val="00761595"/>
    <w:rsid w:val="007635A4"/>
    <w:rsid w:val="0076364E"/>
    <w:rsid w:val="00763783"/>
    <w:rsid w:val="00763EA5"/>
    <w:rsid w:val="0076445C"/>
    <w:rsid w:val="00764912"/>
    <w:rsid w:val="00764FB1"/>
    <w:rsid w:val="0076538C"/>
    <w:rsid w:val="00765E0D"/>
    <w:rsid w:val="00765E50"/>
    <w:rsid w:val="00767267"/>
    <w:rsid w:val="00767479"/>
    <w:rsid w:val="00767491"/>
    <w:rsid w:val="00767783"/>
    <w:rsid w:val="007679A2"/>
    <w:rsid w:val="00767BFD"/>
    <w:rsid w:val="00771DCE"/>
    <w:rsid w:val="007728EC"/>
    <w:rsid w:val="00772C67"/>
    <w:rsid w:val="007736C3"/>
    <w:rsid w:val="00773878"/>
    <w:rsid w:val="00773B3D"/>
    <w:rsid w:val="00773D35"/>
    <w:rsid w:val="007740ED"/>
    <w:rsid w:val="007743B5"/>
    <w:rsid w:val="007745FF"/>
    <w:rsid w:val="00774712"/>
    <w:rsid w:val="00775166"/>
    <w:rsid w:val="0077519B"/>
    <w:rsid w:val="007754FD"/>
    <w:rsid w:val="0077605B"/>
    <w:rsid w:val="00776608"/>
    <w:rsid w:val="007779D4"/>
    <w:rsid w:val="00777DE0"/>
    <w:rsid w:val="00777E36"/>
    <w:rsid w:val="0078097C"/>
    <w:rsid w:val="00780C83"/>
    <w:rsid w:val="00780D21"/>
    <w:rsid w:val="00781861"/>
    <w:rsid w:val="00781A28"/>
    <w:rsid w:val="007820B3"/>
    <w:rsid w:val="0078217A"/>
    <w:rsid w:val="00782956"/>
    <w:rsid w:val="00782CCC"/>
    <w:rsid w:val="00782D9F"/>
    <w:rsid w:val="0078341B"/>
    <w:rsid w:val="0078348D"/>
    <w:rsid w:val="0078382F"/>
    <w:rsid w:val="00783A8D"/>
    <w:rsid w:val="00784044"/>
    <w:rsid w:val="00785AC2"/>
    <w:rsid w:val="00785D72"/>
    <w:rsid w:val="007861D0"/>
    <w:rsid w:val="00786DD3"/>
    <w:rsid w:val="007875F1"/>
    <w:rsid w:val="007907B7"/>
    <w:rsid w:val="00790B28"/>
    <w:rsid w:val="00791263"/>
    <w:rsid w:val="00791A1E"/>
    <w:rsid w:val="00791AB8"/>
    <w:rsid w:val="007943B0"/>
    <w:rsid w:val="007944E6"/>
    <w:rsid w:val="0079459A"/>
    <w:rsid w:val="0079471C"/>
    <w:rsid w:val="007949F5"/>
    <w:rsid w:val="007952A5"/>
    <w:rsid w:val="00795458"/>
    <w:rsid w:val="007958E3"/>
    <w:rsid w:val="00795E60"/>
    <w:rsid w:val="00796D2B"/>
    <w:rsid w:val="0079713F"/>
    <w:rsid w:val="00797BBA"/>
    <w:rsid w:val="00797F64"/>
    <w:rsid w:val="007A12A3"/>
    <w:rsid w:val="007A16E9"/>
    <w:rsid w:val="007A16FB"/>
    <w:rsid w:val="007A1CE0"/>
    <w:rsid w:val="007A2310"/>
    <w:rsid w:val="007A2669"/>
    <w:rsid w:val="007A48A8"/>
    <w:rsid w:val="007A494C"/>
    <w:rsid w:val="007A59FE"/>
    <w:rsid w:val="007A686E"/>
    <w:rsid w:val="007A7759"/>
    <w:rsid w:val="007A78D1"/>
    <w:rsid w:val="007B06E3"/>
    <w:rsid w:val="007B090A"/>
    <w:rsid w:val="007B18FC"/>
    <w:rsid w:val="007B236E"/>
    <w:rsid w:val="007B261A"/>
    <w:rsid w:val="007B2864"/>
    <w:rsid w:val="007B2B3A"/>
    <w:rsid w:val="007B2B99"/>
    <w:rsid w:val="007B3539"/>
    <w:rsid w:val="007B3CFB"/>
    <w:rsid w:val="007B4661"/>
    <w:rsid w:val="007B4CB9"/>
    <w:rsid w:val="007B511C"/>
    <w:rsid w:val="007B5245"/>
    <w:rsid w:val="007B547B"/>
    <w:rsid w:val="007B5756"/>
    <w:rsid w:val="007B5BE9"/>
    <w:rsid w:val="007B5F61"/>
    <w:rsid w:val="007B65A0"/>
    <w:rsid w:val="007B6788"/>
    <w:rsid w:val="007B6EB2"/>
    <w:rsid w:val="007B74E3"/>
    <w:rsid w:val="007B7516"/>
    <w:rsid w:val="007B7568"/>
    <w:rsid w:val="007B7BE4"/>
    <w:rsid w:val="007B7E52"/>
    <w:rsid w:val="007C017F"/>
    <w:rsid w:val="007C0702"/>
    <w:rsid w:val="007C0FE8"/>
    <w:rsid w:val="007C103F"/>
    <w:rsid w:val="007C1397"/>
    <w:rsid w:val="007C13E7"/>
    <w:rsid w:val="007C1740"/>
    <w:rsid w:val="007C2360"/>
    <w:rsid w:val="007C28BD"/>
    <w:rsid w:val="007C31A0"/>
    <w:rsid w:val="007C3D77"/>
    <w:rsid w:val="007C432C"/>
    <w:rsid w:val="007C4418"/>
    <w:rsid w:val="007C454F"/>
    <w:rsid w:val="007C467A"/>
    <w:rsid w:val="007C528C"/>
    <w:rsid w:val="007C5718"/>
    <w:rsid w:val="007C581B"/>
    <w:rsid w:val="007C5E5F"/>
    <w:rsid w:val="007C60E7"/>
    <w:rsid w:val="007C63D1"/>
    <w:rsid w:val="007C6472"/>
    <w:rsid w:val="007C654A"/>
    <w:rsid w:val="007C6AD1"/>
    <w:rsid w:val="007C776C"/>
    <w:rsid w:val="007D001D"/>
    <w:rsid w:val="007D0D55"/>
    <w:rsid w:val="007D137A"/>
    <w:rsid w:val="007D150F"/>
    <w:rsid w:val="007D1597"/>
    <w:rsid w:val="007D1811"/>
    <w:rsid w:val="007D1C52"/>
    <w:rsid w:val="007D1CFC"/>
    <w:rsid w:val="007D1E48"/>
    <w:rsid w:val="007D20D0"/>
    <w:rsid w:val="007D215D"/>
    <w:rsid w:val="007D22A1"/>
    <w:rsid w:val="007D2D92"/>
    <w:rsid w:val="007D32B8"/>
    <w:rsid w:val="007D3475"/>
    <w:rsid w:val="007D34D4"/>
    <w:rsid w:val="007D3592"/>
    <w:rsid w:val="007D3618"/>
    <w:rsid w:val="007D4220"/>
    <w:rsid w:val="007D4300"/>
    <w:rsid w:val="007D4890"/>
    <w:rsid w:val="007D4E63"/>
    <w:rsid w:val="007D5313"/>
    <w:rsid w:val="007D5F27"/>
    <w:rsid w:val="007D66B0"/>
    <w:rsid w:val="007D6C40"/>
    <w:rsid w:val="007D7A8F"/>
    <w:rsid w:val="007D7D17"/>
    <w:rsid w:val="007D7D37"/>
    <w:rsid w:val="007E1279"/>
    <w:rsid w:val="007E150F"/>
    <w:rsid w:val="007E1524"/>
    <w:rsid w:val="007E2022"/>
    <w:rsid w:val="007E22B5"/>
    <w:rsid w:val="007E26FF"/>
    <w:rsid w:val="007E2961"/>
    <w:rsid w:val="007E49FD"/>
    <w:rsid w:val="007E6D8B"/>
    <w:rsid w:val="007E74BB"/>
    <w:rsid w:val="007E74DA"/>
    <w:rsid w:val="007E763C"/>
    <w:rsid w:val="007E77A5"/>
    <w:rsid w:val="007E785E"/>
    <w:rsid w:val="007F004E"/>
    <w:rsid w:val="007F09C7"/>
    <w:rsid w:val="007F0E09"/>
    <w:rsid w:val="007F0EB1"/>
    <w:rsid w:val="007F1384"/>
    <w:rsid w:val="007F183B"/>
    <w:rsid w:val="007F1C13"/>
    <w:rsid w:val="007F325C"/>
    <w:rsid w:val="007F332D"/>
    <w:rsid w:val="007F3690"/>
    <w:rsid w:val="007F3D2F"/>
    <w:rsid w:val="007F40F0"/>
    <w:rsid w:val="007F492E"/>
    <w:rsid w:val="007F569D"/>
    <w:rsid w:val="007F58FC"/>
    <w:rsid w:val="007F61A6"/>
    <w:rsid w:val="007F6F5B"/>
    <w:rsid w:val="007F7670"/>
    <w:rsid w:val="007F7815"/>
    <w:rsid w:val="007F7866"/>
    <w:rsid w:val="007F7CA4"/>
    <w:rsid w:val="007F7DEE"/>
    <w:rsid w:val="008006C7"/>
    <w:rsid w:val="00800B43"/>
    <w:rsid w:val="00800BCF"/>
    <w:rsid w:val="00800C9D"/>
    <w:rsid w:val="008014B7"/>
    <w:rsid w:val="00801A29"/>
    <w:rsid w:val="00801CC0"/>
    <w:rsid w:val="008023E9"/>
    <w:rsid w:val="00803355"/>
    <w:rsid w:val="0080393C"/>
    <w:rsid w:val="00804111"/>
    <w:rsid w:val="00804262"/>
    <w:rsid w:val="00804351"/>
    <w:rsid w:val="008054F6"/>
    <w:rsid w:val="00805DDC"/>
    <w:rsid w:val="00805E83"/>
    <w:rsid w:val="00807A10"/>
    <w:rsid w:val="00807B0D"/>
    <w:rsid w:val="00807F49"/>
    <w:rsid w:val="00810B88"/>
    <w:rsid w:val="00810FB5"/>
    <w:rsid w:val="00811287"/>
    <w:rsid w:val="00811731"/>
    <w:rsid w:val="0081213D"/>
    <w:rsid w:val="008126D7"/>
    <w:rsid w:val="00812BBC"/>
    <w:rsid w:val="0081350B"/>
    <w:rsid w:val="008135E7"/>
    <w:rsid w:val="008135FD"/>
    <w:rsid w:val="00813985"/>
    <w:rsid w:val="00813E5A"/>
    <w:rsid w:val="00814052"/>
    <w:rsid w:val="00815A9C"/>
    <w:rsid w:val="00815BFE"/>
    <w:rsid w:val="008160C0"/>
    <w:rsid w:val="008176D5"/>
    <w:rsid w:val="008179F8"/>
    <w:rsid w:val="00817DE2"/>
    <w:rsid w:val="00817F80"/>
    <w:rsid w:val="00820012"/>
    <w:rsid w:val="008206B1"/>
    <w:rsid w:val="00821319"/>
    <w:rsid w:val="00821335"/>
    <w:rsid w:val="0082163C"/>
    <w:rsid w:val="0082168A"/>
    <w:rsid w:val="008219FE"/>
    <w:rsid w:val="00821BDB"/>
    <w:rsid w:val="00821F88"/>
    <w:rsid w:val="00822407"/>
    <w:rsid w:val="00822FD1"/>
    <w:rsid w:val="008232FD"/>
    <w:rsid w:val="00824105"/>
    <w:rsid w:val="008242E9"/>
    <w:rsid w:val="00824659"/>
    <w:rsid w:val="00824AC2"/>
    <w:rsid w:val="00824B09"/>
    <w:rsid w:val="00824D07"/>
    <w:rsid w:val="00824E31"/>
    <w:rsid w:val="00825719"/>
    <w:rsid w:val="00825DDD"/>
    <w:rsid w:val="0082672D"/>
    <w:rsid w:val="0082760A"/>
    <w:rsid w:val="008279A5"/>
    <w:rsid w:val="008307A5"/>
    <w:rsid w:val="00831294"/>
    <w:rsid w:val="0083285C"/>
    <w:rsid w:val="008329FB"/>
    <w:rsid w:val="00832F1F"/>
    <w:rsid w:val="00833178"/>
    <w:rsid w:val="00833EB8"/>
    <w:rsid w:val="008341CF"/>
    <w:rsid w:val="00834437"/>
    <w:rsid w:val="00834FB9"/>
    <w:rsid w:val="00835145"/>
    <w:rsid w:val="008351CC"/>
    <w:rsid w:val="00837122"/>
    <w:rsid w:val="00837405"/>
    <w:rsid w:val="00837A48"/>
    <w:rsid w:val="0084026D"/>
    <w:rsid w:val="008402E8"/>
    <w:rsid w:val="00840829"/>
    <w:rsid w:val="00840B4C"/>
    <w:rsid w:val="008412D2"/>
    <w:rsid w:val="0084145F"/>
    <w:rsid w:val="008421A3"/>
    <w:rsid w:val="0084287E"/>
    <w:rsid w:val="00842AC9"/>
    <w:rsid w:val="00843365"/>
    <w:rsid w:val="00843640"/>
    <w:rsid w:val="0084380F"/>
    <w:rsid w:val="008438FE"/>
    <w:rsid w:val="00843D6D"/>
    <w:rsid w:val="00843DD2"/>
    <w:rsid w:val="00843F77"/>
    <w:rsid w:val="00844349"/>
    <w:rsid w:val="008446DE"/>
    <w:rsid w:val="00845466"/>
    <w:rsid w:val="008458A4"/>
    <w:rsid w:val="0084592F"/>
    <w:rsid w:val="0084657B"/>
    <w:rsid w:val="0084666B"/>
    <w:rsid w:val="008476D7"/>
    <w:rsid w:val="00847C3D"/>
    <w:rsid w:val="008507CC"/>
    <w:rsid w:val="00850EF7"/>
    <w:rsid w:val="008516D2"/>
    <w:rsid w:val="008516DA"/>
    <w:rsid w:val="00851CE4"/>
    <w:rsid w:val="00852E92"/>
    <w:rsid w:val="00853524"/>
    <w:rsid w:val="008538C4"/>
    <w:rsid w:val="00853BD2"/>
    <w:rsid w:val="00853F0C"/>
    <w:rsid w:val="008540BC"/>
    <w:rsid w:val="00854179"/>
    <w:rsid w:val="00854504"/>
    <w:rsid w:val="00854B23"/>
    <w:rsid w:val="00854F9E"/>
    <w:rsid w:val="00855E69"/>
    <w:rsid w:val="008563FB"/>
    <w:rsid w:val="008572E0"/>
    <w:rsid w:val="0085799D"/>
    <w:rsid w:val="00857C94"/>
    <w:rsid w:val="00857D5F"/>
    <w:rsid w:val="00860274"/>
    <w:rsid w:val="0086106C"/>
    <w:rsid w:val="00862F93"/>
    <w:rsid w:val="0086338C"/>
    <w:rsid w:val="00863F47"/>
    <w:rsid w:val="00864337"/>
    <w:rsid w:val="0086444B"/>
    <w:rsid w:val="0086478F"/>
    <w:rsid w:val="00864E0C"/>
    <w:rsid w:val="00865B38"/>
    <w:rsid w:val="00865CA2"/>
    <w:rsid w:val="008660B2"/>
    <w:rsid w:val="008661EA"/>
    <w:rsid w:val="008668F1"/>
    <w:rsid w:val="008671C6"/>
    <w:rsid w:val="008673C5"/>
    <w:rsid w:val="00870088"/>
    <w:rsid w:val="00870232"/>
    <w:rsid w:val="00871116"/>
    <w:rsid w:val="00872CF0"/>
    <w:rsid w:val="008732E9"/>
    <w:rsid w:val="00873FE1"/>
    <w:rsid w:val="0087429E"/>
    <w:rsid w:val="00874E0C"/>
    <w:rsid w:val="0087523D"/>
    <w:rsid w:val="00875A6A"/>
    <w:rsid w:val="00875BC5"/>
    <w:rsid w:val="0087671C"/>
    <w:rsid w:val="008767A4"/>
    <w:rsid w:val="00876EAC"/>
    <w:rsid w:val="008772F1"/>
    <w:rsid w:val="00880494"/>
    <w:rsid w:val="00880B3F"/>
    <w:rsid w:val="00880D0D"/>
    <w:rsid w:val="00880DFB"/>
    <w:rsid w:val="008810EF"/>
    <w:rsid w:val="00881FED"/>
    <w:rsid w:val="00882664"/>
    <w:rsid w:val="00882698"/>
    <w:rsid w:val="008828AC"/>
    <w:rsid w:val="008831A2"/>
    <w:rsid w:val="00883F34"/>
    <w:rsid w:val="008851DB"/>
    <w:rsid w:val="008858E2"/>
    <w:rsid w:val="00886E14"/>
    <w:rsid w:val="00887770"/>
    <w:rsid w:val="00887C65"/>
    <w:rsid w:val="00887EF4"/>
    <w:rsid w:val="008904B8"/>
    <w:rsid w:val="008904E5"/>
    <w:rsid w:val="0089073B"/>
    <w:rsid w:val="008907D3"/>
    <w:rsid w:val="00890B80"/>
    <w:rsid w:val="00891642"/>
    <w:rsid w:val="0089185D"/>
    <w:rsid w:val="00891878"/>
    <w:rsid w:val="0089259D"/>
    <w:rsid w:val="0089277B"/>
    <w:rsid w:val="00892D74"/>
    <w:rsid w:val="00892D8D"/>
    <w:rsid w:val="008930A5"/>
    <w:rsid w:val="00893DC1"/>
    <w:rsid w:val="00893F76"/>
    <w:rsid w:val="008940B0"/>
    <w:rsid w:val="0089486D"/>
    <w:rsid w:val="008948D4"/>
    <w:rsid w:val="008949BE"/>
    <w:rsid w:val="008949D1"/>
    <w:rsid w:val="00894C95"/>
    <w:rsid w:val="008956AE"/>
    <w:rsid w:val="00895BA7"/>
    <w:rsid w:val="008960EF"/>
    <w:rsid w:val="008960FA"/>
    <w:rsid w:val="00896AE3"/>
    <w:rsid w:val="00896B35"/>
    <w:rsid w:val="0089701B"/>
    <w:rsid w:val="00897066"/>
    <w:rsid w:val="00897DE5"/>
    <w:rsid w:val="008A0052"/>
    <w:rsid w:val="008A084A"/>
    <w:rsid w:val="008A0AA6"/>
    <w:rsid w:val="008A0CE1"/>
    <w:rsid w:val="008A11B7"/>
    <w:rsid w:val="008A16E3"/>
    <w:rsid w:val="008A172C"/>
    <w:rsid w:val="008A1D3F"/>
    <w:rsid w:val="008A2137"/>
    <w:rsid w:val="008A23F0"/>
    <w:rsid w:val="008A2D3D"/>
    <w:rsid w:val="008A2FDD"/>
    <w:rsid w:val="008A3017"/>
    <w:rsid w:val="008A3487"/>
    <w:rsid w:val="008A5685"/>
    <w:rsid w:val="008A5977"/>
    <w:rsid w:val="008A61EF"/>
    <w:rsid w:val="008A6405"/>
    <w:rsid w:val="008A6513"/>
    <w:rsid w:val="008A701F"/>
    <w:rsid w:val="008A70EC"/>
    <w:rsid w:val="008A73B1"/>
    <w:rsid w:val="008A7901"/>
    <w:rsid w:val="008A7AAE"/>
    <w:rsid w:val="008A7C80"/>
    <w:rsid w:val="008A7E3D"/>
    <w:rsid w:val="008A7E40"/>
    <w:rsid w:val="008B00E7"/>
    <w:rsid w:val="008B02DE"/>
    <w:rsid w:val="008B0B4F"/>
    <w:rsid w:val="008B1267"/>
    <w:rsid w:val="008B17B9"/>
    <w:rsid w:val="008B17D2"/>
    <w:rsid w:val="008B2667"/>
    <w:rsid w:val="008B3172"/>
    <w:rsid w:val="008B3223"/>
    <w:rsid w:val="008B369F"/>
    <w:rsid w:val="008B3F70"/>
    <w:rsid w:val="008B4892"/>
    <w:rsid w:val="008B4931"/>
    <w:rsid w:val="008B53D0"/>
    <w:rsid w:val="008B5D42"/>
    <w:rsid w:val="008B6953"/>
    <w:rsid w:val="008B6B3D"/>
    <w:rsid w:val="008B7500"/>
    <w:rsid w:val="008B7B18"/>
    <w:rsid w:val="008B7BE8"/>
    <w:rsid w:val="008C1959"/>
    <w:rsid w:val="008C1E47"/>
    <w:rsid w:val="008C2841"/>
    <w:rsid w:val="008C321F"/>
    <w:rsid w:val="008C3597"/>
    <w:rsid w:val="008C3612"/>
    <w:rsid w:val="008C3EB0"/>
    <w:rsid w:val="008C42AF"/>
    <w:rsid w:val="008C5493"/>
    <w:rsid w:val="008C54FE"/>
    <w:rsid w:val="008C5F4C"/>
    <w:rsid w:val="008C64DF"/>
    <w:rsid w:val="008C6728"/>
    <w:rsid w:val="008C6814"/>
    <w:rsid w:val="008C68E2"/>
    <w:rsid w:val="008C6972"/>
    <w:rsid w:val="008C742A"/>
    <w:rsid w:val="008C76D4"/>
    <w:rsid w:val="008D0797"/>
    <w:rsid w:val="008D0908"/>
    <w:rsid w:val="008D09ED"/>
    <w:rsid w:val="008D1128"/>
    <w:rsid w:val="008D145D"/>
    <w:rsid w:val="008D1FD5"/>
    <w:rsid w:val="008D233B"/>
    <w:rsid w:val="008D3782"/>
    <w:rsid w:val="008D4731"/>
    <w:rsid w:val="008D4B1D"/>
    <w:rsid w:val="008D5486"/>
    <w:rsid w:val="008D56C7"/>
    <w:rsid w:val="008D5B64"/>
    <w:rsid w:val="008D6787"/>
    <w:rsid w:val="008D6938"/>
    <w:rsid w:val="008D785B"/>
    <w:rsid w:val="008E026C"/>
    <w:rsid w:val="008E1534"/>
    <w:rsid w:val="008E18C6"/>
    <w:rsid w:val="008E1C7C"/>
    <w:rsid w:val="008E1E7B"/>
    <w:rsid w:val="008E214F"/>
    <w:rsid w:val="008E25B5"/>
    <w:rsid w:val="008E2932"/>
    <w:rsid w:val="008E2AE3"/>
    <w:rsid w:val="008E4276"/>
    <w:rsid w:val="008E5EAB"/>
    <w:rsid w:val="008E66C1"/>
    <w:rsid w:val="008E6E1C"/>
    <w:rsid w:val="008E7381"/>
    <w:rsid w:val="008E7A3B"/>
    <w:rsid w:val="008F0118"/>
    <w:rsid w:val="008F0141"/>
    <w:rsid w:val="008F0447"/>
    <w:rsid w:val="008F059F"/>
    <w:rsid w:val="008F0D6A"/>
    <w:rsid w:val="008F141E"/>
    <w:rsid w:val="008F1510"/>
    <w:rsid w:val="008F4DCD"/>
    <w:rsid w:val="008F5D19"/>
    <w:rsid w:val="008F5D5B"/>
    <w:rsid w:val="008F5ECC"/>
    <w:rsid w:val="008F61FF"/>
    <w:rsid w:val="008F6764"/>
    <w:rsid w:val="008F6EEF"/>
    <w:rsid w:val="008F7263"/>
    <w:rsid w:val="008F727A"/>
    <w:rsid w:val="008F733A"/>
    <w:rsid w:val="008F75B2"/>
    <w:rsid w:val="008F77C2"/>
    <w:rsid w:val="008F78A9"/>
    <w:rsid w:val="00900AA0"/>
    <w:rsid w:val="00903990"/>
    <w:rsid w:val="00903ED3"/>
    <w:rsid w:val="00903EFC"/>
    <w:rsid w:val="009041E2"/>
    <w:rsid w:val="0090435A"/>
    <w:rsid w:val="00904B2B"/>
    <w:rsid w:val="00904BE9"/>
    <w:rsid w:val="00904F18"/>
    <w:rsid w:val="00905217"/>
    <w:rsid w:val="00905306"/>
    <w:rsid w:val="0090569C"/>
    <w:rsid w:val="009057B6"/>
    <w:rsid w:val="0090657C"/>
    <w:rsid w:val="009069E6"/>
    <w:rsid w:val="00906FCC"/>
    <w:rsid w:val="0090799E"/>
    <w:rsid w:val="00907FB9"/>
    <w:rsid w:val="00910388"/>
    <w:rsid w:val="0091058A"/>
    <w:rsid w:val="00910FA8"/>
    <w:rsid w:val="0091106E"/>
    <w:rsid w:val="009110CD"/>
    <w:rsid w:val="0091127D"/>
    <w:rsid w:val="0091156F"/>
    <w:rsid w:val="00911D32"/>
    <w:rsid w:val="00911DB8"/>
    <w:rsid w:val="00912581"/>
    <w:rsid w:val="00913388"/>
    <w:rsid w:val="009140E3"/>
    <w:rsid w:val="0091449E"/>
    <w:rsid w:val="00914E49"/>
    <w:rsid w:val="00915101"/>
    <w:rsid w:val="009152FD"/>
    <w:rsid w:val="0091586C"/>
    <w:rsid w:val="00916198"/>
    <w:rsid w:val="0091638A"/>
    <w:rsid w:val="00916772"/>
    <w:rsid w:val="00916A75"/>
    <w:rsid w:val="00917A06"/>
    <w:rsid w:val="00917A29"/>
    <w:rsid w:val="0092025D"/>
    <w:rsid w:val="00920726"/>
    <w:rsid w:val="00920B18"/>
    <w:rsid w:val="00920FCB"/>
    <w:rsid w:val="0092106E"/>
    <w:rsid w:val="00921910"/>
    <w:rsid w:val="009219B8"/>
    <w:rsid w:val="00922394"/>
    <w:rsid w:val="00922421"/>
    <w:rsid w:val="00922984"/>
    <w:rsid w:val="009229AC"/>
    <w:rsid w:val="00922DB1"/>
    <w:rsid w:val="009233CE"/>
    <w:rsid w:val="00923951"/>
    <w:rsid w:val="0092396C"/>
    <w:rsid w:val="00923BF0"/>
    <w:rsid w:val="009242D0"/>
    <w:rsid w:val="00925384"/>
    <w:rsid w:val="009253DE"/>
    <w:rsid w:val="009259DC"/>
    <w:rsid w:val="00925D71"/>
    <w:rsid w:val="00925D87"/>
    <w:rsid w:val="00925EC0"/>
    <w:rsid w:val="00925FE4"/>
    <w:rsid w:val="0092659B"/>
    <w:rsid w:val="00926BFC"/>
    <w:rsid w:val="00927317"/>
    <w:rsid w:val="009276C5"/>
    <w:rsid w:val="00927988"/>
    <w:rsid w:val="00927D5E"/>
    <w:rsid w:val="00930103"/>
    <w:rsid w:val="0093029C"/>
    <w:rsid w:val="00930BD2"/>
    <w:rsid w:val="00930EFE"/>
    <w:rsid w:val="0093116B"/>
    <w:rsid w:val="00931484"/>
    <w:rsid w:val="00931524"/>
    <w:rsid w:val="009317D2"/>
    <w:rsid w:val="00932224"/>
    <w:rsid w:val="009328E4"/>
    <w:rsid w:val="009337F7"/>
    <w:rsid w:val="00933909"/>
    <w:rsid w:val="00933D85"/>
    <w:rsid w:val="00933EFF"/>
    <w:rsid w:val="0093406F"/>
    <w:rsid w:val="00934542"/>
    <w:rsid w:val="00935309"/>
    <w:rsid w:val="0093542D"/>
    <w:rsid w:val="009358CD"/>
    <w:rsid w:val="00935984"/>
    <w:rsid w:val="0093632A"/>
    <w:rsid w:val="00936475"/>
    <w:rsid w:val="00936499"/>
    <w:rsid w:val="00937289"/>
    <w:rsid w:val="009374F9"/>
    <w:rsid w:val="009408CA"/>
    <w:rsid w:val="0094134C"/>
    <w:rsid w:val="00942689"/>
    <w:rsid w:val="00942E17"/>
    <w:rsid w:val="00943B76"/>
    <w:rsid w:val="00943D19"/>
    <w:rsid w:val="0094477E"/>
    <w:rsid w:val="009448E9"/>
    <w:rsid w:val="009448F4"/>
    <w:rsid w:val="00944AE6"/>
    <w:rsid w:val="00944D33"/>
    <w:rsid w:val="009452A6"/>
    <w:rsid w:val="00945908"/>
    <w:rsid w:val="0094590E"/>
    <w:rsid w:val="00946390"/>
    <w:rsid w:val="00946424"/>
    <w:rsid w:val="009466F8"/>
    <w:rsid w:val="00946B8E"/>
    <w:rsid w:val="00946E95"/>
    <w:rsid w:val="00946F9D"/>
    <w:rsid w:val="00947474"/>
    <w:rsid w:val="009500C7"/>
    <w:rsid w:val="00950221"/>
    <w:rsid w:val="009508E6"/>
    <w:rsid w:val="00950914"/>
    <w:rsid w:val="00951115"/>
    <w:rsid w:val="00951274"/>
    <w:rsid w:val="00952109"/>
    <w:rsid w:val="00952224"/>
    <w:rsid w:val="009528D7"/>
    <w:rsid w:val="00952905"/>
    <w:rsid w:val="00952D5F"/>
    <w:rsid w:val="00952DA3"/>
    <w:rsid w:val="0095313F"/>
    <w:rsid w:val="00953FA5"/>
    <w:rsid w:val="009540FE"/>
    <w:rsid w:val="009545CD"/>
    <w:rsid w:val="009546AC"/>
    <w:rsid w:val="00954725"/>
    <w:rsid w:val="009549C8"/>
    <w:rsid w:val="00954E50"/>
    <w:rsid w:val="00955F6B"/>
    <w:rsid w:val="009565D1"/>
    <w:rsid w:val="00956DAB"/>
    <w:rsid w:val="00957248"/>
    <w:rsid w:val="0095763E"/>
    <w:rsid w:val="00957650"/>
    <w:rsid w:val="0096011C"/>
    <w:rsid w:val="009617F3"/>
    <w:rsid w:val="009623A4"/>
    <w:rsid w:val="0096291A"/>
    <w:rsid w:val="00962986"/>
    <w:rsid w:val="009635B2"/>
    <w:rsid w:val="009637C4"/>
    <w:rsid w:val="00965587"/>
    <w:rsid w:val="00965F9E"/>
    <w:rsid w:val="009660E2"/>
    <w:rsid w:val="0096610A"/>
    <w:rsid w:val="0096637A"/>
    <w:rsid w:val="00966D10"/>
    <w:rsid w:val="00966DBA"/>
    <w:rsid w:val="00966E6B"/>
    <w:rsid w:val="009671EB"/>
    <w:rsid w:val="0096741C"/>
    <w:rsid w:val="00967497"/>
    <w:rsid w:val="009675AC"/>
    <w:rsid w:val="00967D62"/>
    <w:rsid w:val="0097082D"/>
    <w:rsid w:val="00970962"/>
    <w:rsid w:val="009714E3"/>
    <w:rsid w:val="00972066"/>
    <w:rsid w:val="00972889"/>
    <w:rsid w:val="009732C5"/>
    <w:rsid w:val="00973368"/>
    <w:rsid w:val="00973768"/>
    <w:rsid w:val="00973841"/>
    <w:rsid w:val="00973D35"/>
    <w:rsid w:val="0097456A"/>
    <w:rsid w:val="00974806"/>
    <w:rsid w:val="00975832"/>
    <w:rsid w:val="00975B65"/>
    <w:rsid w:val="00975DA6"/>
    <w:rsid w:val="009778E8"/>
    <w:rsid w:val="00977EDB"/>
    <w:rsid w:val="0098030B"/>
    <w:rsid w:val="00980B1F"/>
    <w:rsid w:val="00980B48"/>
    <w:rsid w:val="009811FC"/>
    <w:rsid w:val="0098166F"/>
    <w:rsid w:val="00981940"/>
    <w:rsid w:val="00981C76"/>
    <w:rsid w:val="00981E91"/>
    <w:rsid w:val="00982006"/>
    <w:rsid w:val="009823F3"/>
    <w:rsid w:val="00982C40"/>
    <w:rsid w:val="00983248"/>
    <w:rsid w:val="0098388A"/>
    <w:rsid w:val="00983985"/>
    <w:rsid w:val="00984564"/>
    <w:rsid w:val="00985046"/>
    <w:rsid w:val="00985BF3"/>
    <w:rsid w:val="00986270"/>
    <w:rsid w:val="009867DC"/>
    <w:rsid w:val="00986DD1"/>
    <w:rsid w:val="00987585"/>
    <w:rsid w:val="00987BA8"/>
    <w:rsid w:val="00990468"/>
    <w:rsid w:val="009919C3"/>
    <w:rsid w:val="00991C24"/>
    <w:rsid w:val="0099228C"/>
    <w:rsid w:val="00992580"/>
    <w:rsid w:val="00992F9A"/>
    <w:rsid w:val="00993441"/>
    <w:rsid w:val="009938A2"/>
    <w:rsid w:val="00993D04"/>
    <w:rsid w:val="0099503F"/>
    <w:rsid w:val="0099512C"/>
    <w:rsid w:val="009951B6"/>
    <w:rsid w:val="00995EA6"/>
    <w:rsid w:val="009965E3"/>
    <w:rsid w:val="00996C99"/>
    <w:rsid w:val="009973FF"/>
    <w:rsid w:val="00997946"/>
    <w:rsid w:val="00997D8A"/>
    <w:rsid w:val="009A0430"/>
    <w:rsid w:val="009A0677"/>
    <w:rsid w:val="009A0969"/>
    <w:rsid w:val="009A0B41"/>
    <w:rsid w:val="009A115E"/>
    <w:rsid w:val="009A1788"/>
    <w:rsid w:val="009A24C1"/>
    <w:rsid w:val="009A26EC"/>
    <w:rsid w:val="009A279F"/>
    <w:rsid w:val="009A37C6"/>
    <w:rsid w:val="009A3B49"/>
    <w:rsid w:val="009A41BF"/>
    <w:rsid w:val="009A4850"/>
    <w:rsid w:val="009A50BD"/>
    <w:rsid w:val="009A541B"/>
    <w:rsid w:val="009A557F"/>
    <w:rsid w:val="009A5681"/>
    <w:rsid w:val="009A79DA"/>
    <w:rsid w:val="009A7E10"/>
    <w:rsid w:val="009B087C"/>
    <w:rsid w:val="009B1185"/>
    <w:rsid w:val="009B1EE6"/>
    <w:rsid w:val="009B2747"/>
    <w:rsid w:val="009B2BAA"/>
    <w:rsid w:val="009B2E96"/>
    <w:rsid w:val="009B3073"/>
    <w:rsid w:val="009B32AA"/>
    <w:rsid w:val="009B3FE0"/>
    <w:rsid w:val="009B45B9"/>
    <w:rsid w:val="009B49B4"/>
    <w:rsid w:val="009B4AE2"/>
    <w:rsid w:val="009B4F2C"/>
    <w:rsid w:val="009B543C"/>
    <w:rsid w:val="009B610A"/>
    <w:rsid w:val="009B6822"/>
    <w:rsid w:val="009B684E"/>
    <w:rsid w:val="009B6C8A"/>
    <w:rsid w:val="009B6E46"/>
    <w:rsid w:val="009B7D4F"/>
    <w:rsid w:val="009C0C61"/>
    <w:rsid w:val="009C105E"/>
    <w:rsid w:val="009C1511"/>
    <w:rsid w:val="009C15BD"/>
    <w:rsid w:val="009C1D3B"/>
    <w:rsid w:val="009C2121"/>
    <w:rsid w:val="009C22B3"/>
    <w:rsid w:val="009C320E"/>
    <w:rsid w:val="009C33A4"/>
    <w:rsid w:val="009C36B8"/>
    <w:rsid w:val="009C3A2D"/>
    <w:rsid w:val="009C3ABC"/>
    <w:rsid w:val="009C3DC0"/>
    <w:rsid w:val="009C3F9B"/>
    <w:rsid w:val="009C4192"/>
    <w:rsid w:val="009C422F"/>
    <w:rsid w:val="009C428B"/>
    <w:rsid w:val="009C47EB"/>
    <w:rsid w:val="009C4C72"/>
    <w:rsid w:val="009C52B4"/>
    <w:rsid w:val="009C52CE"/>
    <w:rsid w:val="009C54DE"/>
    <w:rsid w:val="009C5A2D"/>
    <w:rsid w:val="009C5A71"/>
    <w:rsid w:val="009C604B"/>
    <w:rsid w:val="009C643C"/>
    <w:rsid w:val="009C718A"/>
    <w:rsid w:val="009C74C7"/>
    <w:rsid w:val="009C7647"/>
    <w:rsid w:val="009D0033"/>
    <w:rsid w:val="009D0B25"/>
    <w:rsid w:val="009D18EA"/>
    <w:rsid w:val="009D2349"/>
    <w:rsid w:val="009D2568"/>
    <w:rsid w:val="009D273F"/>
    <w:rsid w:val="009D2E88"/>
    <w:rsid w:val="009D33D2"/>
    <w:rsid w:val="009D4766"/>
    <w:rsid w:val="009D4870"/>
    <w:rsid w:val="009D5232"/>
    <w:rsid w:val="009D53EC"/>
    <w:rsid w:val="009D586F"/>
    <w:rsid w:val="009D6C9A"/>
    <w:rsid w:val="009D7230"/>
    <w:rsid w:val="009D7715"/>
    <w:rsid w:val="009E0BC5"/>
    <w:rsid w:val="009E0F63"/>
    <w:rsid w:val="009E1E79"/>
    <w:rsid w:val="009E253E"/>
    <w:rsid w:val="009E3507"/>
    <w:rsid w:val="009E3D35"/>
    <w:rsid w:val="009E45BF"/>
    <w:rsid w:val="009E469F"/>
    <w:rsid w:val="009E48CE"/>
    <w:rsid w:val="009E4B67"/>
    <w:rsid w:val="009E5CF7"/>
    <w:rsid w:val="009E6433"/>
    <w:rsid w:val="009E64AF"/>
    <w:rsid w:val="009E6B34"/>
    <w:rsid w:val="009E719E"/>
    <w:rsid w:val="009E7748"/>
    <w:rsid w:val="009E7CCE"/>
    <w:rsid w:val="009F0307"/>
    <w:rsid w:val="009F079F"/>
    <w:rsid w:val="009F08A8"/>
    <w:rsid w:val="009F0949"/>
    <w:rsid w:val="009F13DF"/>
    <w:rsid w:val="009F14AE"/>
    <w:rsid w:val="009F1505"/>
    <w:rsid w:val="009F2258"/>
    <w:rsid w:val="009F2C91"/>
    <w:rsid w:val="009F2D4C"/>
    <w:rsid w:val="009F3634"/>
    <w:rsid w:val="009F3855"/>
    <w:rsid w:val="009F38E7"/>
    <w:rsid w:val="009F39B2"/>
    <w:rsid w:val="009F3BE0"/>
    <w:rsid w:val="009F5272"/>
    <w:rsid w:val="009F5A59"/>
    <w:rsid w:val="009F5EE9"/>
    <w:rsid w:val="009F6665"/>
    <w:rsid w:val="009F71D0"/>
    <w:rsid w:val="009F756B"/>
    <w:rsid w:val="00A00113"/>
    <w:rsid w:val="00A003CC"/>
    <w:rsid w:val="00A00C0F"/>
    <w:rsid w:val="00A00E0F"/>
    <w:rsid w:val="00A00F22"/>
    <w:rsid w:val="00A01050"/>
    <w:rsid w:val="00A0176C"/>
    <w:rsid w:val="00A01984"/>
    <w:rsid w:val="00A02587"/>
    <w:rsid w:val="00A025A5"/>
    <w:rsid w:val="00A02817"/>
    <w:rsid w:val="00A0290D"/>
    <w:rsid w:val="00A02FF1"/>
    <w:rsid w:val="00A03C69"/>
    <w:rsid w:val="00A04171"/>
    <w:rsid w:val="00A0513B"/>
    <w:rsid w:val="00A05FEF"/>
    <w:rsid w:val="00A0650B"/>
    <w:rsid w:val="00A06D1B"/>
    <w:rsid w:val="00A06F92"/>
    <w:rsid w:val="00A07042"/>
    <w:rsid w:val="00A071D1"/>
    <w:rsid w:val="00A07B4D"/>
    <w:rsid w:val="00A07F0E"/>
    <w:rsid w:val="00A07F16"/>
    <w:rsid w:val="00A1070E"/>
    <w:rsid w:val="00A11388"/>
    <w:rsid w:val="00A122E3"/>
    <w:rsid w:val="00A12949"/>
    <w:rsid w:val="00A12F28"/>
    <w:rsid w:val="00A13EB0"/>
    <w:rsid w:val="00A141EB"/>
    <w:rsid w:val="00A142D5"/>
    <w:rsid w:val="00A1443B"/>
    <w:rsid w:val="00A1531B"/>
    <w:rsid w:val="00A15FE3"/>
    <w:rsid w:val="00A162C5"/>
    <w:rsid w:val="00A168C9"/>
    <w:rsid w:val="00A170EC"/>
    <w:rsid w:val="00A175BC"/>
    <w:rsid w:val="00A17AE5"/>
    <w:rsid w:val="00A17AF0"/>
    <w:rsid w:val="00A17CA8"/>
    <w:rsid w:val="00A202A4"/>
    <w:rsid w:val="00A20B68"/>
    <w:rsid w:val="00A20C95"/>
    <w:rsid w:val="00A2171F"/>
    <w:rsid w:val="00A219E8"/>
    <w:rsid w:val="00A21FCC"/>
    <w:rsid w:val="00A228EC"/>
    <w:rsid w:val="00A22B38"/>
    <w:rsid w:val="00A2313C"/>
    <w:rsid w:val="00A23E41"/>
    <w:rsid w:val="00A23E65"/>
    <w:rsid w:val="00A24093"/>
    <w:rsid w:val="00A24297"/>
    <w:rsid w:val="00A24964"/>
    <w:rsid w:val="00A24F7F"/>
    <w:rsid w:val="00A258A5"/>
    <w:rsid w:val="00A25A4C"/>
    <w:rsid w:val="00A25D35"/>
    <w:rsid w:val="00A26009"/>
    <w:rsid w:val="00A2759D"/>
    <w:rsid w:val="00A31894"/>
    <w:rsid w:val="00A326F7"/>
    <w:rsid w:val="00A33202"/>
    <w:rsid w:val="00A33808"/>
    <w:rsid w:val="00A33E6D"/>
    <w:rsid w:val="00A3499B"/>
    <w:rsid w:val="00A3582A"/>
    <w:rsid w:val="00A35911"/>
    <w:rsid w:val="00A359F7"/>
    <w:rsid w:val="00A36051"/>
    <w:rsid w:val="00A37133"/>
    <w:rsid w:val="00A37952"/>
    <w:rsid w:val="00A37AB9"/>
    <w:rsid w:val="00A403ED"/>
    <w:rsid w:val="00A40AB3"/>
    <w:rsid w:val="00A41924"/>
    <w:rsid w:val="00A42802"/>
    <w:rsid w:val="00A42CC0"/>
    <w:rsid w:val="00A432D5"/>
    <w:rsid w:val="00A453C0"/>
    <w:rsid w:val="00A45B6E"/>
    <w:rsid w:val="00A468D3"/>
    <w:rsid w:val="00A46C5D"/>
    <w:rsid w:val="00A471E2"/>
    <w:rsid w:val="00A47302"/>
    <w:rsid w:val="00A47426"/>
    <w:rsid w:val="00A479BA"/>
    <w:rsid w:val="00A47B04"/>
    <w:rsid w:val="00A47E53"/>
    <w:rsid w:val="00A5019E"/>
    <w:rsid w:val="00A51E5F"/>
    <w:rsid w:val="00A521A7"/>
    <w:rsid w:val="00A5237D"/>
    <w:rsid w:val="00A525D4"/>
    <w:rsid w:val="00A526FC"/>
    <w:rsid w:val="00A53523"/>
    <w:rsid w:val="00A53779"/>
    <w:rsid w:val="00A537D8"/>
    <w:rsid w:val="00A545E7"/>
    <w:rsid w:val="00A54A31"/>
    <w:rsid w:val="00A55445"/>
    <w:rsid w:val="00A5688C"/>
    <w:rsid w:val="00A56BEA"/>
    <w:rsid w:val="00A60D9D"/>
    <w:rsid w:val="00A61941"/>
    <w:rsid w:val="00A61E2F"/>
    <w:rsid w:val="00A647DE"/>
    <w:rsid w:val="00A64916"/>
    <w:rsid w:val="00A64AE7"/>
    <w:rsid w:val="00A64D28"/>
    <w:rsid w:val="00A65093"/>
    <w:rsid w:val="00A6520B"/>
    <w:rsid w:val="00A660F8"/>
    <w:rsid w:val="00A67D97"/>
    <w:rsid w:val="00A7054C"/>
    <w:rsid w:val="00A70AE0"/>
    <w:rsid w:val="00A71558"/>
    <w:rsid w:val="00A71577"/>
    <w:rsid w:val="00A71EC8"/>
    <w:rsid w:val="00A72290"/>
    <w:rsid w:val="00A7260A"/>
    <w:rsid w:val="00A731DC"/>
    <w:rsid w:val="00A7327E"/>
    <w:rsid w:val="00A73666"/>
    <w:rsid w:val="00A73ED9"/>
    <w:rsid w:val="00A741E3"/>
    <w:rsid w:val="00A7443E"/>
    <w:rsid w:val="00A74616"/>
    <w:rsid w:val="00A747D4"/>
    <w:rsid w:val="00A74B33"/>
    <w:rsid w:val="00A74F0D"/>
    <w:rsid w:val="00A75E36"/>
    <w:rsid w:val="00A76B8E"/>
    <w:rsid w:val="00A80E1C"/>
    <w:rsid w:val="00A81B04"/>
    <w:rsid w:val="00A821DE"/>
    <w:rsid w:val="00A825E1"/>
    <w:rsid w:val="00A82E75"/>
    <w:rsid w:val="00A83040"/>
    <w:rsid w:val="00A8349C"/>
    <w:rsid w:val="00A84567"/>
    <w:rsid w:val="00A84575"/>
    <w:rsid w:val="00A84AEA"/>
    <w:rsid w:val="00A84C41"/>
    <w:rsid w:val="00A84F8F"/>
    <w:rsid w:val="00A85170"/>
    <w:rsid w:val="00A85312"/>
    <w:rsid w:val="00A86069"/>
    <w:rsid w:val="00A86C2E"/>
    <w:rsid w:val="00A872F7"/>
    <w:rsid w:val="00A873A1"/>
    <w:rsid w:val="00A8767F"/>
    <w:rsid w:val="00A87B65"/>
    <w:rsid w:val="00A87D25"/>
    <w:rsid w:val="00A905C4"/>
    <w:rsid w:val="00A90876"/>
    <w:rsid w:val="00A90CB7"/>
    <w:rsid w:val="00A910CC"/>
    <w:rsid w:val="00A911EC"/>
    <w:rsid w:val="00A91BCE"/>
    <w:rsid w:val="00A91CFE"/>
    <w:rsid w:val="00A92022"/>
    <w:rsid w:val="00A9215B"/>
    <w:rsid w:val="00A93275"/>
    <w:rsid w:val="00A932B3"/>
    <w:rsid w:val="00A93580"/>
    <w:rsid w:val="00A936E3"/>
    <w:rsid w:val="00A939C7"/>
    <w:rsid w:val="00A93A8D"/>
    <w:rsid w:val="00A94266"/>
    <w:rsid w:val="00A952E0"/>
    <w:rsid w:val="00A95465"/>
    <w:rsid w:val="00A954A5"/>
    <w:rsid w:val="00A9566D"/>
    <w:rsid w:val="00A95867"/>
    <w:rsid w:val="00A95C0F"/>
    <w:rsid w:val="00A96CCC"/>
    <w:rsid w:val="00AA0BF5"/>
    <w:rsid w:val="00AA12A7"/>
    <w:rsid w:val="00AA13BB"/>
    <w:rsid w:val="00AA1412"/>
    <w:rsid w:val="00AA25B3"/>
    <w:rsid w:val="00AA25D1"/>
    <w:rsid w:val="00AA2667"/>
    <w:rsid w:val="00AA34D1"/>
    <w:rsid w:val="00AA41E7"/>
    <w:rsid w:val="00AA49E2"/>
    <w:rsid w:val="00AA4FDF"/>
    <w:rsid w:val="00AA52D5"/>
    <w:rsid w:val="00AA547C"/>
    <w:rsid w:val="00AA5A06"/>
    <w:rsid w:val="00AA5ABE"/>
    <w:rsid w:val="00AA5C87"/>
    <w:rsid w:val="00AA5DB0"/>
    <w:rsid w:val="00AA755B"/>
    <w:rsid w:val="00AA7792"/>
    <w:rsid w:val="00AA79DB"/>
    <w:rsid w:val="00AA7DED"/>
    <w:rsid w:val="00AB0243"/>
    <w:rsid w:val="00AB0AAB"/>
    <w:rsid w:val="00AB1A08"/>
    <w:rsid w:val="00AB33C2"/>
    <w:rsid w:val="00AB55DA"/>
    <w:rsid w:val="00AB5FFB"/>
    <w:rsid w:val="00AB6053"/>
    <w:rsid w:val="00AB676F"/>
    <w:rsid w:val="00AB6CE1"/>
    <w:rsid w:val="00AB6F17"/>
    <w:rsid w:val="00AB75EB"/>
    <w:rsid w:val="00AB7828"/>
    <w:rsid w:val="00AC0495"/>
    <w:rsid w:val="00AC0D6B"/>
    <w:rsid w:val="00AC1FBF"/>
    <w:rsid w:val="00AC207D"/>
    <w:rsid w:val="00AC2709"/>
    <w:rsid w:val="00AC27F7"/>
    <w:rsid w:val="00AC2D08"/>
    <w:rsid w:val="00AC3394"/>
    <w:rsid w:val="00AC4ED2"/>
    <w:rsid w:val="00AC5301"/>
    <w:rsid w:val="00AC5FAB"/>
    <w:rsid w:val="00AC66E0"/>
    <w:rsid w:val="00AC68D4"/>
    <w:rsid w:val="00AC721A"/>
    <w:rsid w:val="00AC7369"/>
    <w:rsid w:val="00AC7759"/>
    <w:rsid w:val="00AC7A60"/>
    <w:rsid w:val="00AD0315"/>
    <w:rsid w:val="00AD059F"/>
    <w:rsid w:val="00AD06E4"/>
    <w:rsid w:val="00AD0799"/>
    <w:rsid w:val="00AD0DE7"/>
    <w:rsid w:val="00AD1E93"/>
    <w:rsid w:val="00AD202A"/>
    <w:rsid w:val="00AD24A9"/>
    <w:rsid w:val="00AD3B70"/>
    <w:rsid w:val="00AD4B10"/>
    <w:rsid w:val="00AD4EE3"/>
    <w:rsid w:val="00AD5E2F"/>
    <w:rsid w:val="00AD5EB3"/>
    <w:rsid w:val="00AD6CD6"/>
    <w:rsid w:val="00AD7452"/>
    <w:rsid w:val="00AD7770"/>
    <w:rsid w:val="00AD778E"/>
    <w:rsid w:val="00AE0A9F"/>
    <w:rsid w:val="00AE1238"/>
    <w:rsid w:val="00AE12EE"/>
    <w:rsid w:val="00AE19C8"/>
    <w:rsid w:val="00AE1B4E"/>
    <w:rsid w:val="00AE25A1"/>
    <w:rsid w:val="00AE2EB2"/>
    <w:rsid w:val="00AE3B42"/>
    <w:rsid w:val="00AE3BC7"/>
    <w:rsid w:val="00AE3E09"/>
    <w:rsid w:val="00AE4092"/>
    <w:rsid w:val="00AE4FE0"/>
    <w:rsid w:val="00AE532E"/>
    <w:rsid w:val="00AE558A"/>
    <w:rsid w:val="00AE617A"/>
    <w:rsid w:val="00AE66C3"/>
    <w:rsid w:val="00AE6ABA"/>
    <w:rsid w:val="00AE6C3E"/>
    <w:rsid w:val="00AE6D95"/>
    <w:rsid w:val="00AE73B0"/>
    <w:rsid w:val="00AE7BEB"/>
    <w:rsid w:val="00AF03A8"/>
    <w:rsid w:val="00AF03C2"/>
    <w:rsid w:val="00AF0537"/>
    <w:rsid w:val="00AF0732"/>
    <w:rsid w:val="00AF13DE"/>
    <w:rsid w:val="00AF1615"/>
    <w:rsid w:val="00AF16C7"/>
    <w:rsid w:val="00AF212D"/>
    <w:rsid w:val="00AF3777"/>
    <w:rsid w:val="00AF45B7"/>
    <w:rsid w:val="00AF4ACE"/>
    <w:rsid w:val="00AF5049"/>
    <w:rsid w:val="00AF55B3"/>
    <w:rsid w:val="00AF561B"/>
    <w:rsid w:val="00AF6DAD"/>
    <w:rsid w:val="00AF7756"/>
    <w:rsid w:val="00B00035"/>
    <w:rsid w:val="00B00A55"/>
    <w:rsid w:val="00B00AB2"/>
    <w:rsid w:val="00B00C6C"/>
    <w:rsid w:val="00B00C9E"/>
    <w:rsid w:val="00B010D3"/>
    <w:rsid w:val="00B017E8"/>
    <w:rsid w:val="00B01993"/>
    <w:rsid w:val="00B037B4"/>
    <w:rsid w:val="00B03A37"/>
    <w:rsid w:val="00B040EB"/>
    <w:rsid w:val="00B04738"/>
    <w:rsid w:val="00B04B8C"/>
    <w:rsid w:val="00B05226"/>
    <w:rsid w:val="00B052E9"/>
    <w:rsid w:val="00B05AAB"/>
    <w:rsid w:val="00B05B6B"/>
    <w:rsid w:val="00B05E07"/>
    <w:rsid w:val="00B0683F"/>
    <w:rsid w:val="00B06DF1"/>
    <w:rsid w:val="00B06FF8"/>
    <w:rsid w:val="00B0770F"/>
    <w:rsid w:val="00B07D22"/>
    <w:rsid w:val="00B07E96"/>
    <w:rsid w:val="00B07FD8"/>
    <w:rsid w:val="00B10018"/>
    <w:rsid w:val="00B101CD"/>
    <w:rsid w:val="00B102BB"/>
    <w:rsid w:val="00B10BAB"/>
    <w:rsid w:val="00B10C80"/>
    <w:rsid w:val="00B111C8"/>
    <w:rsid w:val="00B11330"/>
    <w:rsid w:val="00B1166E"/>
    <w:rsid w:val="00B11A35"/>
    <w:rsid w:val="00B12591"/>
    <w:rsid w:val="00B129CC"/>
    <w:rsid w:val="00B13423"/>
    <w:rsid w:val="00B1378A"/>
    <w:rsid w:val="00B13920"/>
    <w:rsid w:val="00B13985"/>
    <w:rsid w:val="00B13F03"/>
    <w:rsid w:val="00B13F59"/>
    <w:rsid w:val="00B1425E"/>
    <w:rsid w:val="00B145BB"/>
    <w:rsid w:val="00B15FA3"/>
    <w:rsid w:val="00B16036"/>
    <w:rsid w:val="00B16171"/>
    <w:rsid w:val="00B164BC"/>
    <w:rsid w:val="00B16A8B"/>
    <w:rsid w:val="00B16CF8"/>
    <w:rsid w:val="00B16F4E"/>
    <w:rsid w:val="00B17375"/>
    <w:rsid w:val="00B17D52"/>
    <w:rsid w:val="00B20EF1"/>
    <w:rsid w:val="00B21543"/>
    <w:rsid w:val="00B2186E"/>
    <w:rsid w:val="00B22305"/>
    <w:rsid w:val="00B228A0"/>
    <w:rsid w:val="00B2291A"/>
    <w:rsid w:val="00B22DF4"/>
    <w:rsid w:val="00B243E0"/>
    <w:rsid w:val="00B245C3"/>
    <w:rsid w:val="00B24B21"/>
    <w:rsid w:val="00B2529E"/>
    <w:rsid w:val="00B26752"/>
    <w:rsid w:val="00B269AC"/>
    <w:rsid w:val="00B27C3F"/>
    <w:rsid w:val="00B30736"/>
    <w:rsid w:val="00B30861"/>
    <w:rsid w:val="00B32C04"/>
    <w:rsid w:val="00B3337F"/>
    <w:rsid w:val="00B3341E"/>
    <w:rsid w:val="00B33594"/>
    <w:rsid w:val="00B342E5"/>
    <w:rsid w:val="00B34F6A"/>
    <w:rsid w:val="00B3505B"/>
    <w:rsid w:val="00B36516"/>
    <w:rsid w:val="00B36D3B"/>
    <w:rsid w:val="00B37669"/>
    <w:rsid w:val="00B37728"/>
    <w:rsid w:val="00B377DA"/>
    <w:rsid w:val="00B37EFD"/>
    <w:rsid w:val="00B4019B"/>
    <w:rsid w:val="00B40322"/>
    <w:rsid w:val="00B409E7"/>
    <w:rsid w:val="00B41341"/>
    <w:rsid w:val="00B42F45"/>
    <w:rsid w:val="00B4335C"/>
    <w:rsid w:val="00B439EA"/>
    <w:rsid w:val="00B43CD3"/>
    <w:rsid w:val="00B44451"/>
    <w:rsid w:val="00B45261"/>
    <w:rsid w:val="00B454C0"/>
    <w:rsid w:val="00B465F2"/>
    <w:rsid w:val="00B46B44"/>
    <w:rsid w:val="00B46DB3"/>
    <w:rsid w:val="00B46DC4"/>
    <w:rsid w:val="00B5008B"/>
    <w:rsid w:val="00B502DB"/>
    <w:rsid w:val="00B51F6F"/>
    <w:rsid w:val="00B52170"/>
    <w:rsid w:val="00B522AC"/>
    <w:rsid w:val="00B52668"/>
    <w:rsid w:val="00B526C0"/>
    <w:rsid w:val="00B52888"/>
    <w:rsid w:val="00B52CAF"/>
    <w:rsid w:val="00B54133"/>
    <w:rsid w:val="00B544EA"/>
    <w:rsid w:val="00B54593"/>
    <w:rsid w:val="00B552F2"/>
    <w:rsid w:val="00B55A63"/>
    <w:rsid w:val="00B55C78"/>
    <w:rsid w:val="00B55FDE"/>
    <w:rsid w:val="00B56447"/>
    <w:rsid w:val="00B5661E"/>
    <w:rsid w:val="00B569F3"/>
    <w:rsid w:val="00B56A97"/>
    <w:rsid w:val="00B56DEF"/>
    <w:rsid w:val="00B608A8"/>
    <w:rsid w:val="00B60D19"/>
    <w:rsid w:val="00B60F7F"/>
    <w:rsid w:val="00B614DE"/>
    <w:rsid w:val="00B620D8"/>
    <w:rsid w:val="00B62197"/>
    <w:rsid w:val="00B622F4"/>
    <w:rsid w:val="00B62FC5"/>
    <w:rsid w:val="00B630FE"/>
    <w:rsid w:val="00B63BA7"/>
    <w:rsid w:val="00B63BD8"/>
    <w:rsid w:val="00B63DE1"/>
    <w:rsid w:val="00B6459B"/>
    <w:rsid w:val="00B65492"/>
    <w:rsid w:val="00B65976"/>
    <w:rsid w:val="00B65B27"/>
    <w:rsid w:val="00B65CE1"/>
    <w:rsid w:val="00B65F3E"/>
    <w:rsid w:val="00B665A9"/>
    <w:rsid w:val="00B669E0"/>
    <w:rsid w:val="00B66CE4"/>
    <w:rsid w:val="00B67378"/>
    <w:rsid w:val="00B67396"/>
    <w:rsid w:val="00B67899"/>
    <w:rsid w:val="00B67EB5"/>
    <w:rsid w:val="00B7015C"/>
    <w:rsid w:val="00B71C66"/>
    <w:rsid w:val="00B7365A"/>
    <w:rsid w:val="00B73AC8"/>
    <w:rsid w:val="00B73BE7"/>
    <w:rsid w:val="00B740FA"/>
    <w:rsid w:val="00B74494"/>
    <w:rsid w:val="00B749EC"/>
    <w:rsid w:val="00B75976"/>
    <w:rsid w:val="00B75A99"/>
    <w:rsid w:val="00B75E38"/>
    <w:rsid w:val="00B75FF2"/>
    <w:rsid w:val="00B76013"/>
    <w:rsid w:val="00B76ADE"/>
    <w:rsid w:val="00B77BBD"/>
    <w:rsid w:val="00B77C66"/>
    <w:rsid w:val="00B806D4"/>
    <w:rsid w:val="00B80F0C"/>
    <w:rsid w:val="00B810CA"/>
    <w:rsid w:val="00B816BE"/>
    <w:rsid w:val="00B8221B"/>
    <w:rsid w:val="00B8247B"/>
    <w:rsid w:val="00B82D82"/>
    <w:rsid w:val="00B82E38"/>
    <w:rsid w:val="00B831F8"/>
    <w:rsid w:val="00B83303"/>
    <w:rsid w:val="00B8352E"/>
    <w:rsid w:val="00B84013"/>
    <w:rsid w:val="00B84B28"/>
    <w:rsid w:val="00B8507E"/>
    <w:rsid w:val="00B85216"/>
    <w:rsid w:val="00B8544B"/>
    <w:rsid w:val="00B85627"/>
    <w:rsid w:val="00B85B14"/>
    <w:rsid w:val="00B85E95"/>
    <w:rsid w:val="00B86C93"/>
    <w:rsid w:val="00B901FB"/>
    <w:rsid w:val="00B908FA"/>
    <w:rsid w:val="00B90C17"/>
    <w:rsid w:val="00B90D3E"/>
    <w:rsid w:val="00B91BB9"/>
    <w:rsid w:val="00B925DE"/>
    <w:rsid w:val="00B92674"/>
    <w:rsid w:val="00B9285C"/>
    <w:rsid w:val="00B93AC7"/>
    <w:rsid w:val="00B943E3"/>
    <w:rsid w:val="00B94495"/>
    <w:rsid w:val="00B9450D"/>
    <w:rsid w:val="00B945EE"/>
    <w:rsid w:val="00B9495A"/>
    <w:rsid w:val="00B94B8C"/>
    <w:rsid w:val="00B94D1B"/>
    <w:rsid w:val="00B9500E"/>
    <w:rsid w:val="00B95327"/>
    <w:rsid w:val="00B954AB"/>
    <w:rsid w:val="00B955D6"/>
    <w:rsid w:val="00B95F0A"/>
    <w:rsid w:val="00B96CB5"/>
    <w:rsid w:val="00B9776C"/>
    <w:rsid w:val="00B97A0D"/>
    <w:rsid w:val="00BA02CF"/>
    <w:rsid w:val="00BA05C0"/>
    <w:rsid w:val="00BA1428"/>
    <w:rsid w:val="00BA1D7C"/>
    <w:rsid w:val="00BA2EEE"/>
    <w:rsid w:val="00BA2F30"/>
    <w:rsid w:val="00BA3121"/>
    <w:rsid w:val="00BA5C2C"/>
    <w:rsid w:val="00BA5CAB"/>
    <w:rsid w:val="00BA5F73"/>
    <w:rsid w:val="00BA6154"/>
    <w:rsid w:val="00BA6779"/>
    <w:rsid w:val="00BA6F82"/>
    <w:rsid w:val="00BA78E9"/>
    <w:rsid w:val="00BA7C47"/>
    <w:rsid w:val="00BA7DEA"/>
    <w:rsid w:val="00BA7E2C"/>
    <w:rsid w:val="00BA7ED2"/>
    <w:rsid w:val="00BB0523"/>
    <w:rsid w:val="00BB094D"/>
    <w:rsid w:val="00BB0AFE"/>
    <w:rsid w:val="00BB0F19"/>
    <w:rsid w:val="00BB15CA"/>
    <w:rsid w:val="00BB18F1"/>
    <w:rsid w:val="00BB1A9F"/>
    <w:rsid w:val="00BB1B1F"/>
    <w:rsid w:val="00BB1C8A"/>
    <w:rsid w:val="00BB2491"/>
    <w:rsid w:val="00BB2CA1"/>
    <w:rsid w:val="00BB3380"/>
    <w:rsid w:val="00BB33A3"/>
    <w:rsid w:val="00BB4295"/>
    <w:rsid w:val="00BB451F"/>
    <w:rsid w:val="00BB4555"/>
    <w:rsid w:val="00BB45EB"/>
    <w:rsid w:val="00BB4B25"/>
    <w:rsid w:val="00BB58F7"/>
    <w:rsid w:val="00BB5951"/>
    <w:rsid w:val="00BB59FE"/>
    <w:rsid w:val="00BB6956"/>
    <w:rsid w:val="00BB6BBD"/>
    <w:rsid w:val="00BB6DBC"/>
    <w:rsid w:val="00BB75A9"/>
    <w:rsid w:val="00BB7680"/>
    <w:rsid w:val="00BB7ACC"/>
    <w:rsid w:val="00BC0184"/>
    <w:rsid w:val="00BC065C"/>
    <w:rsid w:val="00BC08C4"/>
    <w:rsid w:val="00BC0F80"/>
    <w:rsid w:val="00BC130D"/>
    <w:rsid w:val="00BC13E2"/>
    <w:rsid w:val="00BC1DFC"/>
    <w:rsid w:val="00BC20C7"/>
    <w:rsid w:val="00BC21DA"/>
    <w:rsid w:val="00BC2856"/>
    <w:rsid w:val="00BC2F67"/>
    <w:rsid w:val="00BC3070"/>
    <w:rsid w:val="00BC31C1"/>
    <w:rsid w:val="00BC34E4"/>
    <w:rsid w:val="00BC35D8"/>
    <w:rsid w:val="00BC3C44"/>
    <w:rsid w:val="00BC4D94"/>
    <w:rsid w:val="00BC4F24"/>
    <w:rsid w:val="00BC51D7"/>
    <w:rsid w:val="00BC6517"/>
    <w:rsid w:val="00BC711F"/>
    <w:rsid w:val="00BC7761"/>
    <w:rsid w:val="00BC7FEE"/>
    <w:rsid w:val="00BD0267"/>
    <w:rsid w:val="00BD02BF"/>
    <w:rsid w:val="00BD051A"/>
    <w:rsid w:val="00BD1E01"/>
    <w:rsid w:val="00BD3531"/>
    <w:rsid w:val="00BD36BA"/>
    <w:rsid w:val="00BD3711"/>
    <w:rsid w:val="00BD3717"/>
    <w:rsid w:val="00BD4E1C"/>
    <w:rsid w:val="00BD5072"/>
    <w:rsid w:val="00BD5190"/>
    <w:rsid w:val="00BD51DF"/>
    <w:rsid w:val="00BD5AA0"/>
    <w:rsid w:val="00BD5BFF"/>
    <w:rsid w:val="00BD5F9D"/>
    <w:rsid w:val="00BD6671"/>
    <w:rsid w:val="00BD6BD0"/>
    <w:rsid w:val="00BD75B7"/>
    <w:rsid w:val="00BD7ACF"/>
    <w:rsid w:val="00BD7C9A"/>
    <w:rsid w:val="00BE0760"/>
    <w:rsid w:val="00BE0C85"/>
    <w:rsid w:val="00BE0E14"/>
    <w:rsid w:val="00BE11E1"/>
    <w:rsid w:val="00BE1FA5"/>
    <w:rsid w:val="00BE20B9"/>
    <w:rsid w:val="00BE24E5"/>
    <w:rsid w:val="00BE3141"/>
    <w:rsid w:val="00BE37F0"/>
    <w:rsid w:val="00BE3DE6"/>
    <w:rsid w:val="00BE3F4D"/>
    <w:rsid w:val="00BE4080"/>
    <w:rsid w:val="00BE460D"/>
    <w:rsid w:val="00BE4832"/>
    <w:rsid w:val="00BE4C09"/>
    <w:rsid w:val="00BE4E20"/>
    <w:rsid w:val="00BE5E36"/>
    <w:rsid w:val="00BE64C3"/>
    <w:rsid w:val="00BE690F"/>
    <w:rsid w:val="00BE6C36"/>
    <w:rsid w:val="00BE768C"/>
    <w:rsid w:val="00BF002D"/>
    <w:rsid w:val="00BF02D4"/>
    <w:rsid w:val="00BF0404"/>
    <w:rsid w:val="00BF0A71"/>
    <w:rsid w:val="00BF0BB5"/>
    <w:rsid w:val="00BF0F15"/>
    <w:rsid w:val="00BF162E"/>
    <w:rsid w:val="00BF187B"/>
    <w:rsid w:val="00BF1F3C"/>
    <w:rsid w:val="00BF2B61"/>
    <w:rsid w:val="00BF34F3"/>
    <w:rsid w:val="00BF3A57"/>
    <w:rsid w:val="00BF43C4"/>
    <w:rsid w:val="00BF48D1"/>
    <w:rsid w:val="00BF5051"/>
    <w:rsid w:val="00BF599A"/>
    <w:rsid w:val="00BF5E3F"/>
    <w:rsid w:val="00BF5E79"/>
    <w:rsid w:val="00BF706C"/>
    <w:rsid w:val="00BF7147"/>
    <w:rsid w:val="00BF7C50"/>
    <w:rsid w:val="00C00C66"/>
    <w:rsid w:val="00C00FD0"/>
    <w:rsid w:val="00C016CC"/>
    <w:rsid w:val="00C01B47"/>
    <w:rsid w:val="00C01E08"/>
    <w:rsid w:val="00C026F6"/>
    <w:rsid w:val="00C02907"/>
    <w:rsid w:val="00C03394"/>
    <w:rsid w:val="00C03622"/>
    <w:rsid w:val="00C046C7"/>
    <w:rsid w:val="00C04806"/>
    <w:rsid w:val="00C04847"/>
    <w:rsid w:val="00C04D08"/>
    <w:rsid w:val="00C05620"/>
    <w:rsid w:val="00C0593E"/>
    <w:rsid w:val="00C062FF"/>
    <w:rsid w:val="00C063F8"/>
    <w:rsid w:val="00C06736"/>
    <w:rsid w:val="00C06B6B"/>
    <w:rsid w:val="00C06D8D"/>
    <w:rsid w:val="00C07142"/>
    <w:rsid w:val="00C07A58"/>
    <w:rsid w:val="00C100DE"/>
    <w:rsid w:val="00C10689"/>
    <w:rsid w:val="00C10F8B"/>
    <w:rsid w:val="00C12710"/>
    <w:rsid w:val="00C1276E"/>
    <w:rsid w:val="00C12A11"/>
    <w:rsid w:val="00C12BA6"/>
    <w:rsid w:val="00C12C49"/>
    <w:rsid w:val="00C13280"/>
    <w:rsid w:val="00C14094"/>
    <w:rsid w:val="00C14511"/>
    <w:rsid w:val="00C145A6"/>
    <w:rsid w:val="00C14792"/>
    <w:rsid w:val="00C15D58"/>
    <w:rsid w:val="00C1622F"/>
    <w:rsid w:val="00C1730F"/>
    <w:rsid w:val="00C17384"/>
    <w:rsid w:val="00C20B9C"/>
    <w:rsid w:val="00C20D1D"/>
    <w:rsid w:val="00C20ED7"/>
    <w:rsid w:val="00C20F64"/>
    <w:rsid w:val="00C21685"/>
    <w:rsid w:val="00C21748"/>
    <w:rsid w:val="00C22561"/>
    <w:rsid w:val="00C227B4"/>
    <w:rsid w:val="00C227BF"/>
    <w:rsid w:val="00C231E5"/>
    <w:rsid w:val="00C23A2B"/>
    <w:rsid w:val="00C242A5"/>
    <w:rsid w:val="00C24728"/>
    <w:rsid w:val="00C2498F"/>
    <w:rsid w:val="00C249F6"/>
    <w:rsid w:val="00C249FF"/>
    <w:rsid w:val="00C24CC1"/>
    <w:rsid w:val="00C24F2E"/>
    <w:rsid w:val="00C25277"/>
    <w:rsid w:val="00C256F7"/>
    <w:rsid w:val="00C2691B"/>
    <w:rsid w:val="00C26A60"/>
    <w:rsid w:val="00C2770D"/>
    <w:rsid w:val="00C27EB1"/>
    <w:rsid w:val="00C27EF2"/>
    <w:rsid w:val="00C311DF"/>
    <w:rsid w:val="00C3160C"/>
    <w:rsid w:val="00C31C6B"/>
    <w:rsid w:val="00C322CF"/>
    <w:rsid w:val="00C34558"/>
    <w:rsid w:val="00C34937"/>
    <w:rsid w:val="00C34F39"/>
    <w:rsid w:val="00C35565"/>
    <w:rsid w:val="00C359F6"/>
    <w:rsid w:val="00C35B6A"/>
    <w:rsid w:val="00C35CBB"/>
    <w:rsid w:val="00C35F1A"/>
    <w:rsid w:val="00C361C0"/>
    <w:rsid w:val="00C3630E"/>
    <w:rsid w:val="00C3669E"/>
    <w:rsid w:val="00C36D68"/>
    <w:rsid w:val="00C37169"/>
    <w:rsid w:val="00C37CD2"/>
    <w:rsid w:val="00C400B7"/>
    <w:rsid w:val="00C400CC"/>
    <w:rsid w:val="00C41166"/>
    <w:rsid w:val="00C4152B"/>
    <w:rsid w:val="00C41B43"/>
    <w:rsid w:val="00C41B9F"/>
    <w:rsid w:val="00C42275"/>
    <w:rsid w:val="00C424FC"/>
    <w:rsid w:val="00C42E00"/>
    <w:rsid w:val="00C4376F"/>
    <w:rsid w:val="00C44375"/>
    <w:rsid w:val="00C44CA0"/>
    <w:rsid w:val="00C45000"/>
    <w:rsid w:val="00C45187"/>
    <w:rsid w:val="00C452BE"/>
    <w:rsid w:val="00C45329"/>
    <w:rsid w:val="00C45724"/>
    <w:rsid w:val="00C4588E"/>
    <w:rsid w:val="00C45F5C"/>
    <w:rsid w:val="00C46E6A"/>
    <w:rsid w:val="00C477C8"/>
    <w:rsid w:val="00C47B42"/>
    <w:rsid w:val="00C47DAD"/>
    <w:rsid w:val="00C504F9"/>
    <w:rsid w:val="00C510CF"/>
    <w:rsid w:val="00C51F34"/>
    <w:rsid w:val="00C52947"/>
    <w:rsid w:val="00C52F79"/>
    <w:rsid w:val="00C53010"/>
    <w:rsid w:val="00C53ACF"/>
    <w:rsid w:val="00C53CC0"/>
    <w:rsid w:val="00C54117"/>
    <w:rsid w:val="00C545F1"/>
    <w:rsid w:val="00C54B52"/>
    <w:rsid w:val="00C55FD4"/>
    <w:rsid w:val="00C561AC"/>
    <w:rsid w:val="00C564CD"/>
    <w:rsid w:val="00C573E8"/>
    <w:rsid w:val="00C57690"/>
    <w:rsid w:val="00C57E33"/>
    <w:rsid w:val="00C605CF"/>
    <w:rsid w:val="00C60691"/>
    <w:rsid w:val="00C60CB1"/>
    <w:rsid w:val="00C618DA"/>
    <w:rsid w:val="00C625EA"/>
    <w:rsid w:val="00C62D48"/>
    <w:rsid w:val="00C633B7"/>
    <w:rsid w:val="00C63B15"/>
    <w:rsid w:val="00C63DA4"/>
    <w:rsid w:val="00C6406C"/>
    <w:rsid w:val="00C64567"/>
    <w:rsid w:val="00C6494C"/>
    <w:rsid w:val="00C6497C"/>
    <w:rsid w:val="00C64B76"/>
    <w:rsid w:val="00C64D44"/>
    <w:rsid w:val="00C64F14"/>
    <w:rsid w:val="00C659FB"/>
    <w:rsid w:val="00C65FF0"/>
    <w:rsid w:val="00C66236"/>
    <w:rsid w:val="00C663F0"/>
    <w:rsid w:val="00C66B3B"/>
    <w:rsid w:val="00C67131"/>
    <w:rsid w:val="00C67192"/>
    <w:rsid w:val="00C676B2"/>
    <w:rsid w:val="00C6787C"/>
    <w:rsid w:val="00C67E0A"/>
    <w:rsid w:val="00C67FE9"/>
    <w:rsid w:val="00C7135C"/>
    <w:rsid w:val="00C71FF5"/>
    <w:rsid w:val="00C720DB"/>
    <w:rsid w:val="00C720EA"/>
    <w:rsid w:val="00C7247A"/>
    <w:rsid w:val="00C726F4"/>
    <w:rsid w:val="00C73A4C"/>
    <w:rsid w:val="00C73C4E"/>
    <w:rsid w:val="00C7405D"/>
    <w:rsid w:val="00C7434E"/>
    <w:rsid w:val="00C744F7"/>
    <w:rsid w:val="00C7458D"/>
    <w:rsid w:val="00C74C91"/>
    <w:rsid w:val="00C7592E"/>
    <w:rsid w:val="00C76E37"/>
    <w:rsid w:val="00C77A57"/>
    <w:rsid w:val="00C77FD7"/>
    <w:rsid w:val="00C82148"/>
    <w:rsid w:val="00C82F84"/>
    <w:rsid w:val="00C82F8B"/>
    <w:rsid w:val="00C82FC5"/>
    <w:rsid w:val="00C83237"/>
    <w:rsid w:val="00C832C2"/>
    <w:rsid w:val="00C8388C"/>
    <w:rsid w:val="00C83A7A"/>
    <w:rsid w:val="00C83B68"/>
    <w:rsid w:val="00C84349"/>
    <w:rsid w:val="00C846A2"/>
    <w:rsid w:val="00C8516A"/>
    <w:rsid w:val="00C861B3"/>
    <w:rsid w:val="00C86ADE"/>
    <w:rsid w:val="00C87A02"/>
    <w:rsid w:val="00C902FB"/>
    <w:rsid w:val="00C90E05"/>
    <w:rsid w:val="00C910A2"/>
    <w:rsid w:val="00C913D5"/>
    <w:rsid w:val="00C91814"/>
    <w:rsid w:val="00C92596"/>
    <w:rsid w:val="00C92A5D"/>
    <w:rsid w:val="00C92ADE"/>
    <w:rsid w:val="00C92E54"/>
    <w:rsid w:val="00C92F62"/>
    <w:rsid w:val="00C934EC"/>
    <w:rsid w:val="00C9396E"/>
    <w:rsid w:val="00C93F4B"/>
    <w:rsid w:val="00C94043"/>
    <w:rsid w:val="00C94172"/>
    <w:rsid w:val="00C94535"/>
    <w:rsid w:val="00C952F9"/>
    <w:rsid w:val="00C95775"/>
    <w:rsid w:val="00C957CD"/>
    <w:rsid w:val="00C9582F"/>
    <w:rsid w:val="00C960E5"/>
    <w:rsid w:val="00C962E4"/>
    <w:rsid w:val="00C964DB"/>
    <w:rsid w:val="00C96C57"/>
    <w:rsid w:val="00C975F9"/>
    <w:rsid w:val="00C97644"/>
    <w:rsid w:val="00C979F3"/>
    <w:rsid w:val="00CA00C7"/>
    <w:rsid w:val="00CA01F1"/>
    <w:rsid w:val="00CA0C3C"/>
    <w:rsid w:val="00CA0EF9"/>
    <w:rsid w:val="00CA1823"/>
    <w:rsid w:val="00CA1870"/>
    <w:rsid w:val="00CA2077"/>
    <w:rsid w:val="00CA22DE"/>
    <w:rsid w:val="00CA267D"/>
    <w:rsid w:val="00CA2CA4"/>
    <w:rsid w:val="00CA339A"/>
    <w:rsid w:val="00CA34B8"/>
    <w:rsid w:val="00CA3FA5"/>
    <w:rsid w:val="00CA4889"/>
    <w:rsid w:val="00CA5DFC"/>
    <w:rsid w:val="00CA6770"/>
    <w:rsid w:val="00CA79AD"/>
    <w:rsid w:val="00CA7E6F"/>
    <w:rsid w:val="00CB0229"/>
    <w:rsid w:val="00CB0569"/>
    <w:rsid w:val="00CB0A9F"/>
    <w:rsid w:val="00CB112F"/>
    <w:rsid w:val="00CB1737"/>
    <w:rsid w:val="00CB20B7"/>
    <w:rsid w:val="00CB35F6"/>
    <w:rsid w:val="00CB3786"/>
    <w:rsid w:val="00CB3C30"/>
    <w:rsid w:val="00CB4B8D"/>
    <w:rsid w:val="00CB610D"/>
    <w:rsid w:val="00CB69D4"/>
    <w:rsid w:val="00CB7009"/>
    <w:rsid w:val="00CC14E8"/>
    <w:rsid w:val="00CC2788"/>
    <w:rsid w:val="00CC2B2F"/>
    <w:rsid w:val="00CC2B4C"/>
    <w:rsid w:val="00CC385D"/>
    <w:rsid w:val="00CC3993"/>
    <w:rsid w:val="00CC3CC3"/>
    <w:rsid w:val="00CC3F94"/>
    <w:rsid w:val="00CC4FC7"/>
    <w:rsid w:val="00CC631F"/>
    <w:rsid w:val="00CC763E"/>
    <w:rsid w:val="00CD0598"/>
    <w:rsid w:val="00CD06A3"/>
    <w:rsid w:val="00CD219C"/>
    <w:rsid w:val="00CD239A"/>
    <w:rsid w:val="00CD2F5C"/>
    <w:rsid w:val="00CD33C6"/>
    <w:rsid w:val="00CD3D5F"/>
    <w:rsid w:val="00CD3E67"/>
    <w:rsid w:val="00CD3EC4"/>
    <w:rsid w:val="00CD4683"/>
    <w:rsid w:val="00CD4AEF"/>
    <w:rsid w:val="00CD4E6A"/>
    <w:rsid w:val="00CD5457"/>
    <w:rsid w:val="00CD5753"/>
    <w:rsid w:val="00CD6827"/>
    <w:rsid w:val="00CD69D8"/>
    <w:rsid w:val="00CD724F"/>
    <w:rsid w:val="00CD75D9"/>
    <w:rsid w:val="00CD79C0"/>
    <w:rsid w:val="00CD7D15"/>
    <w:rsid w:val="00CD7FEA"/>
    <w:rsid w:val="00CE002B"/>
    <w:rsid w:val="00CE0181"/>
    <w:rsid w:val="00CE0A7F"/>
    <w:rsid w:val="00CE0D52"/>
    <w:rsid w:val="00CE0F1D"/>
    <w:rsid w:val="00CE1A15"/>
    <w:rsid w:val="00CE1AA2"/>
    <w:rsid w:val="00CE1F9A"/>
    <w:rsid w:val="00CE20C5"/>
    <w:rsid w:val="00CE24F8"/>
    <w:rsid w:val="00CE2AE9"/>
    <w:rsid w:val="00CE3599"/>
    <w:rsid w:val="00CE3D1B"/>
    <w:rsid w:val="00CE410F"/>
    <w:rsid w:val="00CE431A"/>
    <w:rsid w:val="00CE4AF3"/>
    <w:rsid w:val="00CE4B4C"/>
    <w:rsid w:val="00CE54BD"/>
    <w:rsid w:val="00CE60DA"/>
    <w:rsid w:val="00CE633A"/>
    <w:rsid w:val="00CE64F5"/>
    <w:rsid w:val="00CE6F84"/>
    <w:rsid w:val="00CE72B2"/>
    <w:rsid w:val="00CE72FF"/>
    <w:rsid w:val="00CE738C"/>
    <w:rsid w:val="00CE759E"/>
    <w:rsid w:val="00CE7AB1"/>
    <w:rsid w:val="00CE7BD8"/>
    <w:rsid w:val="00CE7C2D"/>
    <w:rsid w:val="00CE7CBA"/>
    <w:rsid w:val="00CE7EAB"/>
    <w:rsid w:val="00CF02FE"/>
    <w:rsid w:val="00CF059E"/>
    <w:rsid w:val="00CF0BB0"/>
    <w:rsid w:val="00CF118D"/>
    <w:rsid w:val="00CF38F5"/>
    <w:rsid w:val="00CF3EC4"/>
    <w:rsid w:val="00CF42A9"/>
    <w:rsid w:val="00CF4A46"/>
    <w:rsid w:val="00CF5517"/>
    <w:rsid w:val="00CF5B4B"/>
    <w:rsid w:val="00CF631F"/>
    <w:rsid w:val="00CF71BF"/>
    <w:rsid w:val="00CF7341"/>
    <w:rsid w:val="00CF7727"/>
    <w:rsid w:val="00CF7946"/>
    <w:rsid w:val="00CF7CF9"/>
    <w:rsid w:val="00D008C7"/>
    <w:rsid w:val="00D01025"/>
    <w:rsid w:val="00D01B2E"/>
    <w:rsid w:val="00D0222C"/>
    <w:rsid w:val="00D02447"/>
    <w:rsid w:val="00D02D65"/>
    <w:rsid w:val="00D03098"/>
    <w:rsid w:val="00D03415"/>
    <w:rsid w:val="00D03446"/>
    <w:rsid w:val="00D03D96"/>
    <w:rsid w:val="00D03FA5"/>
    <w:rsid w:val="00D04651"/>
    <w:rsid w:val="00D0523D"/>
    <w:rsid w:val="00D053D6"/>
    <w:rsid w:val="00D06B0E"/>
    <w:rsid w:val="00D06E4B"/>
    <w:rsid w:val="00D06FE7"/>
    <w:rsid w:val="00D07D4C"/>
    <w:rsid w:val="00D07E23"/>
    <w:rsid w:val="00D10161"/>
    <w:rsid w:val="00D104D1"/>
    <w:rsid w:val="00D10CE3"/>
    <w:rsid w:val="00D11AD5"/>
    <w:rsid w:val="00D122C1"/>
    <w:rsid w:val="00D12771"/>
    <w:rsid w:val="00D12821"/>
    <w:rsid w:val="00D130BF"/>
    <w:rsid w:val="00D13299"/>
    <w:rsid w:val="00D1397E"/>
    <w:rsid w:val="00D14A18"/>
    <w:rsid w:val="00D14BCD"/>
    <w:rsid w:val="00D14F48"/>
    <w:rsid w:val="00D14FAC"/>
    <w:rsid w:val="00D153AC"/>
    <w:rsid w:val="00D162F6"/>
    <w:rsid w:val="00D16781"/>
    <w:rsid w:val="00D2018A"/>
    <w:rsid w:val="00D20A68"/>
    <w:rsid w:val="00D22D53"/>
    <w:rsid w:val="00D23393"/>
    <w:rsid w:val="00D2396B"/>
    <w:rsid w:val="00D246C3"/>
    <w:rsid w:val="00D2500A"/>
    <w:rsid w:val="00D2529A"/>
    <w:rsid w:val="00D257DC"/>
    <w:rsid w:val="00D258DC"/>
    <w:rsid w:val="00D2661B"/>
    <w:rsid w:val="00D271EE"/>
    <w:rsid w:val="00D2736A"/>
    <w:rsid w:val="00D275FD"/>
    <w:rsid w:val="00D27BA5"/>
    <w:rsid w:val="00D27CF2"/>
    <w:rsid w:val="00D30033"/>
    <w:rsid w:val="00D31A4C"/>
    <w:rsid w:val="00D321A8"/>
    <w:rsid w:val="00D32E7E"/>
    <w:rsid w:val="00D32E99"/>
    <w:rsid w:val="00D33327"/>
    <w:rsid w:val="00D342C4"/>
    <w:rsid w:val="00D345C0"/>
    <w:rsid w:val="00D369D1"/>
    <w:rsid w:val="00D37B87"/>
    <w:rsid w:val="00D400EA"/>
    <w:rsid w:val="00D4056F"/>
    <w:rsid w:val="00D40EE5"/>
    <w:rsid w:val="00D41752"/>
    <w:rsid w:val="00D41F72"/>
    <w:rsid w:val="00D42C8F"/>
    <w:rsid w:val="00D43289"/>
    <w:rsid w:val="00D44C36"/>
    <w:rsid w:val="00D4511E"/>
    <w:rsid w:val="00D45E39"/>
    <w:rsid w:val="00D466EC"/>
    <w:rsid w:val="00D469C4"/>
    <w:rsid w:val="00D471D3"/>
    <w:rsid w:val="00D47329"/>
    <w:rsid w:val="00D47535"/>
    <w:rsid w:val="00D47A50"/>
    <w:rsid w:val="00D47B6D"/>
    <w:rsid w:val="00D47D0D"/>
    <w:rsid w:val="00D47F25"/>
    <w:rsid w:val="00D50425"/>
    <w:rsid w:val="00D50AF4"/>
    <w:rsid w:val="00D50C6D"/>
    <w:rsid w:val="00D51118"/>
    <w:rsid w:val="00D5199C"/>
    <w:rsid w:val="00D5208E"/>
    <w:rsid w:val="00D529B3"/>
    <w:rsid w:val="00D536B1"/>
    <w:rsid w:val="00D53A32"/>
    <w:rsid w:val="00D53D9E"/>
    <w:rsid w:val="00D53E10"/>
    <w:rsid w:val="00D551C9"/>
    <w:rsid w:val="00D568AF"/>
    <w:rsid w:val="00D56AD2"/>
    <w:rsid w:val="00D56D9B"/>
    <w:rsid w:val="00D57058"/>
    <w:rsid w:val="00D60AA7"/>
    <w:rsid w:val="00D60D2A"/>
    <w:rsid w:val="00D611D8"/>
    <w:rsid w:val="00D6143C"/>
    <w:rsid w:val="00D61A83"/>
    <w:rsid w:val="00D61E9E"/>
    <w:rsid w:val="00D6354F"/>
    <w:rsid w:val="00D64A54"/>
    <w:rsid w:val="00D64A62"/>
    <w:rsid w:val="00D65746"/>
    <w:rsid w:val="00D65779"/>
    <w:rsid w:val="00D66656"/>
    <w:rsid w:val="00D7032F"/>
    <w:rsid w:val="00D70655"/>
    <w:rsid w:val="00D70732"/>
    <w:rsid w:val="00D707E3"/>
    <w:rsid w:val="00D71E03"/>
    <w:rsid w:val="00D72BB0"/>
    <w:rsid w:val="00D73A29"/>
    <w:rsid w:val="00D73CDF"/>
    <w:rsid w:val="00D741CA"/>
    <w:rsid w:val="00D74220"/>
    <w:rsid w:val="00D7483C"/>
    <w:rsid w:val="00D74898"/>
    <w:rsid w:val="00D749CE"/>
    <w:rsid w:val="00D74DF0"/>
    <w:rsid w:val="00D74FFD"/>
    <w:rsid w:val="00D76225"/>
    <w:rsid w:val="00D766B3"/>
    <w:rsid w:val="00D7719B"/>
    <w:rsid w:val="00D77270"/>
    <w:rsid w:val="00D774F6"/>
    <w:rsid w:val="00D77BEB"/>
    <w:rsid w:val="00D77DC6"/>
    <w:rsid w:val="00D81F57"/>
    <w:rsid w:val="00D82105"/>
    <w:rsid w:val="00D824F4"/>
    <w:rsid w:val="00D82D2B"/>
    <w:rsid w:val="00D830AE"/>
    <w:rsid w:val="00D830CA"/>
    <w:rsid w:val="00D835B4"/>
    <w:rsid w:val="00D8408C"/>
    <w:rsid w:val="00D84641"/>
    <w:rsid w:val="00D84D37"/>
    <w:rsid w:val="00D85AC1"/>
    <w:rsid w:val="00D85D2E"/>
    <w:rsid w:val="00D86193"/>
    <w:rsid w:val="00D861C8"/>
    <w:rsid w:val="00D87567"/>
    <w:rsid w:val="00D90669"/>
    <w:rsid w:val="00D90A05"/>
    <w:rsid w:val="00D90F89"/>
    <w:rsid w:val="00D9153E"/>
    <w:rsid w:val="00D91D31"/>
    <w:rsid w:val="00D9217C"/>
    <w:rsid w:val="00D92202"/>
    <w:rsid w:val="00D92D3C"/>
    <w:rsid w:val="00D93AF6"/>
    <w:rsid w:val="00D94EB5"/>
    <w:rsid w:val="00D95E82"/>
    <w:rsid w:val="00D96238"/>
    <w:rsid w:val="00D962A7"/>
    <w:rsid w:val="00D9792F"/>
    <w:rsid w:val="00DA1424"/>
    <w:rsid w:val="00DA1876"/>
    <w:rsid w:val="00DA1E66"/>
    <w:rsid w:val="00DA1E6B"/>
    <w:rsid w:val="00DA20AE"/>
    <w:rsid w:val="00DA2101"/>
    <w:rsid w:val="00DA2639"/>
    <w:rsid w:val="00DA2BDF"/>
    <w:rsid w:val="00DA2E59"/>
    <w:rsid w:val="00DA34ED"/>
    <w:rsid w:val="00DA387B"/>
    <w:rsid w:val="00DA4128"/>
    <w:rsid w:val="00DA46A5"/>
    <w:rsid w:val="00DA58B1"/>
    <w:rsid w:val="00DA5E26"/>
    <w:rsid w:val="00DA605C"/>
    <w:rsid w:val="00DA6449"/>
    <w:rsid w:val="00DA65D3"/>
    <w:rsid w:val="00DA6897"/>
    <w:rsid w:val="00DA6E8B"/>
    <w:rsid w:val="00DB08E6"/>
    <w:rsid w:val="00DB095A"/>
    <w:rsid w:val="00DB1645"/>
    <w:rsid w:val="00DB17A6"/>
    <w:rsid w:val="00DB2BD4"/>
    <w:rsid w:val="00DB3548"/>
    <w:rsid w:val="00DB38F3"/>
    <w:rsid w:val="00DB3C4F"/>
    <w:rsid w:val="00DB478A"/>
    <w:rsid w:val="00DB4E81"/>
    <w:rsid w:val="00DB50C5"/>
    <w:rsid w:val="00DB531E"/>
    <w:rsid w:val="00DB5A3F"/>
    <w:rsid w:val="00DB5E50"/>
    <w:rsid w:val="00DB6477"/>
    <w:rsid w:val="00DB6582"/>
    <w:rsid w:val="00DB7532"/>
    <w:rsid w:val="00DB758F"/>
    <w:rsid w:val="00DB7AD3"/>
    <w:rsid w:val="00DB7B07"/>
    <w:rsid w:val="00DB7BB5"/>
    <w:rsid w:val="00DC0929"/>
    <w:rsid w:val="00DC0C26"/>
    <w:rsid w:val="00DC164E"/>
    <w:rsid w:val="00DC2C71"/>
    <w:rsid w:val="00DC2CD8"/>
    <w:rsid w:val="00DC3571"/>
    <w:rsid w:val="00DC3649"/>
    <w:rsid w:val="00DC3C80"/>
    <w:rsid w:val="00DC3EA4"/>
    <w:rsid w:val="00DC49E2"/>
    <w:rsid w:val="00DC4C8D"/>
    <w:rsid w:val="00DC50B9"/>
    <w:rsid w:val="00DC7413"/>
    <w:rsid w:val="00DC7659"/>
    <w:rsid w:val="00DD01CA"/>
    <w:rsid w:val="00DD0202"/>
    <w:rsid w:val="00DD082B"/>
    <w:rsid w:val="00DD1329"/>
    <w:rsid w:val="00DD2972"/>
    <w:rsid w:val="00DD2A41"/>
    <w:rsid w:val="00DD2C3D"/>
    <w:rsid w:val="00DD34A9"/>
    <w:rsid w:val="00DD36BD"/>
    <w:rsid w:val="00DD44A4"/>
    <w:rsid w:val="00DD4E67"/>
    <w:rsid w:val="00DD4F62"/>
    <w:rsid w:val="00DD5178"/>
    <w:rsid w:val="00DD584C"/>
    <w:rsid w:val="00DD5A2C"/>
    <w:rsid w:val="00DD5BD6"/>
    <w:rsid w:val="00DD6688"/>
    <w:rsid w:val="00DD7830"/>
    <w:rsid w:val="00DD7E5C"/>
    <w:rsid w:val="00DE12FE"/>
    <w:rsid w:val="00DE131F"/>
    <w:rsid w:val="00DE1C41"/>
    <w:rsid w:val="00DE1EEC"/>
    <w:rsid w:val="00DE2258"/>
    <w:rsid w:val="00DE2D9E"/>
    <w:rsid w:val="00DE364A"/>
    <w:rsid w:val="00DE3BF7"/>
    <w:rsid w:val="00DE3ED7"/>
    <w:rsid w:val="00DE471C"/>
    <w:rsid w:val="00DE4C37"/>
    <w:rsid w:val="00DE5349"/>
    <w:rsid w:val="00DE575A"/>
    <w:rsid w:val="00DE6261"/>
    <w:rsid w:val="00DE72A0"/>
    <w:rsid w:val="00DF02B7"/>
    <w:rsid w:val="00DF0BD6"/>
    <w:rsid w:val="00DF0C44"/>
    <w:rsid w:val="00DF18AC"/>
    <w:rsid w:val="00DF2045"/>
    <w:rsid w:val="00DF225A"/>
    <w:rsid w:val="00DF38A1"/>
    <w:rsid w:val="00DF3955"/>
    <w:rsid w:val="00DF4C33"/>
    <w:rsid w:val="00DF4C45"/>
    <w:rsid w:val="00DF52CA"/>
    <w:rsid w:val="00DF53FC"/>
    <w:rsid w:val="00DF624E"/>
    <w:rsid w:val="00DF752D"/>
    <w:rsid w:val="00E00EDE"/>
    <w:rsid w:val="00E010FC"/>
    <w:rsid w:val="00E02063"/>
    <w:rsid w:val="00E0214A"/>
    <w:rsid w:val="00E0295A"/>
    <w:rsid w:val="00E02E47"/>
    <w:rsid w:val="00E033ED"/>
    <w:rsid w:val="00E035A7"/>
    <w:rsid w:val="00E039BE"/>
    <w:rsid w:val="00E0422C"/>
    <w:rsid w:val="00E042BA"/>
    <w:rsid w:val="00E0468D"/>
    <w:rsid w:val="00E047E9"/>
    <w:rsid w:val="00E04871"/>
    <w:rsid w:val="00E0504B"/>
    <w:rsid w:val="00E050A3"/>
    <w:rsid w:val="00E05967"/>
    <w:rsid w:val="00E0661C"/>
    <w:rsid w:val="00E06A70"/>
    <w:rsid w:val="00E06CB6"/>
    <w:rsid w:val="00E06D91"/>
    <w:rsid w:val="00E07EB2"/>
    <w:rsid w:val="00E101ED"/>
    <w:rsid w:val="00E10972"/>
    <w:rsid w:val="00E11323"/>
    <w:rsid w:val="00E122CD"/>
    <w:rsid w:val="00E12E90"/>
    <w:rsid w:val="00E12EEC"/>
    <w:rsid w:val="00E131CE"/>
    <w:rsid w:val="00E145D4"/>
    <w:rsid w:val="00E14CCF"/>
    <w:rsid w:val="00E14F8E"/>
    <w:rsid w:val="00E15570"/>
    <w:rsid w:val="00E17054"/>
    <w:rsid w:val="00E172F8"/>
    <w:rsid w:val="00E1746F"/>
    <w:rsid w:val="00E177B1"/>
    <w:rsid w:val="00E20919"/>
    <w:rsid w:val="00E20A41"/>
    <w:rsid w:val="00E20DD8"/>
    <w:rsid w:val="00E23301"/>
    <w:rsid w:val="00E23935"/>
    <w:rsid w:val="00E239E7"/>
    <w:rsid w:val="00E242F2"/>
    <w:rsid w:val="00E2457F"/>
    <w:rsid w:val="00E251C1"/>
    <w:rsid w:val="00E257AA"/>
    <w:rsid w:val="00E25EED"/>
    <w:rsid w:val="00E2753F"/>
    <w:rsid w:val="00E300C4"/>
    <w:rsid w:val="00E3058C"/>
    <w:rsid w:val="00E31131"/>
    <w:rsid w:val="00E3178A"/>
    <w:rsid w:val="00E32624"/>
    <w:rsid w:val="00E326B1"/>
    <w:rsid w:val="00E32827"/>
    <w:rsid w:val="00E32F79"/>
    <w:rsid w:val="00E33ADA"/>
    <w:rsid w:val="00E34818"/>
    <w:rsid w:val="00E3497B"/>
    <w:rsid w:val="00E35529"/>
    <w:rsid w:val="00E35629"/>
    <w:rsid w:val="00E371AC"/>
    <w:rsid w:val="00E37358"/>
    <w:rsid w:val="00E37BC6"/>
    <w:rsid w:val="00E403EC"/>
    <w:rsid w:val="00E43A59"/>
    <w:rsid w:val="00E43FC0"/>
    <w:rsid w:val="00E4417F"/>
    <w:rsid w:val="00E442C9"/>
    <w:rsid w:val="00E44EF1"/>
    <w:rsid w:val="00E459FF"/>
    <w:rsid w:val="00E4621D"/>
    <w:rsid w:val="00E4668A"/>
    <w:rsid w:val="00E46EED"/>
    <w:rsid w:val="00E470BE"/>
    <w:rsid w:val="00E47696"/>
    <w:rsid w:val="00E47B01"/>
    <w:rsid w:val="00E47E82"/>
    <w:rsid w:val="00E502D9"/>
    <w:rsid w:val="00E50ACE"/>
    <w:rsid w:val="00E51B63"/>
    <w:rsid w:val="00E5296D"/>
    <w:rsid w:val="00E52DBE"/>
    <w:rsid w:val="00E53EBC"/>
    <w:rsid w:val="00E54413"/>
    <w:rsid w:val="00E552FB"/>
    <w:rsid w:val="00E55998"/>
    <w:rsid w:val="00E56E99"/>
    <w:rsid w:val="00E57065"/>
    <w:rsid w:val="00E577DC"/>
    <w:rsid w:val="00E57E8D"/>
    <w:rsid w:val="00E60168"/>
    <w:rsid w:val="00E6073F"/>
    <w:rsid w:val="00E60EDB"/>
    <w:rsid w:val="00E61D9B"/>
    <w:rsid w:val="00E62158"/>
    <w:rsid w:val="00E62BC5"/>
    <w:rsid w:val="00E63412"/>
    <w:rsid w:val="00E6351A"/>
    <w:rsid w:val="00E636B4"/>
    <w:rsid w:val="00E63B1D"/>
    <w:rsid w:val="00E63B48"/>
    <w:rsid w:val="00E63D94"/>
    <w:rsid w:val="00E63EEB"/>
    <w:rsid w:val="00E63FB6"/>
    <w:rsid w:val="00E64E37"/>
    <w:rsid w:val="00E65560"/>
    <w:rsid w:val="00E65851"/>
    <w:rsid w:val="00E659C4"/>
    <w:rsid w:val="00E65E0B"/>
    <w:rsid w:val="00E65FE0"/>
    <w:rsid w:val="00E66055"/>
    <w:rsid w:val="00E66063"/>
    <w:rsid w:val="00E6652A"/>
    <w:rsid w:val="00E66568"/>
    <w:rsid w:val="00E66698"/>
    <w:rsid w:val="00E6674B"/>
    <w:rsid w:val="00E667EE"/>
    <w:rsid w:val="00E66BA5"/>
    <w:rsid w:val="00E66D85"/>
    <w:rsid w:val="00E6758F"/>
    <w:rsid w:val="00E702C5"/>
    <w:rsid w:val="00E703FA"/>
    <w:rsid w:val="00E71142"/>
    <w:rsid w:val="00E71431"/>
    <w:rsid w:val="00E7159E"/>
    <w:rsid w:val="00E71A04"/>
    <w:rsid w:val="00E71EA4"/>
    <w:rsid w:val="00E72452"/>
    <w:rsid w:val="00E72643"/>
    <w:rsid w:val="00E72919"/>
    <w:rsid w:val="00E72991"/>
    <w:rsid w:val="00E72A89"/>
    <w:rsid w:val="00E72C02"/>
    <w:rsid w:val="00E73AB7"/>
    <w:rsid w:val="00E73CBE"/>
    <w:rsid w:val="00E74DF3"/>
    <w:rsid w:val="00E75394"/>
    <w:rsid w:val="00E7556E"/>
    <w:rsid w:val="00E755E4"/>
    <w:rsid w:val="00E7584D"/>
    <w:rsid w:val="00E75EE0"/>
    <w:rsid w:val="00E75F05"/>
    <w:rsid w:val="00E763EC"/>
    <w:rsid w:val="00E770D6"/>
    <w:rsid w:val="00E77D03"/>
    <w:rsid w:val="00E80019"/>
    <w:rsid w:val="00E80514"/>
    <w:rsid w:val="00E80E82"/>
    <w:rsid w:val="00E817D3"/>
    <w:rsid w:val="00E81E09"/>
    <w:rsid w:val="00E82B7E"/>
    <w:rsid w:val="00E82D33"/>
    <w:rsid w:val="00E8300E"/>
    <w:rsid w:val="00E83BA2"/>
    <w:rsid w:val="00E840A8"/>
    <w:rsid w:val="00E84652"/>
    <w:rsid w:val="00E84A8C"/>
    <w:rsid w:val="00E85052"/>
    <w:rsid w:val="00E85749"/>
    <w:rsid w:val="00E85C33"/>
    <w:rsid w:val="00E85FDA"/>
    <w:rsid w:val="00E8611A"/>
    <w:rsid w:val="00E865DE"/>
    <w:rsid w:val="00E865EB"/>
    <w:rsid w:val="00E871F9"/>
    <w:rsid w:val="00E87467"/>
    <w:rsid w:val="00E874D5"/>
    <w:rsid w:val="00E87710"/>
    <w:rsid w:val="00E87965"/>
    <w:rsid w:val="00E90639"/>
    <w:rsid w:val="00E9097F"/>
    <w:rsid w:val="00E90BC3"/>
    <w:rsid w:val="00E92605"/>
    <w:rsid w:val="00E933D1"/>
    <w:rsid w:val="00E93C07"/>
    <w:rsid w:val="00E94378"/>
    <w:rsid w:val="00E95DF4"/>
    <w:rsid w:val="00E95E62"/>
    <w:rsid w:val="00E962DC"/>
    <w:rsid w:val="00E966A6"/>
    <w:rsid w:val="00E96702"/>
    <w:rsid w:val="00E96F82"/>
    <w:rsid w:val="00E96FDD"/>
    <w:rsid w:val="00E979AB"/>
    <w:rsid w:val="00E97B17"/>
    <w:rsid w:val="00EA085D"/>
    <w:rsid w:val="00EA0A7D"/>
    <w:rsid w:val="00EA0BAE"/>
    <w:rsid w:val="00EA1346"/>
    <w:rsid w:val="00EA1CA6"/>
    <w:rsid w:val="00EA2214"/>
    <w:rsid w:val="00EA266F"/>
    <w:rsid w:val="00EA2B56"/>
    <w:rsid w:val="00EA2F12"/>
    <w:rsid w:val="00EA333A"/>
    <w:rsid w:val="00EA3B84"/>
    <w:rsid w:val="00EA3C72"/>
    <w:rsid w:val="00EA3EDD"/>
    <w:rsid w:val="00EA43FD"/>
    <w:rsid w:val="00EA44A1"/>
    <w:rsid w:val="00EA577C"/>
    <w:rsid w:val="00EA5BB0"/>
    <w:rsid w:val="00EA5DBA"/>
    <w:rsid w:val="00EA5F2C"/>
    <w:rsid w:val="00EA5F2D"/>
    <w:rsid w:val="00EA66C4"/>
    <w:rsid w:val="00EA6774"/>
    <w:rsid w:val="00EB0101"/>
    <w:rsid w:val="00EB038E"/>
    <w:rsid w:val="00EB043D"/>
    <w:rsid w:val="00EB0656"/>
    <w:rsid w:val="00EB07B5"/>
    <w:rsid w:val="00EB0833"/>
    <w:rsid w:val="00EB0945"/>
    <w:rsid w:val="00EB0A98"/>
    <w:rsid w:val="00EB0AF2"/>
    <w:rsid w:val="00EB1B95"/>
    <w:rsid w:val="00EB1D57"/>
    <w:rsid w:val="00EB2388"/>
    <w:rsid w:val="00EB27E9"/>
    <w:rsid w:val="00EB31AB"/>
    <w:rsid w:val="00EB3D92"/>
    <w:rsid w:val="00EB3EBA"/>
    <w:rsid w:val="00EB4045"/>
    <w:rsid w:val="00EB5B7A"/>
    <w:rsid w:val="00EB666B"/>
    <w:rsid w:val="00EB6923"/>
    <w:rsid w:val="00EB6BEC"/>
    <w:rsid w:val="00EB71AB"/>
    <w:rsid w:val="00EC0220"/>
    <w:rsid w:val="00EC0E3A"/>
    <w:rsid w:val="00EC1530"/>
    <w:rsid w:val="00EC158B"/>
    <w:rsid w:val="00EC2B16"/>
    <w:rsid w:val="00EC35CD"/>
    <w:rsid w:val="00EC5104"/>
    <w:rsid w:val="00EC5113"/>
    <w:rsid w:val="00EC6324"/>
    <w:rsid w:val="00EC6729"/>
    <w:rsid w:val="00EC70E6"/>
    <w:rsid w:val="00EC728B"/>
    <w:rsid w:val="00EC7758"/>
    <w:rsid w:val="00EC7B9E"/>
    <w:rsid w:val="00ED052A"/>
    <w:rsid w:val="00ED089A"/>
    <w:rsid w:val="00ED130C"/>
    <w:rsid w:val="00ED18BA"/>
    <w:rsid w:val="00ED1E42"/>
    <w:rsid w:val="00ED2AF6"/>
    <w:rsid w:val="00ED32B5"/>
    <w:rsid w:val="00ED3A12"/>
    <w:rsid w:val="00ED477B"/>
    <w:rsid w:val="00ED4DB2"/>
    <w:rsid w:val="00ED5129"/>
    <w:rsid w:val="00ED5B9A"/>
    <w:rsid w:val="00ED611A"/>
    <w:rsid w:val="00ED711A"/>
    <w:rsid w:val="00ED75EA"/>
    <w:rsid w:val="00ED7822"/>
    <w:rsid w:val="00ED79E7"/>
    <w:rsid w:val="00ED7AFA"/>
    <w:rsid w:val="00ED7BD4"/>
    <w:rsid w:val="00EE0000"/>
    <w:rsid w:val="00EE00FC"/>
    <w:rsid w:val="00EE0407"/>
    <w:rsid w:val="00EE0FE3"/>
    <w:rsid w:val="00EE13DD"/>
    <w:rsid w:val="00EE272C"/>
    <w:rsid w:val="00EE30B7"/>
    <w:rsid w:val="00EE3392"/>
    <w:rsid w:val="00EE36A3"/>
    <w:rsid w:val="00EE3F36"/>
    <w:rsid w:val="00EE528D"/>
    <w:rsid w:val="00EE5502"/>
    <w:rsid w:val="00EE55F3"/>
    <w:rsid w:val="00EE5F9D"/>
    <w:rsid w:val="00EE6C73"/>
    <w:rsid w:val="00EE7427"/>
    <w:rsid w:val="00EE7541"/>
    <w:rsid w:val="00EE7C1E"/>
    <w:rsid w:val="00EF02F7"/>
    <w:rsid w:val="00EF0395"/>
    <w:rsid w:val="00EF05F0"/>
    <w:rsid w:val="00EF08E7"/>
    <w:rsid w:val="00EF098D"/>
    <w:rsid w:val="00EF0A70"/>
    <w:rsid w:val="00EF13BE"/>
    <w:rsid w:val="00EF13F3"/>
    <w:rsid w:val="00EF1AE4"/>
    <w:rsid w:val="00EF1BE1"/>
    <w:rsid w:val="00EF26A6"/>
    <w:rsid w:val="00EF3D13"/>
    <w:rsid w:val="00EF3E37"/>
    <w:rsid w:val="00EF4545"/>
    <w:rsid w:val="00EF493C"/>
    <w:rsid w:val="00EF4AA9"/>
    <w:rsid w:val="00EF4BF2"/>
    <w:rsid w:val="00EF4C0F"/>
    <w:rsid w:val="00EF55C3"/>
    <w:rsid w:val="00EF5C13"/>
    <w:rsid w:val="00EF641E"/>
    <w:rsid w:val="00EF6593"/>
    <w:rsid w:val="00EF682C"/>
    <w:rsid w:val="00EF69C4"/>
    <w:rsid w:val="00EF6D90"/>
    <w:rsid w:val="00EF7FAB"/>
    <w:rsid w:val="00F00BF0"/>
    <w:rsid w:val="00F011EF"/>
    <w:rsid w:val="00F01668"/>
    <w:rsid w:val="00F01B01"/>
    <w:rsid w:val="00F02120"/>
    <w:rsid w:val="00F0229F"/>
    <w:rsid w:val="00F02538"/>
    <w:rsid w:val="00F03142"/>
    <w:rsid w:val="00F03818"/>
    <w:rsid w:val="00F04AF8"/>
    <w:rsid w:val="00F05AFF"/>
    <w:rsid w:val="00F05B54"/>
    <w:rsid w:val="00F0716E"/>
    <w:rsid w:val="00F0728B"/>
    <w:rsid w:val="00F0755C"/>
    <w:rsid w:val="00F07632"/>
    <w:rsid w:val="00F07B11"/>
    <w:rsid w:val="00F1043D"/>
    <w:rsid w:val="00F10446"/>
    <w:rsid w:val="00F106CF"/>
    <w:rsid w:val="00F10EAC"/>
    <w:rsid w:val="00F110E4"/>
    <w:rsid w:val="00F11116"/>
    <w:rsid w:val="00F11346"/>
    <w:rsid w:val="00F114D3"/>
    <w:rsid w:val="00F11C42"/>
    <w:rsid w:val="00F11DF6"/>
    <w:rsid w:val="00F11EFA"/>
    <w:rsid w:val="00F12744"/>
    <w:rsid w:val="00F127E1"/>
    <w:rsid w:val="00F129AD"/>
    <w:rsid w:val="00F12E64"/>
    <w:rsid w:val="00F143F4"/>
    <w:rsid w:val="00F148A1"/>
    <w:rsid w:val="00F14ABB"/>
    <w:rsid w:val="00F1531D"/>
    <w:rsid w:val="00F16544"/>
    <w:rsid w:val="00F168CF"/>
    <w:rsid w:val="00F1711B"/>
    <w:rsid w:val="00F171C9"/>
    <w:rsid w:val="00F17228"/>
    <w:rsid w:val="00F17650"/>
    <w:rsid w:val="00F17965"/>
    <w:rsid w:val="00F2002A"/>
    <w:rsid w:val="00F20409"/>
    <w:rsid w:val="00F2056C"/>
    <w:rsid w:val="00F2083C"/>
    <w:rsid w:val="00F2099E"/>
    <w:rsid w:val="00F216CD"/>
    <w:rsid w:val="00F21AC0"/>
    <w:rsid w:val="00F221CB"/>
    <w:rsid w:val="00F22297"/>
    <w:rsid w:val="00F2302C"/>
    <w:rsid w:val="00F23237"/>
    <w:rsid w:val="00F2385D"/>
    <w:rsid w:val="00F23EA4"/>
    <w:rsid w:val="00F23FAA"/>
    <w:rsid w:val="00F24326"/>
    <w:rsid w:val="00F2449C"/>
    <w:rsid w:val="00F2457F"/>
    <w:rsid w:val="00F24683"/>
    <w:rsid w:val="00F2476B"/>
    <w:rsid w:val="00F2493A"/>
    <w:rsid w:val="00F24A42"/>
    <w:rsid w:val="00F24AA9"/>
    <w:rsid w:val="00F24F04"/>
    <w:rsid w:val="00F254AC"/>
    <w:rsid w:val="00F25711"/>
    <w:rsid w:val="00F2637C"/>
    <w:rsid w:val="00F263F7"/>
    <w:rsid w:val="00F268FC"/>
    <w:rsid w:val="00F26ABE"/>
    <w:rsid w:val="00F26E27"/>
    <w:rsid w:val="00F2714B"/>
    <w:rsid w:val="00F2720C"/>
    <w:rsid w:val="00F276E5"/>
    <w:rsid w:val="00F27784"/>
    <w:rsid w:val="00F279B2"/>
    <w:rsid w:val="00F30A34"/>
    <w:rsid w:val="00F31639"/>
    <w:rsid w:val="00F322C1"/>
    <w:rsid w:val="00F32808"/>
    <w:rsid w:val="00F32960"/>
    <w:rsid w:val="00F32D83"/>
    <w:rsid w:val="00F32E0C"/>
    <w:rsid w:val="00F33500"/>
    <w:rsid w:val="00F34E72"/>
    <w:rsid w:val="00F35576"/>
    <w:rsid w:val="00F358A1"/>
    <w:rsid w:val="00F3620A"/>
    <w:rsid w:val="00F363EB"/>
    <w:rsid w:val="00F36D3A"/>
    <w:rsid w:val="00F37191"/>
    <w:rsid w:val="00F3762F"/>
    <w:rsid w:val="00F37A10"/>
    <w:rsid w:val="00F40051"/>
    <w:rsid w:val="00F40843"/>
    <w:rsid w:val="00F40D58"/>
    <w:rsid w:val="00F41623"/>
    <w:rsid w:val="00F421DE"/>
    <w:rsid w:val="00F43656"/>
    <w:rsid w:val="00F43AD6"/>
    <w:rsid w:val="00F44295"/>
    <w:rsid w:val="00F44B6F"/>
    <w:rsid w:val="00F44C8C"/>
    <w:rsid w:val="00F44C8E"/>
    <w:rsid w:val="00F44E2C"/>
    <w:rsid w:val="00F4565F"/>
    <w:rsid w:val="00F458C3"/>
    <w:rsid w:val="00F45F57"/>
    <w:rsid w:val="00F4673B"/>
    <w:rsid w:val="00F47CD0"/>
    <w:rsid w:val="00F507E8"/>
    <w:rsid w:val="00F50B21"/>
    <w:rsid w:val="00F50D20"/>
    <w:rsid w:val="00F50EFD"/>
    <w:rsid w:val="00F50FD7"/>
    <w:rsid w:val="00F511D1"/>
    <w:rsid w:val="00F52031"/>
    <w:rsid w:val="00F5205E"/>
    <w:rsid w:val="00F52A2A"/>
    <w:rsid w:val="00F52B5F"/>
    <w:rsid w:val="00F52E1B"/>
    <w:rsid w:val="00F52FCD"/>
    <w:rsid w:val="00F5413F"/>
    <w:rsid w:val="00F5468F"/>
    <w:rsid w:val="00F548FA"/>
    <w:rsid w:val="00F5496B"/>
    <w:rsid w:val="00F54EE6"/>
    <w:rsid w:val="00F5514F"/>
    <w:rsid w:val="00F55B2D"/>
    <w:rsid w:val="00F56538"/>
    <w:rsid w:val="00F61AB2"/>
    <w:rsid w:val="00F62F95"/>
    <w:rsid w:val="00F63E55"/>
    <w:rsid w:val="00F640D4"/>
    <w:rsid w:val="00F6455E"/>
    <w:rsid w:val="00F64F77"/>
    <w:rsid w:val="00F651B1"/>
    <w:rsid w:val="00F65519"/>
    <w:rsid w:val="00F661F7"/>
    <w:rsid w:val="00F66404"/>
    <w:rsid w:val="00F66BEC"/>
    <w:rsid w:val="00F67143"/>
    <w:rsid w:val="00F677BB"/>
    <w:rsid w:val="00F67801"/>
    <w:rsid w:val="00F67878"/>
    <w:rsid w:val="00F67906"/>
    <w:rsid w:val="00F67AB3"/>
    <w:rsid w:val="00F67D1E"/>
    <w:rsid w:val="00F701AC"/>
    <w:rsid w:val="00F7024C"/>
    <w:rsid w:val="00F7031A"/>
    <w:rsid w:val="00F70844"/>
    <w:rsid w:val="00F71B68"/>
    <w:rsid w:val="00F724BA"/>
    <w:rsid w:val="00F729EB"/>
    <w:rsid w:val="00F72F06"/>
    <w:rsid w:val="00F72FEE"/>
    <w:rsid w:val="00F7382C"/>
    <w:rsid w:val="00F74253"/>
    <w:rsid w:val="00F74418"/>
    <w:rsid w:val="00F74C51"/>
    <w:rsid w:val="00F7576D"/>
    <w:rsid w:val="00F75DFE"/>
    <w:rsid w:val="00F75EC9"/>
    <w:rsid w:val="00F76EB2"/>
    <w:rsid w:val="00F76FAD"/>
    <w:rsid w:val="00F77010"/>
    <w:rsid w:val="00F77E62"/>
    <w:rsid w:val="00F77F09"/>
    <w:rsid w:val="00F80339"/>
    <w:rsid w:val="00F803C4"/>
    <w:rsid w:val="00F8081F"/>
    <w:rsid w:val="00F813EA"/>
    <w:rsid w:val="00F8209F"/>
    <w:rsid w:val="00F82223"/>
    <w:rsid w:val="00F84056"/>
    <w:rsid w:val="00F84332"/>
    <w:rsid w:val="00F843F1"/>
    <w:rsid w:val="00F8440F"/>
    <w:rsid w:val="00F84FCC"/>
    <w:rsid w:val="00F85142"/>
    <w:rsid w:val="00F8572B"/>
    <w:rsid w:val="00F86BC0"/>
    <w:rsid w:val="00F87087"/>
    <w:rsid w:val="00F87539"/>
    <w:rsid w:val="00F87781"/>
    <w:rsid w:val="00F90068"/>
    <w:rsid w:val="00F9031B"/>
    <w:rsid w:val="00F90989"/>
    <w:rsid w:val="00F90A55"/>
    <w:rsid w:val="00F90C4C"/>
    <w:rsid w:val="00F90D75"/>
    <w:rsid w:val="00F90DE5"/>
    <w:rsid w:val="00F91459"/>
    <w:rsid w:val="00F918FB"/>
    <w:rsid w:val="00F923B4"/>
    <w:rsid w:val="00F92C48"/>
    <w:rsid w:val="00F92CCF"/>
    <w:rsid w:val="00F932A8"/>
    <w:rsid w:val="00F9392A"/>
    <w:rsid w:val="00F9471E"/>
    <w:rsid w:val="00F95608"/>
    <w:rsid w:val="00F95F78"/>
    <w:rsid w:val="00F95FD7"/>
    <w:rsid w:val="00F969BD"/>
    <w:rsid w:val="00F96E84"/>
    <w:rsid w:val="00F970B5"/>
    <w:rsid w:val="00F97E53"/>
    <w:rsid w:val="00FA0605"/>
    <w:rsid w:val="00FA2CB9"/>
    <w:rsid w:val="00FA3E3A"/>
    <w:rsid w:val="00FA4414"/>
    <w:rsid w:val="00FA5085"/>
    <w:rsid w:val="00FA5307"/>
    <w:rsid w:val="00FA5977"/>
    <w:rsid w:val="00FA6181"/>
    <w:rsid w:val="00FA724D"/>
    <w:rsid w:val="00FB03B6"/>
    <w:rsid w:val="00FB08BC"/>
    <w:rsid w:val="00FB0CF8"/>
    <w:rsid w:val="00FB1402"/>
    <w:rsid w:val="00FB200B"/>
    <w:rsid w:val="00FB21EC"/>
    <w:rsid w:val="00FB2522"/>
    <w:rsid w:val="00FB34FC"/>
    <w:rsid w:val="00FB3B5E"/>
    <w:rsid w:val="00FB40CD"/>
    <w:rsid w:val="00FB4672"/>
    <w:rsid w:val="00FB4B10"/>
    <w:rsid w:val="00FB4E0F"/>
    <w:rsid w:val="00FB4F21"/>
    <w:rsid w:val="00FB51A8"/>
    <w:rsid w:val="00FB52B3"/>
    <w:rsid w:val="00FB534B"/>
    <w:rsid w:val="00FB5C80"/>
    <w:rsid w:val="00FB62AF"/>
    <w:rsid w:val="00FB6376"/>
    <w:rsid w:val="00FB6A82"/>
    <w:rsid w:val="00FB6B55"/>
    <w:rsid w:val="00FB6C43"/>
    <w:rsid w:val="00FB7B6A"/>
    <w:rsid w:val="00FB7F98"/>
    <w:rsid w:val="00FC042C"/>
    <w:rsid w:val="00FC0703"/>
    <w:rsid w:val="00FC0B2B"/>
    <w:rsid w:val="00FC0C10"/>
    <w:rsid w:val="00FC1844"/>
    <w:rsid w:val="00FC1C85"/>
    <w:rsid w:val="00FC2592"/>
    <w:rsid w:val="00FC2966"/>
    <w:rsid w:val="00FC3583"/>
    <w:rsid w:val="00FC3E3A"/>
    <w:rsid w:val="00FC3F05"/>
    <w:rsid w:val="00FC3FA9"/>
    <w:rsid w:val="00FC469D"/>
    <w:rsid w:val="00FC46D0"/>
    <w:rsid w:val="00FC48FB"/>
    <w:rsid w:val="00FC5179"/>
    <w:rsid w:val="00FC5295"/>
    <w:rsid w:val="00FC5351"/>
    <w:rsid w:val="00FC598E"/>
    <w:rsid w:val="00FC5C4E"/>
    <w:rsid w:val="00FC6754"/>
    <w:rsid w:val="00FC6CDF"/>
    <w:rsid w:val="00FC7A95"/>
    <w:rsid w:val="00FC7BF1"/>
    <w:rsid w:val="00FC7CE5"/>
    <w:rsid w:val="00FC7D83"/>
    <w:rsid w:val="00FD040D"/>
    <w:rsid w:val="00FD0B32"/>
    <w:rsid w:val="00FD0DD4"/>
    <w:rsid w:val="00FD1115"/>
    <w:rsid w:val="00FD12C5"/>
    <w:rsid w:val="00FD1650"/>
    <w:rsid w:val="00FD1B72"/>
    <w:rsid w:val="00FD1D3E"/>
    <w:rsid w:val="00FD33C5"/>
    <w:rsid w:val="00FD3958"/>
    <w:rsid w:val="00FD421B"/>
    <w:rsid w:val="00FD4BF4"/>
    <w:rsid w:val="00FD5B83"/>
    <w:rsid w:val="00FD5C45"/>
    <w:rsid w:val="00FD6447"/>
    <w:rsid w:val="00FD77E0"/>
    <w:rsid w:val="00FE117B"/>
    <w:rsid w:val="00FE1333"/>
    <w:rsid w:val="00FE1499"/>
    <w:rsid w:val="00FE1B6F"/>
    <w:rsid w:val="00FE320F"/>
    <w:rsid w:val="00FE341C"/>
    <w:rsid w:val="00FE3B14"/>
    <w:rsid w:val="00FE3E00"/>
    <w:rsid w:val="00FE43D7"/>
    <w:rsid w:val="00FE5A07"/>
    <w:rsid w:val="00FE6461"/>
    <w:rsid w:val="00FE7309"/>
    <w:rsid w:val="00FE7A40"/>
    <w:rsid w:val="00FF017E"/>
    <w:rsid w:val="00FF02D7"/>
    <w:rsid w:val="00FF1118"/>
    <w:rsid w:val="00FF1D1F"/>
    <w:rsid w:val="00FF1F3B"/>
    <w:rsid w:val="00FF2052"/>
    <w:rsid w:val="00FF2824"/>
    <w:rsid w:val="00FF3EA5"/>
    <w:rsid w:val="00FF4266"/>
    <w:rsid w:val="00FF45A7"/>
    <w:rsid w:val="00FF48C7"/>
    <w:rsid w:val="00FF4F2F"/>
    <w:rsid w:val="00FF5B5B"/>
    <w:rsid w:val="00FF600D"/>
    <w:rsid w:val="00FF699A"/>
    <w:rsid w:val="00FF73A8"/>
    <w:rsid w:val="00FF7752"/>
    <w:rsid w:val="00FF7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page;mso-position-vertical-relative:page" fill="f" fillcolor="white" stroke="f">
      <v:fill color="white" on="f"/>
      <v:stroke on="f"/>
      <v:textbox inset="0,0,0,0"/>
    </o:shapedefaults>
    <o:shapelayout v:ext="edit">
      <o:idmap v:ext="edit" data="1"/>
    </o:shapelayout>
  </w:shapeDefaults>
  <w:decimalSymbol w:val=","/>
  <w:listSeparator w:val=";"/>
  <w14:docId w14:val="5A367A6E"/>
  <w15:docId w15:val="{7CC9CC59-592F-41E1-B31B-3518C4552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Helvetica" w:eastAsia="Calibri" w:hAnsi="Helvetica"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3" w:qFormat="1"/>
    <w:lsdException w:name="heading 2" w:uiPriority="3" w:qFormat="1"/>
    <w:lsdException w:name="heading 3" w:uiPriority="3" w:qFormat="1"/>
    <w:lsdException w:name="heading 4" w:uiPriority="3" w:qFormat="1"/>
    <w:lsdException w:name="heading 5" w:uiPriority="3"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5"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5"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793"/>
    <w:rPr>
      <w:rFonts w:ascii="Arial" w:hAnsi="Arial"/>
      <w:szCs w:val="22"/>
    </w:rPr>
  </w:style>
  <w:style w:type="paragraph" w:styleId="Heading1">
    <w:name w:val="heading 1"/>
    <w:basedOn w:val="Normal"/>
    <w:next w:val="BodyText"/>
    <w:link w:val="Heading1Char"/>
    <w:uiPriority w:val="3"/>
    <w:qFormat/>
    <w:rsid w:val="00443D1D"/>
    <w:pPr>
      <w:keepNext/>
      <w:keepLines/>
      <w:numPr>
        <w:numId w:val="22"/>
      </w:numPr>
      <w:spacing w:before="360" w:after="60" w:line="264" w:lineRule="auto"/>
      <w:contextualSpacing/>
      <w:outlineLvl w:val="0"/>
    </w:pPr>
    <w:rPr>
      <w:rFonts w:eastAsia="Times New Roman"/>
      <w:b/>
      <w:bCs/>
      <w:sz w:val="28"/>
      <w:szCs w:val="28"/>
    </w:rPr>
  </w:style>
  <w:style w:type="paragraph" w:styleId="Heading2">
    <w:name w:val="heading 2"/>
    <w:basedOn w:val="Heading1"/>
    <w:next w:val="BodyText"/>
    <w:link w:val="Heading2Char"/>
    <w:uiPriority w:val="3"/>
    <w:qFormat/>
    <w:rsid w:val="00443D1D"/>
    <w:pPr>
      <w:numPr>
        <w:ilvl w:val="1"/>
      </w:numPr>
      <w:spacing w:before="280" w:after="0"/>
      <w:contextualSpacing w:val="0"/>
      <w:outlineLvl w:val="1"/>
    </w:pPr>
    <w:rPr>
      <w:bCs w:val="0"/>
      <w:sz w:val="24"/>
      <w:szCs w:val="26"/>
    </w:rPr>
  </w:style>
  <w:style w:type="paragraph" w:styleId="Heading3">
    <w:name w:val="heading 3"/>
    <w:basedOn w:val="Heading2"/>
    <w:next w:val="BodyText"/>
    <w:link w:val="Heading3Char"/>
    <w:uiPriority w:val="3"/>
    <w:qFormat/>
    <w:rsid w:val="0024421E"/>
    <w:pPr>
      <w:numPr>
        <w:ilvl w:val="2"/>
      </w:numPr>
      <w:tabs>
        <w:tab w:val="left" w:pos="900"/>
        <w:tab w:val="left" w:pos="1080"/>
      </w:tabs>
      <w:spacing w:before="240" w:after="40"/>
      <w:outlineLvl w:val="2"/>
    </w:pPr>
    <w:rPr>
      <w:bCs/>
      <w:sz w:val="20"/>
      <w:szCs w:val="20"/>
    </w:rPr>
  </w:style>
  <w:style w:type="paragraph" w:styleId="Heading4">
    <w:name w:val="heading 4"/>
    <w:basedOn w:val="Heading3"/>
    <w:next w:val="BodyText"/>
    <w:link w:val="Heading4Char"/>
    <w:uiPriority w:val="3"/>
    <w:qFormat/>
    <w:rsid w:val="00443D1D"/>
    <w:pPr>
      <w:numPr>
        <w:ilvl w:val="3"/>
      </w:numPr>
      <w:tabs>
        <w:tab w:val="left" w:pos="1260"/>
        <w:tab w:val="left" w:pos="1440"/>
        <w:tab w:val="left" w:pos="1620"/>
        <w:tab w:val="left" w:pos="1800"/>
        <w:tab w:val="left" w:pos="1980"/>
        <w:tab w:val="left" w:pos="2160"/>
      </w:tabs>
      <w:spacing w:before="120"/>
      <w:outlineLvl w:val="3"/>
    </w:pPr>
    <w:rPr>
      <w:bCs w:val="0"/>
      <w:iCs/>
      <w:sz w:val="19"/>
    </w:rPr>
  </w:style>
  <w:style w:type="paragraph" w:styleId="Heading5">
    <w:name w:val="heading 5"/>
    <w:basedOn w:val="Normal"/>
    <w:next w:val="BodyText"/>
    <w:link w:val="Heading5Char"/>
    <w:uiPriority w:val="3"/>
    <w:qFormat/>
    <w:rsid w:val="00443D1D"/>
    <w:pPr>
      <w:keepNext/>
      <w:keepLines/>
      <w:numPr>
        <w:ilvl w:val="4"/>
        <w:numId w:val="22"/>
      </w:numPr>
      <w:spacing w:before="280" w:after="40" w:line="264" w:lineRule="auto"/>
      <w:outlineLvl w:val="4"/>
    </w:pPr>
    <w:rPr>
      <w:rFonts w:eastAsia="Times New Roman"/>
      <w:b/>
      <w:sz w:val="24"/>
    </w:rPr>
  </w:style>
  <w:style w:type="paragraph" w:styleId="Heading6">
    <w:name w:val="heading 6"/>
    <w:basedOn w:val="Normal"/>
    <w:next w:val="Normal"/>
    <w:link w:val="Heading6Char"/>
    <w:uiPriority w:val="3"/>
    <w:qFormat/>
    <w:rsid w:val="00387E3A"/>
    <w:pPr>
      <w:keepNext/>
      <w:keepLines/>
      <w:spacing w:before="120" w:after="40" w:line="264" w:lineRule="auto"/>
      <w:ind w:left="720"/>
      <w:outlineLvl w:val="5"/>
    </w:pPr>
    <w:rPr>
      <w:rFonts w:eastAsia="Times New Roman"/>
      <w:b/>
      <w:iCs/>
      <w:color w:val="0079C1"/>
    </w:rPr>
  </w:style>
  <w:style w:type="paragraph" w:styleId="Heading7">
    <w:name w:val="heading 7"/>
    <w:basedOn w:val="BodyText"/>
    <w:next w:val="BodyTextacross"/>
    <w:link w:val="Heading7Char"/>
    <w:uiPriority w:val="3"/>
    <w:semiHidden/>
    <w:qFormat/>
    <w:rsid w:val="00BA2EEE"/>
    <w:pPr>
      <w:spacing w:before="360" w:after="60" w:line="264" w:lineRule="auto"/>
      <w:ind w:left="0"/>
      <w:outlineLvl w:val="6"/>
    </w:pPr>
    <w:rPr>
      <w:b/>
      <w:sz w:val="26"/>
      <w:szCs w:val="26"/>
    </w:rPr>
  </w:style>
  <w:style w:type="paragraph" w:styleId="Heading8">
    <w:name w:val="heading 8"/>
    <w:basedOn w:val="Normal"/>
    <w:next w:val="Normal"/>
    <w:link w:val="Heading8Char"/>
    <w:uiPriority w:val="3"/>
    <w:semiHidden/>
    <w:qFormat/>
    <w:rsid w:val="00E47696"/>
    <w:pPr>
      <w:keepNext/>
      <w:keepLines/>
      <w:spacing w:before="200"/>
      <w:outlineLvl w:val="7"/>
    </w:pPr>
    <w:rPr>
      <w:rFonts w:eastAsia="Times New Roman"/>
      <w:color w:val="404040"/>
      <w:szCs w:val="20"/>
    </w:rPr>
  </w:style>
  <w:style w:type="paragraph" w:styleId="Heading9">
    <w:name w:val="heading 9"/>
    <w:basedOn w:val="Normal"/>
    <w:next w:val="Normal"/>
    <w:link w:val="Heading9Char"/>
    <w:uiPriority w:val="3"/>
    <w:semiHidden/>
    <w:qFormat/>
    <w:rsid w:val="00E47696"/>
    <w:pPr>
      <w:keepNext/>
      <w:keepLines/>
      <w:spacing w:before="200"/>
      <w:outlineLvl w:val="8"/>
    </w:pPr>
    <w:rPr>
      <w:rFonts w:eastAsia="Times New Roman"/>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BulletChar">
    <w:name w:val="List Bullet Char"/>
    <w:basedOn w:val="DefaultParagraphFont"/>
    <w:link w:val="ListBullet"/>
    <w:uiPriority w:val="14"/>
    <w:rsid w:val="00FC6CDF"/>
    <w:rPr>
      <w:rFonts w:ascii="Arial" w:hAnsi="Arial"/>
      <w:spacing w:val="2"/>
      <w:sz w:val="19"/>
      <w:szCs w:val="22"/>
      <w:lang w:eastAsia="fr-FR"/>
    </w:rPr>
  </w:style>
  <w:style w:type="paragraph" w:customStyle="1" w:styleId="Equations">
    <w:name w:val="Equations"/>
    <w:basedOn w:val="BodyText"/>
    <w:next w:val="BodyText"/>
    <w:uiPriority w:val="24"/>
    <w:qFormat/>
    <w:rsid w:val="002F0B88"/>
    <w:pPr>
      <w:tabs>
        <w:tab w:val="clear" w:pos="1080"/>
        <w:tab w:val="clear" w:pos="1440"/>
      </w:tabs>
      <w:spacing w:before="240" w:after="240"/>
      <w:ind w:left="1440"/>
    </w:pPr>
    <w:rPr>
      <w:rFonts w:ascii="Times New Roman" w:hAnsi="Times New Roman"/>
      <w:i/>
      <w:szCs w:val="20"/>
    </w:rPr>
  </w:style>
  <w:style w:type="paragraph" w:customStyle="1" w:styleId="Features3FigureXPlaceholder">
    <w:name w:val="Features 3: Figure X. Placeholder"/>
    <w:basedOn w:val="Figureplaceholder"/>
    <w:next w:val="Features2Bodytext"/>
    <w:uiPriority w:val="2"/>
    <w:qFormat/>
    <w:rsid w:val="00204F81"/>
    <w:pPr>
      <w:spacing w:before="40" w:after="120" w:line="264" w:lineRule="auto"/>
      <w:ind w:left="3600"/>
    </w:pPr>
  </w:style>
  <w:style w:type="paragraph" w:customStyle="1" w:styleId="Listnumberindent">
    <w:name w:val="List number indent"/>
    <w:uiPriority w:val="15"/>
    <w:qFormat/>
    <w:rsid w:val="00FC6CDF"/>
    <w:pPr>
      <w:numPr>
        <w:ilvl w:val="2"/>
        <w:numId w:val="10"/>
      </w:numPr>
      <w:spacing w:before="40" w:after="40" w:line="264" w:lineRule="auto"/>
    </w:pPr>
    <w:rPr>
      <w:rFonts w:ascii="Arial" w:hAnsi="Arial"/>
      <w:spacing w:val="2"/>
      <w:sz w:val="19"/>
      <w:szCs w:val="22"/>
      <w:lang w:eastAsia="fr-FR"/>
    </w:rPr>
  </w:style>
  <w:style w:type="character" w:customStyle="1" w:styleId="Heading1Char">
    <w:name w:val="Heading 1 Char"/>
    <w:basedOn w:val="DefaultParagraphFont"/>
    <w:link w:val="Heading1"/>
    <w:uiPriority w:val="3"/>
    <w:rsid w:val="00443D1D"/>
    <w:rPr>
      <w:rFonts w:ascii="Arial" w:eastAsia="Times New Roman" w:hAnsi="Arial"/>
      <w:b/>
      <w:bCs/>
      <w:sz w:val="28"/>
      <w:szCs w:val="28"/>
    </w:rPr>
  </w:style>
  <w:style w:type="character" w:customStyle="1" w:styleId="Heading2Char">
    <w:name w:val="Heading 2 Char"/>
    <w:basedOn w:val="DefaultParagraphFont"/>
    <w:link w:val="Heading2"/>
    <w:uiPriority w:val="3"/>
    <w:rsid w:val="00443D1D"/>
    <w:rPr>
      <w:rFonts w:ascii="Arial" w:eastAsia="Times New Roman" w:hAnsi="Arial"/>
      <w:b/>
      <w:sz w:val="24"/>
      <w:szCs w:val="26"/>
    </w:rPr>
  </w:style>
  <w:style w:type="character" w:customStyle="1" w:styleId="Heading3Char">
    <w:name w:val="Heading 3 Char"/>
    <w:basedOn w:val="DefaultParagraphFont"/>
    <w:link w:val="Heading3"/>
    <w:uiPriority w:val="3"/>
    <w:rsid w:val="0024421E"/>
    <w:rPr>
      <w:rFonts w:ascii="Arial" w:eastAsia="Times New Roman" w:hAnsi="Arial"/>
      <w:b/>
      <w:bCs/>
    </w:rPr>
  </w:style>
  <w:style w:type="character" w:customStyle="1" w:styleId="Heading4Char">
    <w:name w:val="Heading 4 Char"/>
    <w:basedOn w:val="DefaultParagraphFont"/>
    <w:link w:val="Heading4"/>
    <w:uiPriority w:val="3"/>
    <w:rsid w:val="00443D1D"/>
    <w:rPr>
      <w:rFonts w:ascii="Arial" w:eastAsia="Times New Roman" w:hAnsi="Arial"/>
      <w:b/>
      <w:iCs/>
      <w:sz w:val="19"/>
    </w:rPr>
  </w:style>
  <w:style w:type="character" w:customStyle="1" w:styleId="Heading5Char">
    <w:name w:val="Heading 5 Char"/>
    <w:basedOn w:val="DefaultParagraphFont"/>
    <w:link w:val="Heading5"/>
    <w:uiPriority w:val="3"/>
    <w:rsid w:val="00443D1D"/>
    <w:rPr>
      <w:rFonts w:ascii="Arial" w:eastAsia="Times New Roman" w:hAnsi="Arial"/>
      <w:b/>
      <w:sz w:val="24"/>
      <w:szCs w:val="22"/>
    </w:rPr>
  </w:style>
  <w:style w:type="character" w:customStyle="1" w:styleId="Heading6Char">
    <w:name w:val="Heading 6 Char"/>
    <w:basedOn w:val="DefaultParagraphFont"/>
    <w:link w:val="Heading6"/>
    <w:uiPriority w:val="3"/>
    <w:rsid w:val="00387E3A"/>
    <w:rPr>
      <w:rFonts w:ascii="Arial" w:eastAsia="Times New Roman" w:hAnsi="Arial"/>
      <w:b/>
      <w:iCs/>
      <w:color w:val="0079C1"/>
      <w:szCs w:val="22"/>
    </w:rPr>
  </w:style>
  <w:style w:type="character" w:customStyle="1" w:styleId="Heading7Char">
    <w:name w:val="Heading 7 Char"/>
    <w:basedOn w:val="DefaultParagraphFont"/>
    <w:link w:val="Heading7"/>
    <w:uiPriority w:val="3"/>
    <w:semiHidden/>
    <w:rsid w:val="002B1B5D"/>
    <w:rPr>
      <w:rFonts w:ascii="Arial" w:hAnsi="Arial"/>
      <w:b/>
      <w:sz w:val="26"/>
      <w:szCs w:val="26"/>
    </w:rPr>
  </w:style>
  <w:style w:type="character" w:customStyle="1" w:styleId="Heading8Char">
    <w:name w:val="Heading 8 Char"/>
    <w:basedOn w:val="DefaultParagraphFont"/>
    <w:link w:val="Heading8"/>
    <w:uiPriority w:val="3"/>
    <w:semiHidden/>
    <w:rsid w:val="002B1B5D"/>
    <w:rPr>
      <w:rFonts w:ascii="Arial" w:eastAsia="Times New Roman" w:hAnsi="Arial"/>
      <w:color w:val="404040"/>
    </w:rPr>
  </w:style>
  <w:style w:type="character" w:customStyle="1" w:styleId="Heading9Char">
    <w:name w:val="Heading 9 Char"/>
    <w:basedOn w:val="DefaultParagraphFont"/>
    <w:link w:val="Heading9"/>
    <w:uiPriority w:val="3"/>
    <w:semiHidden/>
    <w:rsid w:val="002B1B5D"/>
    <w:rPr>
      <w:rFonts w:ascii="Arial" w:eastAsia="Times New Roman" w:hAnsi="Arial"/>
      <w:i/>
      <w:iCs/>
      <w:color w:val="404040"/>
    </w:rPr>
  </w:style>
  <w:style w:type="paragraph" w:styleId="EndnoteText">
    <w:name w:val="endnote text"/>
    <w:basedOn w:val="Normal"/>
    <w:link w:val="EndnoteTextChar"/>
    <w:uiPriority w:val="99"/>
    <w:semiHidden/>
    <w:unhideWhenUsed/>
    <w:rsid w:val="009B3073"/>
    <w:rPr>
      <w:szCs w:val="20"/>
    </w:rPr>
  </w:style>
  <w:style w:type="paragraph" w:styleId="BodyText">
    <w:name w:val="Body Text"/>
    <w:basedOn w:val="Normal"/>
    <w:link w:val="BodyTextChar"/>
    <w:uiPriority w:val="5"/>
    <w:rsid w:val="00394943"/>
    <w:pPr>
      <w:keepLines/>
      <w:tabs>
        <w:tab w:val="left" w:pos="1080"/>
        <w:tab w:val="left" w:pos="1440"/>
        <w:tab w:val="left" w:pos="1800"/>
        <w:tab w:val="left" w:pos="2160"/>
        <w:tab w:val="left" w:pos="2520"/>
        <w:tab w:val="left" w:pos="2880"/>
        <w:tab w:val="left" w:pos="3240"/>
      </w:tabs>
      <w:spacing w:before="80" w:line="300" w:lineRule="auto"/>
      <w:ind w:left="720"/>
    </w:pPr>
    <w:rPr>
      <w:sz w:val="19"/>
    </w:rPr>
  </w:style>
  <w:style w:type="character" w:customStyle="1" w:styleId="BodyTextChar">
    <w:name w:val="Body Text Char"/>
    <w:basedOn w:val="DefaultParagraphFont"/>
    <w:link w:val="BodyText"/>
    <w:uiPriority w:val="5"/>
    <w:rsid w:val="00394943"/>
    <w:rPr>
      <w:rFonts w:ascii="Arial" w:hAnsi="Arial"/>
      <w:sz w:val="19"/>
      <w:szCs w:val="22"/>
    </w:rPr>
  </w:style>
  <w:style w:type="character" w:customStyle="1" w:styleId="EndnoteTextChar">
    <w:name w:val="Endnote Text Char"/>
    <w:basedOn w:val="DefaultParagraphFont"/>
    <w:link w:val="EndnoteText"/>
    <w:uiPriority w:val="99"/>
    <w:semiHidden/>
    <w:rsid w:val="009B3073"/>
    <w:rPr>
      <w:rFonts w:ascii="Arial" w:hAnsi="Arial"/>
    </w:rPr>
  </w:style>
  <w:style w:type="numbering" w:customStyle="1" w:styleId="Heading">
    <w:name w:val="Heading"/>
    <w:uiPriority w:val="99"/>
    <w:semiHidden/>
    <w:rsid w:val="00E47696"/>
    <w:pPr>
      <w:numPr>
        <w:numId w:val="8"/>
      </w:numPr>
    </w:pPr>
  </w:style>
  <w:style w:type="paragraph" w:customStyle="1" w:styleId="AppendixTableX-X">
    <w:name w:val="Appendix Table X-X."/>
    <w:basedOn w:val="TableX-XTitle"/>
    <w:next w:val="Tabletext"/>
    <w:uiPriority w:val="5"/>
    <w:qFormat/>
    <w:rsid w:val="00586640"/>
    <w:pPr>
      <w:numPr>
        <w:ilvl w:val="3"/>
        <w:numId w:val="3"/>
      </w:numPr>
    </w:pPr>
  </w:style>
  <w:style w:type="paragraph" w:customStyle="1" w:styleId="Figureplaceholder">
    <w:name w:val="Figure placeholder"/>
    <w:next w:val="BodyText"/>
    <w:uiPriority w:val="7"/>
    <w:qFormat/>
    <w:rsid w:val="00413195"/>
    <w:pPr>
      <w:keepLines/>
      <w:spacing w:before="240" w:after="360"/>
      <w:ind w:left="720"/>
    </w:pPr>
    <w:rPr>
      <w:rFonts w:ascii="Arial" w:hAnsi="Arial"/>
      <w:color w:val="585858"/>
      <w:sz w:val="18"/>
      <w:szCs w:val="22"/>
    </w:rPr>
  </w:style>
  <w:style w:type="character" w:styleId="EndnoteReference">
    <w:name w:val="endnote reference"/>
    <w:basedOn w:val="DefaultParagraphFont"/>
    <w:uiPriority w:val="99"/>
    <w:semiHidden/>
    <w:unhideWhenUsed/>
    <w:rsid w:val="009B3073"/>
    <w:rPr>
      <w:vertAlign w:val="superscript"/>
    </w:rPr>
  </w:style>
  <w:style w:type="paragraph" w:customStyle="1" w:styleId="Title5AtmelConfidentialNDAfooter">
    <w:name w:val="Title 5: Atmel Confidential NDA (footer)"/>
    <w:basedOn w:val="Title5AtmelConfidentialNDApg1"/>
    <w:unhideWhenUsed/>
    <w:qFormat/>
    <w:rsid w:val="00870232"/>
    <w:rPr>
      <w:b w:val="0"/>
      <w:color w:val="0079C1"/>
    </w:rPr>
  </w:style>
  <w:style w:type="character" w:styleId="FootnoteReference">
    <w:name w:val="footnote reference"/>
    <w:basedOn w:val="DefaultParagraphFont"/>
    <w:uiPriority w:val="99"/>
    <w:semiHidden/>
    <w:unhideWhenUsed/>
    <w:rsid w:val="009B3073"/>
    <w:rPr>
      <w:vertAlign w:val="superscript"/>
    </w:rPr>
  </w:style>
  <w:style w:type="table" w:styleId="TableProfessional">
    <w:name w:val="Table Professional"/>
    <w:basedOn w:val="TableNormal"/>
    <w:uiPriority w:val="99"/>
    <w:semiHidden/>
    <w:unhideWhenUsed/>
    <w:rsid w:val="00E47696"/>
    <w:rPr>
      <w:rFonts w:ascii="Arial" w:hAnsi="Aria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Header">
    <w:name w:val="header"/>
    <w:basedOn w:val="Normal"/>
    <w:link w:val="HeaderChar"/>
    <w:unhideWhenUsed/>
    <w:rsid w:val="001A6659"/>
    <w:pPr>
      <w:tabs>
        <w:tab w:val="center" w:pos="4680"/>
        <w:tab w:val="right" w:pos="9360"/>
      </w:tabs>
    </w:pPr>
  </w:style>
  <w:style w:type="paragraph" w:customStyle="1" w:styleId="DecimalAligned">
    <w:name w:val="Decimal Aligned"/>
    <w:basedOn w:val="Normal"/>
    <w:uiPriority w:val="40"/>
    <w:semiHidden/>
    <w:qFormat/>
    <w:rsid w:val="00E47696"/>
    <w:pPr>
      <w:tabs>
        <w:tab w:val="decimal" w:pos="360"/>
      </w:tabs>
      <w:spacing w:after="200" w:line="276" w:lineRule="auto"/>
    </w:pPr>
    <w:rPr>
      <w:rFonts w:ascii="Calibri" w:eastAsia="Times New Roman" w:hAnsi="Calibri"/>
    </w:rPr>
  </w:style>
  <w:style w:type="paragraph" w:styleId="FootnoteText">
    <w:name w:val="footnote text"/>
    <w:basedOn w:val="Normal"/>
    <w:link w:val="FootnoteTextChar"/>
    <w:uiPriority w:val="21"/>
    <w:semiHidden/>
    <w:unhideWhenUsed/>
    <w:rsid w:val="00897066"/>
    <w:pPr>
      <w:spacing w:after="40"/>
      <w:ind w:left="900" w:right="180" w:hanging="108"/>
    </w:pPr>
    <w:rPr>
      <w:rFonts w:eastAsia="Times New Roman"/>
      <w:color w:val="585858"/>
      <w:sz w:val="15"/>
      <w:szCs w:val="20"/>
    </w:rPr>
  </w:style>
  <w:style w:type="character" w:customStyle="1" w:styleId="FootnoteTextChar">
    <w:name w:val="Footnote Text Char"/>
    <w:basedOn w:val="DefaultParagraphFont"/>
    <w:link w:val="FootnoteText"/>
    <w:uiPriority w:val="21"/>
    <w:semiHidden/>
    <w:rsid w:val="002B1B5D"/>
    <w:rPr>
      <w:rFonts w:ascii="Arial" w:eastAsia="Times New Roman" w:hAnsi="Arial"/>
      <w:color w:val="585858"/>
      <w:sz w:val="15"/>
    </w:rPr>
  </w:style>
  <w:style w:type="paragraph" w:customStyle="1" w:styleId="Title2subtitle">
    <w:name w:val="Title 2: subtitle"/>
    <w:basedOn w:val="Normal"/>
    <w:next w:val="Title3status"/>
    <w:qFormat/>
    <w:rsid w:val="00FD1D3E"/>
    <w:pPr>
      <w:pBdr>
        <w:top w:val="single" w:sz="4" w:space="8" w:color="12B8EB"/>
        <w:bottom w:val="single" w:sz="4" w:space="5" w:color="12B8EB"/>
      </w:pBdr>
      <w:spacing w:line="264" w:lineRule="auto"/>
      <w:ind w:left="3600"/>
      <w:jc w:val="right"/>
    </w:pPr>
    <w:rPr>
      <w:b/>
      <w:sz w:val="26"/>
    </w:rPr>
  </w:style>
  <w:style w:type="table" w:styleId="MediumShading2-Accent5">
    <w:name w:val="Medium Shading 2 Accent 5"/>
    <w:basedOn w:val="TableNormal"/>
    <w:uiPriority w:val="64"/>
    <w:semiHidden/>
    <w:rsid w:val="00E47696"/>
    <w:rPr>
      <w:rFonts w:ascii="Calibri" w:eastAsia="Times New Roman" w:hAnsi="Calibri"/>
      <w:lang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uiPriority w:val="59"/>
    <w:rsid w:val="00E47696"/>
    <w:rPr>
      <w:rFonts w:ascii="Verdana" w:hAnsi="Verdan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DocumentMap">
    <w:name w:val="Document Map"/>
    <w:basedOn w:val="Normal"/>
    <w:link w:val="DocumentMapChar"/>
    <w:uiPriority w:val="99"/>
    <w:semiHidden/>
    <w:unhideWhenUsed/>
    <w:rsid w:val="00E47696"/>
    <w:rPr>
      <w:rFonts w:ascii="Tahoma" w:hAnsi="Tahoma" w:cs="Tahoma"/>
      <w:sz w:val="16"/>
      <w:szCs w:val="16"/>
    </w:rPr>
  </w:style>
  <w:style w:type="character" w:customStyle="1" w:styleId="DocumentMapChar">
    <w:name w:val="Document Map Char"/>
    <w:basedOn w:val="DefaultParagraphFont"/>
    <w:link w:val="DocumentMap"/>
    <w:uiPriority w:val="99"/>
    <w:semiHidden/>
    <w:rsid w:val="00A73ED9"/>
    <w:rPr>
      <w:rFonts w:ascii="Tahoma" w:hAnsi="Tahoma" w:cs="Tahoma"/>
      <w:sz w:val="16"/>
      <w:szCs w:val="16"/>
    </w:rPr>
  </w:style>
  <w:style w:type="paragraph" w:styleId="ListNumber">
    <w:name w:val="List Number"/>
    <w:basedOn w:val="ListBullet"/>
    <w:uiPriority w:val="15"/>
    <w:rsid w:val="001714E5"/>
    <w:pPr>
      <w:numPr>
        <w:ilvl w:val="7"/>
        <w:numId w:val="22"/>
      </w:numPr>
    </w:pPr>
  </w:style>
  <w:style w:type="paragraph" w:styleId="List">
    <w:name w:val="List"/>
    <w:basedOn w:val="Normal"/>
    <w:uiPriority w:val="99"/>
    <w:semiHidden/>
    <w:rsid w:val="00E47696"/>
    <w:pPr>
      <w:ind w:left="360" w:hanging="360"/>
      <w:contextualSpacing/>
    </w:pPr>
  </w:style>
  <w:style w:type="paragraph" w:styleId="List2">
    <w:name w:val="List 2"/>
    <w:basedOn w:val="Normal"/>
    <w:uiPriority w:val="99"/>
    <w:semiHidden/>
    <w:rsid w:val="00E47696"/>
    <w:pPr>
      <w:ind w:left="720" w:hanging="360"/>
      <w:contextualSpacing/>
    </w:pPr>
  </w:style>
  <w:style w:type="paragraph" w:styleId="List3">
    <w:name w:val="List 3"/>
    <w:basedOn w:val="Normal"/>
    <w:uiPriority w:val="99"/>
    <w:semiHidden/>
    <w:rsid w:val="00E47696"/>
    <w:pPr>
      <w:ind w:left="1080" w:hanging="360"/>
      <w:contextualSpacing/>
    </w:pPr>
  </w:style>
  <w:style w:type="paragraph" w:styleId="List4">
    <w:name w:val="List 4"/>
    <w:basedOn w:val="Normal"/>
    <w:uiPriority w:val="99"/>
    <w:semiHidden/>
    <w:rsid w:val="00E47696"/>
    <w:pPr>
      <w:ind w:left="1440" w:hanging="360"/>
      <w:contextualSpacing/>
    </w:pPr>
  </w:style>
  <w:style w:type="paragraph" w:styleId="ListBullet">
    <w:name w:val="List Bullet"/>
    <w:basedOn w:val="Normal"/>
    <w:link w:val="ListBulletChar"/>
    <w:uiPriority w:val="14"/>
    <w:rsid w:val="00FC6CDF"/>
    <w:pPr>
      <w:keepLines/>
      <w:numPr>
        <w:numId w:val="12"/>
      </w:numPr>
      <w:tabs>
        <w:tab w:val="left" w:pos="1260"/>
      </w:tabs>
      <w:spacing w:before="40" w:after="40" w:line="264" w:lineRule="auto"/>
      <w:ind w:left="1267"/>
    </w:pPr>
    <w:rPr>
      <w:spacing w:val="2"/>
      <w:sz w:val="19"/>
      <w:lang w:eastAsia="fr-FR"/>
    </w:rPr>
  </w:style>
  <w:style w:type="paragraph" w:styleId="ListBullet2">
    <w:name w:val="List Bullet 2"/>
    <w:basedOn w:val="ListBullet"/>
    <w:uiPriority w:val="14"/>
    <w:rsid w:val="00272B47"/>
    <w:pPr>
      <w:numPr>
        <w:numId w:val="21"/>
      </w:numPr>
      <w:tabs>
        <w:tab w:val="clear" w:pos="1260"/>
        <w:tab w:val="left" w:pos="1800"/>
      </w:tabs>
      <w:ind w:left="1800"/>
    </w:pPr>
  </w:style>
  <w:style w:type="paragraph" w:styleId="ListBullet3">
    <w:name w:val="List Bullet 3"/>
    <w:basedOn w:val="Normal"/>
    <w:uiPriority w:val="14"/>
    <w:rsid w:val="00FC6CDF"/>
    <w:pPr>
      <w:numPr>
        <w:numId w:val="11"/>
      </w:numPr>
      <w:tabs>
        <w:tab w:val="left" w:pos="2340"/>
      </w:tabs>
      <w:spacing w:after="40" w:line="264" w:lineRule="auto"/>
      <w:ind w:left="2340" w:hanging="364"/>
    </w:pPr>
    <w:rPr>
      <w:sz w:val="19"/>
    </w:rPr>
  </w:style>
  <w:style w:type="paragraph" w:styleId="ListContinue">
    <w:name w:val="List Continue"/>
    <w:basedOn w:val="Normal"/>
    <w:uiPriority w:val="99"/>
    <w:semiHidden/>
    <w:rsid w:val="00E47696"/>
    <w:pPr>
      <w:spacing w:after="120"/>
      <w:ind w:left="360"/>
      <w:contextualSpacing/>
    </w:pPr>
  </w:style>
  <w:style w:type="paragraph" w:styleId="ListContinue2">
    <w:name w:val="List Continue 2"/>
    <w:basedOn w:val="Normal"/>
    <w:uiPriority w:val="99"/>
    <w:semiHidden/>
    <w:rsid w:val="00E47696"/>
    <w:pPr>
      <w:spacing w:after="120"/>
      <w:ind w:left="720"/>
      <w:contextualSpacing/>
    </w:pPr>
  </w:style>
  <w:style w:type="paragraph" w:styleId="ListContinue3">
    <w:name w:val="List Continue 3"/>
    <w:basedOn w:val="Normal"/>
    <w:uiPriority w:val="99"/>
    <w:semiHidden/>
    <w:rsid w:val="00E47696"/>
    <w:pPr>
      <w:spacing w:after="120"/>
      <w:ind w:left="1080"/>
      <w:contextualSpacing/>
    </w:pPr>
  </w:style>
  <w:style w:type="paragraph" w:styleId="ListParagraph">
    <w:name w:val="List Paragraph"/>
    <w:basedOn w:val="Normal"/>
    <w:uiPriority w:val="99"/>
    <w:qFormat/>
    <w:rsid w:val="00E47696"/>
    <w:pPr>
      <w:ind w:left="720"/>
      <w:contextualSpacing/>
    </w:pPr>
  </w:style>
  <w:style w:type="paragraph" w:styleId="ListNumber5">
    <w:name w:val="List Number 5"/>
    <w:basedOn w:val="Normal"/>
    <w:uiPriority w:val="99"/>
    <w:semiHidden/>
    <w:rsid w:val="00E47696"/>
    <w:pPr>
      <w:numPr>
        <w:numId w:val="15"/>
      </w:numPr>
      <w:contextualSpacing/>
    </w:pPr>
  </w:style>
  <w:style w:type="paragraph" w:styleId="ListNumber4">
    <w:name w:val="List Number 4"/>
    <w:basedOn w:val="Normal"/>
    <w:uiPriority w:val="99"/>
    <w:semiHidden/>
    <w:rsid w:val="00E47696"/>
    <w:pPr>
      <w:numPr>
        <w:numId w:val="14"/>
      </w:numPr>
      <w:contextualSpacing/>
    </w:pPr>
  </w:style>
  <w:style w:type="paragraph" w:styleId="ListNumber2">
    <w:name w:val="List Number 2"/>
    <w:basedOn w:val="Normal"/>
    <w:uiPriority w:val="99"/>
    <w:semiHidden/>
    <w:rsid w:val="00E47696"/>
    <w:pPr>
      <w:numPr>
        <w:numId w:val="13"/>
      </w:numPr>
      <w:contextualSpacing/>
    </w:pPr>
  </w:style>
  <w:style w:type="paragraph" w:customStyle="1" w:styleId="Listabc">
    <w:name w:val="List abc"/>
    <w:basedOn w:val="Normal"/>
    <w:uiPriority w:val="19"/>
    <w:qFormat/>
    <w:rsid w:val="00FC6CDF"/>
    <w:pPr>
      <w:keepLines/>
      <w:numPr>
        <w:numId w:val="10"/>
      </w:numPr>
      <w:tabs>
        <w:tab w:val="left" w:pos="1260"/>
      </w:tabs>
      <w:spacing w:before="40" w:after="40" w:line="264" w:lineRule="auto"/>
    </w:pPr>
    <w:rPr>
      <w:sz w:val="19"/>
      <w:lang w:eastAsia="fr-FR"/>
    </w:rPr>
  </w:style>
  <w:style w:type="paragraph" w:customStyle="1" w:styleId="Note">
    <w:name w:val="Note"/>
    <w:basedOn w:val="BodyText"/>
    <w:next w:val="BodyText"/>
    <w:uiPriority w:val="29"/>
    <w:qFormat/>
    <w:rsid w:val="005E077A"/>
    <w:pPr>
      <w:numPr>
        <w:numId w:val="20"/>
      </w:numPr>
      <w:tabs>
        <w:tab w:val="clear" w:pos="1080"/>
        <w:tab w:val="clear" w:pos="2160"/>
        <w:tab w:val="clear" w:pos="2520"/>
        <w:tab w:val="clear" w:pos="2880"/>
        <w:tab w:val="clear" w:pos="3240"/>
      </w:tabs>
      <w:spacing w:before="100" w:after="60" w:line="264" w:lineRule="auto"/>
    </w:pPr>
  </w:style>
  <w:style w:type="paragraph" w:customStyle="1" w:styleId="Example">
    <w:name w:val="Example:"/>
    <w:next w:val="BodyText"/>
    <w:uiPriority w:val="22"/>
    <w:qFormat/>
    <w:rsid w:val="00DB758F"/>
    <w:pPr>
      <w:numPr>
        <w:ilvl w:val="3"/>
        <w:numId w:val="20"/>
      </w:numPr>
      <w:spacing w:before="120" w:after="120" w:line="264" w:lineRule="auto"/>
    </w:pPr>
    <w:rPr>
      <w:rFonts w:ascii="Arial" w:hAnsi="Arial"/>
      <w:sz w:val="19"/>
      <w:szCs w:val="22"/>
    </w:rPr>
  </w:style>
  <w:style w:type="paragraph" w:styleId="Footer">
    <w:name w:val="footer"/>
    <w:basedOn w:val="Normal"/>
    <w:link w:val="FooterChar"/>
    <w:uiPriority w:val="99"/>
    <w:unhideWhenUsed/>
    <w:rsid w:val="009F39B2"/>
    <w:pPr>
      <w:tabs>
        <w:tab w:val="center" w:pos="4680"/>
        <w:tab w:val="right" w:pos="9360"/>
      </w:tabs>
      <w:jc w:val="right"/>
    </w:pPr>
  </w:style>
  <w:style w:type="paragraph" w:customStyle="1" w:styleId="Code0title">
    <w:name w:val="Code 0: title"/>
    <w:next w:val="Code1bodytext"/>
    <w:uiPriority w:val="29"/>
    <w:qFormat/>
    <w:rsid w:val="00E12E90"/>
    <w:pPr>
      <w:pBdr>
        <w:top w:val="single" w:sz="4" w:space="2" w:color="DCDCDC"/>
        <w:bottom w:val="single" w:sz="4" w:space="2" w:color="DCDCDC"/>
      </w:pBdr>
      <w:spacing w:before="360" w:after="40"/>
      <w:ind w:left="720"/>
    </w:pPr>
    <w:rPr>
      <w:rFonts w:ascii="Arial" w:hAnsi="Arial"/>
      <w:sz w:val="19"/>
      <w:szCs w:val="22"/>
    </w:rPr>
  </w:style>
  <w:style w:type="paragraph" w:customStyle="1" w:styleId="Code1bodytext">
    <w:name w:val="Code 1: body text"/>
    <w:next w:val="Code2codetext"/>
    <w:uiPriority w:val="29"/>
    <w:qFormat/>
    <w:rsid w:val="00E12E90"/>
    <w:pPr>
      <w:keepLines/>
      <w:tabs>
        <w:tab w:val="left" w:pos="1260"/>
        <w:tab w:val="left" w:pos="1440"/>
        <w:tab w:val="left" w:pos="1620"/>
        <w:tab w:val="left" w:pos="1800"/>
        <w:tab w:val="left" w:pos="1980"/>
        <w:tab w:val="left" w:pos="2160"/>
        <w:tab w:val="left" w:pos="2340"/>
        <w:tab w:val="left" w:pos="2520"/>
        <w:tab w:val="left" w:pos="2700"/>
        <w:tab w:val="left" w:pos="2880"/>
        <w:tab w:val="left" w:pos="3060"/>
        <w:tab w:val="left" w:pos="3240"/>
        <w:tab w:val="left" w:pos="3420"/>
        <w:tab w:val="left" w:pos="3600"/>
        <w:tab w:val="left" w:pos="3780"/>
        <w:tab w:val="left" w:pos="3960"/>
        <w:tab w:val="left" w:pos="4140"/>
        <w:tab w:val="left" w:pos="4320"/>
        <w:tab w:val="left" w:pos="4500"/>
        <w:tab w:val="left" w:pos="4680"/>
        <w:tab w:val="left" w:pos="4860"/>
        <w:tab w:val="left" w:pos="5040"/>
        <w:tab w:val="left" w:pos="5220"/>
        <w:tab w:val="left" w:pos="5400"/>
        <w:tab w:val="left" w:pos="5580"/>
        <w:tab w:val="left" w:pos="5760"/>
      </w:tabs>
      <w:spacing w:before="180" w:after="120"/>
      <w:ind w:left="1080" w:right="187"/>
      <w:contextualSpacing/>
    </w:pPr>
    <w:rPr>
      <w:rFonts w:ascii="Arial" w:hAnsi="Arial"/>
      <w:sz w:val="19"/>
      <w:szCs w:val="22"/>
    </w:rPr>
  </w:style>
  <w:style w:type="paragraph" w:customStyle="1" w:styleId="Code2codetext">
    <w:name w:val="Code 2: code text"/>
    <w:uiPriority w:val="29"/>
    <w:qFormat/>
    <w:rsid w:val="00536607"/>
    <w:pPr>
      <w:keepLines/>
      <w:tabs>
        <w:tab w:val="left" w:pos="2160"/>
        <w:tab w:val="left" w:pos="2880"/>
        <w:tab w:val="left" w:pos="3600"/>
        <w:tab w:val="left" w:pos="4320"/>
        <w:tab w:val="left" w:pos="5040"/>
        <w:tab w:val="left" w:pos="5760"/>
        <w:tab w:val="left" w:pos="6480"/>
        <w:tab w:val="left" w:pos="7200"/>
      </w:tabs>
      <w:spacing w:before="180" w:after="180"/>
      <w:ind w:left="1440"/>
      <w:contextualSpacing/>
    </w:pPr>
    <w:rPr>
      <w:rFonts w:ascii="Courier New" w:hAnsi="Courier New"/>
      <w:sz w:val="19"/>
      <w:szCs w:val="22"/>
    </w:rPr>
  </w:style>
  <w:style w:type="character" w:customStyle="1" w:styleId="FooterChar">
    <w:name w:val="Footer Char"/>
    <w:basedOn w:val="DefaultParagraphFont"/>
    <w:link w:val="Footer"/>
    <w:uiPriority w:val="99"/>
    <w:rsid w:val="009F39B2"/>
    <w:rPr>
      <w:rFonts w:ascii="Arial" w:hAnsi="Arial"/>
      <w:szCs w:val="22"/>
    </w:rPr>
  </w:style>
  <w:style w:type="paragraph" w:customStyle="1" w:styleId="Features1Bulletindind">
    <w:name w:val="Features 1: Bullet ind ind"/>
    <w:basedOn w:val="Features1Bulletind"/>
    <w:uiPriority w:val="2"/>
    <w:qFormat/>
    <w:rsid w:val="005D479C"/>
    <w:pPr>
      <w:tabs>
        <w:tab w:val="clear" w:pos="4320"/>
        <w:tab w:val="left" w:pos="4770"/>
      </w:tabs>
      <w:ind w:left="4770"/>
    </w:pPr>
  </w:style>
  <w:style w:type="paragraph" w:customStyle="1" w:styleId="ErrataProblem">
    <w:name w:val="Errata Problem"/>
    <w:basedOn w:val="BodyText"/>
    <w:next w:val="ErrataSolution"/>
    <w:uiPriority w:val="30"/>
    <w:qFormat/>
    <w:rsid w:val="001555FC"/>
    <w:pPr>
      <w:spacing w:before="360" w:after="40" w:line="264" w:lineRule="auto"/>
    </w:pPr>
    <w:rPr>
      <w:b/>
      <w:sz w:val="20"/>
    </w:rPr>
  </w:style>
  <w:style w:type="character" w:customStyle="1" w:styleId="HeaderChar">
    <w:name w:val="Header Char"/>
    <w:basedOn w:val="DefaultParagraphFont"/>
    <w:link w:val="Header"/>
    <w:uiPriority w:val="99"/>
    <w:rsid w:val="001A6659"/>
    <w:rPr>
      <w:rFonts w:ascii="Arial" w:hAnsi="Arial"/>
      <w:szCs w:val="22"/>
    </w:rPr>
  </w:style>
  <w:style w:type="character" w:styleId="PlaceholderText">
    <w:name w:val="Placeholder Text"/>
    <w:basedOn w:val="DefaultParagraphFont"/>
    <w:uiPriority w:val="99"/>
    <w:semiHidden/>
    <w:rsid w:val="00E47696"/>
    <w:rPr>
      <w:color w:val="808080"/>
    </w:rPr>
  </w:style>
  <w:style w:type="paragraph" w:styleId="Date">
    <w:name w:val="Date"/>
    <w:basedOn w:val="Normal"/>
    <w:next w:val="Normal"/>
    <w:link w:val="DateChar"/>
    <w:uiPriority w:val="99"/>
    <w:semiHidden/>
    <w:rsid w:val="00E47696"/>
  </w:style>
  <w:style w:type="character" w:customStyle="1" w:styleId="DateChar">
    <w:name w:val="Date Char"/>
    <w:basedOn w:val="DefaultParagraphFont"/>
    <w:link w:val="Date"/>
    <w:uiPriority w:val="99"/>
    <w:semiHidden/>
    <w:rsid w:val="00423EF8"/>
    <w:rPr>
      <w:rFonts w:ascii="Arial" w:hAnsi="Arial"/>
      <w:szCs w:val="22"/>
    </w:rPr>
  </w:style>
  <w:style w:type="paragraph" w:customStyle="1" w:styleId="BodyTextacross">
    <w:name w:val="Body Text across"/>
    <w:basedOn w:val="BodyText"/>
    <w:uiPriority w:val="5"/>
    <w:semiHidden/>
    <w:unhideWhenUsed/>
    <w:qFormat/>
    <w:rsid w:val="00480D6B"/>
    <w:pPr>
      <w:tabs>
        <w:tab w:val="left" w:pos="360"/>
        <w:tab w:val="left" w:pos="720"/>
      </w:tabs>
      <w:ind w:left="0"/>
    </w:pPr>
  </w:style>
  <w:style w:type="paragraph" w:customStyle="1" w:styleId="ListNote">
    <w:name w:val="List Note"/>
    <w:basedOn w:val="Listbodytext"/>
    <w:next w:val="Listbodytext"/>
    <w:uiPriority w:val="19"/>
    <w:qFormat/>
    <w:rsid w:val="00405581"/>
    <w:pPr>
      <w:numPr>
        <w:ilvl w:val="6"/>
        <w:numId w:val="20"/>
      </w:numPr>
      <w:tabs>
        <w:tab w:val="clear" w:pos="1620"/>
        <w:tab w:val="clear" w:pos="1980"/>
        <w:tab w:val="clear" w:pos="2074"/>
        <w:tab w:val="clear" w:pos="2340"/>
        <w:tab w:val="clear" w:pos="2700"/>
        <w:tab w:val="clear" w:pos="3060"/>
        <w:tab w:val="clear" w:pos="3420"/>
        <w:tab w:val="clear" w:pos="3780"/>
        <w:tab w:val="clear" w:pos="4140"/>
        <w:tab w:val="clear" w:pos="4500"/>
        <w:tab w:val="left" w:pos="1800"/>
        <w:tab w:val="left" w:pos="2160"/>
        <w:tab w:val="left" w:pos="2520"/>
        <w:tab w:val="left" w:pos="2880"/>
        <w:tab w:val="left" w:pos="3240"/>
        <w:tab w:val="left" w:pos="3600"/>
        <w:tab w:val="left" w:pos="3960"/>
        <w:tab w:val="left" w:pos="4320"/>
      </w:tabs>
      <w:spacing w:before="60" w:after="100"/>
      <w:ind w:left="1800" w:hanging="533"/>
    </w:pPr>
  </w:style>
  <w:style w:type="character" w:styleId="PageNumber">
    <w:name w:val="page number"/>
    <w:rsid w:val="00891878"/>
  </w:style>
  <w:style w:type="paragraph" w:customStyle="1" w:styleId="Figureplaceholderacr">
    <w:name w:val="Figure placeholder acr"/>
    <w:basedOn w:val="Figureplaceholder"/>
    <w:uiPriority w:val="8"/>
    <w:qFormat/>
    <w:rsid w:val="008B1267"/>
    <w:pPr>
      <w:ind w:left="0"/>
    </w:pPr>
  </w:style>
  <w:style w:type="paragraph" w:customStyle="1" w:styleId="Features1ListBulletacross">
    <w:name w:val="Features 1: List Bullet across"/>
    <w:basedOn w:val="Features1Bullet"/>
    <w:uiPriority w:val="2"/>
    <w:semiHidden/>
    <w:unhideWhenUsed/>
    <w:qFormat/>
    <w:rsid w:val="001B6538"/>
    <w:pPr>
      <w:tabs>
        <w:tab w:val="clear" w:pos="3870"/>
        <w:tab w:val="left" w:pos="319"/>
      </w:tabs>
      <w:ind w:left="335"/>
    </w:pPr>
  </w:style>
  <w:style w:type="paragraph" w:customStyle="1" w:styleId="Tabletext">
    <w:name w:val="Table text"/>
    <w:basedOn w:val="Normal"/>
    <w:uiPriority w:val="8"/>
    <w:rsid w:val="00D7032F"/>
    <w:pPr>
      <w:widowControl w:val="0"/>
      <w:tabs>
        <w:tab w:val="left" w:pos="216"/>
        <w:tab w:val="left" w:pos="358"/>
        <w:tab w:val="left" w:pos="543"/>
        <w:tab w:val="left" w:pos="727"/>
      </w:tabs>
      <w:spacing w:before="40" w:line="264" w:lineRule="auto"/>
    </w:pPr>
    <w:rPr>
      <w:rFonts w:eastAsia="SimSun"/>
      <w:sz w:val="18"/>
      <w:szCs w:val="16"/>
      <w:lang w:eastAsia="zh-CN"/>
    </w:rPr>
  </w:style>
  <w:style w:type="paragraph" w:customStyle="1" w:styleId="AppendixX">
    <w:name w:val="Appendix X."/>
    <w:basedOn w:val="Heading1"/>
    <w:next w:val="BodyText"/>
    <w:uiPriority w:val="4"/>
    <w:qFormat/>
    <w:rsid w:val="00610F9B"/>
    <w:pPr>
      <w:pageBreakBefore/>
      <w:numPr>
        <w:numId w:val="3"/>
      </w:numPr>
      <w:tabs>
        <w:tab w:val="left" w:pos="1800"/>
      </w:tabs>
      <w:spacing w:before="0"/>
    </w:pPr>
  </w:style>
  <w:style w:type="paragraph" w:customStyle="1" w:styleId="AppendixXX">
    <w:name w:val="Appendix X.X."/>
    <w:basedOn w:val="Heading2"/>
    <w:next w:val="BodyText"/>
    <w:uiPriority w:val="4"/>
    <w:qFormat/>
    <w:rsid w:val="00684901"/>
    <w:pPr>
      <w:numPr>
        <w:numId w:val="3"/>
      </w:numPr>
      <w:tabs>
        <w:tab w:val="left" w:pos="720"/>
      </w:tabs>
    </w:pPr>
  </w:style>
  <w:style w:type="character" w:styleId="Hyperlink">
    <w:name w:val="Hyperlink"/>
    <w:basedOn w:val="DefaultParagraphFont"/>
    <w:uiPriority w:val="99"/>
    <w:unhideWhenUsed/>
    <w:rsid w:val="00E47696"/>
    <w:rPr>
      <w:color w:val="0079C1"/>
      <w:u w:val="none"/>
    </w:rPr>
  </w:style>
  <w:style w:type="paragraph" w:customStyle="1" w:styleId="AppendixXXX">
    <w:name w:val="Appendix X.X.X."/>
    <w:basedOn w:val="Heading3"/>
    <w:next w:val="BodyText"/>
    <w:link w:val="AppendixXXXChar"/>
    <w:uiPriority w:val="4"/>
    <w:qFormat/>
    <w:rsid w:val="00933D85"/>
    <w:pPr>
      <w:numPr>
        <w:numId w:val="3"/>
      </w:numPr>
      <w:tabs>
        <w:tab w:val="left" w:pos="720"/>
      </w:tabs>
    </w:pPr>
  </w:style>
  <w:style w:type="paragraph" w:styleId="TOC2">
    <w:name w:val="toc 2"/>
    <w:basedOn w:val="Normal"/>
    <w:next w:val="Normal"/>
    <w:autoRedefine/>
    <w:uiPriority w:val="39"/>
    <w:unhideWhenUsed/>
    <w:rsid w:val="0056030C"/>
    <w:pPr>
      <w:tabs>
        <w:tab w:val="left" w:pos="4500"/>
        <w:tab w:val="left" w:pos="4590"/>
        <w:tab w:val="left" w:pos="4680"/>
        <w:tab w:val="left" w:pos="4770"/>
        <w:tab w:val="left" w:pos="4860"/>
        <w:tab w:val="left" w:pos="4950"/>
        <w:tab w:val="left" w:pos="5040"/>
        <w:tab w:val="right" w:leader="dot" w:pos="10800"/>
      </w:tabs>
      <w:spacing w:line="264" w:lineRule="auto"/>
      <w:ind w:left="4507" w:hanging="547"/>
    </w:pPr>
    <w:rPr>
      <w:rFonts w:eastAsia="Times New Roman"/>
      <w:noProof/>
      <w:color w:val="585858"/>
      <w:sz w:val="18"/>
      <w:szCs w:val="18"/>
    </w:rPr>
  </w:style>
  <w:style w:type="paragraph" w:styleId="TOC1">
    <w:name w:val="toc 1"/>
    <w:basedOn w:val="Normal"/>
    <w:next w:val="Normal"/>
    <w:autoRedefine/>
    <w:uiPriority w:val="39"/>
    <w:unhideWhenUsed/>
    <w:rsid w:val="0056030C"/>
    <w:pPr>
      <w:keepLines/>
      <w:tabs>
        <w:tab w:val="left" w:pos="3960"/>
        <w:tab w:val="left" w:pos="4770"/>
        <w:tab w:val="right" w:leader="dot" w:pos="10800"/>
      </w:tabs>
      <w:spacing w:before="160" w:after="40" w:line="264" w:lineRule="auto"/>
      <w:ind w:left="3960" w:hanging="360"/>
      <w:jc w:val="both"/>
    </w:pPr>
    <w:rPr>
      <w:rFonts w:eastAsia="SimSun"/>
      <w:noProof/>
      <w:sz w:val="22"/>
      <w:szCs w:val="20"/>
      <w:lang w:eastAsia="zh-CN"/>
    </w:rPr>
  </w:style>
  <w:style w:type="paragraph" w:styleId="TOC3">
    <w:name w:val="toc 3"/>
    <w:basedOn w:val="Normal"/>
    <w:next w:val="Normal"/>
    <w:autoRedefine/>
    <w:uiPriority w:val="39"/>
    <w:unhideWhenUsed/>
    <w:rsid w:val="0056030C"/>
    <w:pPr>
      <w:tabs>
        <w:tab w:val="left" w:pos="5220"/>
        <w:tab w:val="left" w:pos="5310"/>
        <w:tab w:val="left" w:pos="5400"/>
        <w:tab w:val="left" w:pos="5490"/>
        <w:tab w:val="left" w:pos="5580"/>
        <w:tab w:val="left" w:pos="5670"/>
        <w:tab w:val="left" w:pos="5760"/>
        <w:tab w:val="left" w:pos="5850"/>
        <w:tab w:val="left" w:pos="5940"/>
        <w:tab w:val="right" w:leader="dot" w:pos="10800"/>
      </w:tabs>
      <w:ind w:left="5220" w:hanging="720"/>
    </w:pPr>
    <w:rPr>
      <w:noProof/>
      <w:color w:val="585858"/>
      <w:sz w:val="18"/>
      <w:szCs w:val="18"/>
    </w:rPr>
  </w:style>
  <w:style w:type="paragraph" w:styleId="TOC4">
    <w:name w:val="toc 4"/>
    <w:basedOn w:val="TOC3"/>
    <w:autoRedefine/>
    <w:uiPriority w:val="39"/>
    <w:rsid w:val="00C21685"/>
    <w:pPr>
      <w:tabs>
        <w:tab w:val="clear" w:pos="5220"/>
        <w:tab w:val="clear" w:pos="5310"/>
        <w:tab w:val="clear" w:pos="5400"/>
        <w:tab w:val="clear" w:pos="5490"/>
        <w:tab w:val="clear" w:pos="5580"/>
        <w:tab w:val="clear" w:pos="5670"/>
        <w:tab w:val="clear" w:pos="5760"/>
        <w:tab w:val="clear" w:pos="5850"/>
        <w:tab w:val="clear" w:pos="5940"/>
        <w:tab w:val="left" w:pos="6120"/>
        <w:tab w:val="left" w:pos="6210"/>
        <w:tab w:val="left" w:pos="6300"/>
        <w:tab w:val="left" w:pos="6390"/>
        <w:tab w:val="left" w:pos="6480"/>
        <w:tab w:val="left" w:pos="6570"/>
        <w:tab w:val="left" w:pos="6660"/>
      </w:tabs>
      <w:ind w:left="6120" w:hanging="900"/>
    </w:pPr>
  </w:style>
  <w:style w:type="paragraph" w:customStyle="1" w:styleId="H1">
    <w:name w:val="H1"/>
    <w:basedOn w:val="Heading1"/>
    <w:next w:val="Normal"/>
    <w:link w:val="H1Char1"/>
    <w:autoRedefine/>
    <w:uiPriority w:val="99"/>
    <w:semiHidden/>
    <w:rsid w:val="00564AD5"/>
    <w:pPr>
      <w:pageBreakBefore/>
      <w:numPr>
        <w:numId w:val="2"/>
      </w:numPr>
      <w:spacing w:before="120" w:after="120"/>
    </w:pPr>
    <w:rPr>
      <w:rFonts w:ascii="Tahoma" w:eastAsia="MS Mincho" w:hAnsi="Tahoma" w:cs="Tahoma"/>
      <w:u w:val="single"/>
    </w:rPr>
  </w:style>
  <w:style w:type="paragraph" w:customStyle="1" w:styleId="H2">
    <w:name w:val="H2"/>
    <w:basedOn w:val="Heading3"/>
    <w:next w:val="BodyText"/>
    <w:link w:val="H2Char1"/>
    <w:uiPriority w:val="99"/>
    <w:semiHidden/>
    <w:rsid w:val="00564AD5"/>
    <w:pPr>
      <w:numPr>
        <w:ilvl w:val="1"/>
        <w:numId w:val="1"/>
      </w:numPr>
      <w:ind w:left="576"/>
    </w:pPr>
    <w:rPr>
      <w:sz w:val="24"/>
    </w:rPr>
  </w:style>
  <w:style w:type="paragraph" w:customStyle="1" w:styleId="H3">
    <w:name w:val="H3"/>
    <w:basedOn w:val="Heading2"/>
    <w:next w:val="BodyText"/>
    <w:link w:val="H3Char"/>
    <w:autoRedefine/>
    <w:uiPriority w:val="99"/>
    <w:semiHidden/>
    <w:rsid w:val="00824D07"/>
    <w:pPr>
      <w:keepLines w:val="0"/>
      <w:numPr>
        <w:ilvl w:val="2"/>
        <w:numId w:val="2"/>
      </w:numPr>
      <w:spacing w:before="120" w:after="120"/>
      <w:ind w:left="720"/>
      <w:outlineLvl w:val="9"/>
    </w:pPr>
    <w:rPr>
      <w:rFonts w:ascii="Tahoma" w:eastAsia="MS Mincho" w:hAnsi="Tahoma" w:cs="Tahoma"/>
      <w:sz w:val="20"/>
      <w:szCs w:val="28"/>
    </w:rPr>
  </w:style>
  <w:style w:type="paragraph" w:customStyle="1" w:styleId="H4">
    <w:name w:val="H4"/>
    <w:basedOn w:val="H3"/>
    <w:next w:val="Normal"/>
    <w:uiPriority w:val="99"/>
    <w:semiHidden/>
    <w:rsid w:val="00564AD5"/>
    <w:pPr>
      <w:numPr>
        <w:ilvl w:val="3"/>
      </w:numPr>
      <w:ind w:left="720" w:hanging="360"/>
    </w:pPr>
    <w:rPr>
      <w:i/>
    </w:rPr>
  </w:style>
  <w:style w:type="paragraph" w:customStyle="1" w:styleId="H5">
    <w:name w:val="H5"/>
    <w:basedOn w:val="H4"/>
    <w:next w:val="Normal"/>
    <w:uiPriority w:val="99"/>
    <w:semiHidden/>
    <w:rsid w:val="00564AD5"/>
    <w:pPr>
      <w:numPr>
        <w:ilvl w:val="4"/>
      </w:numPr>
      <w:ind w:left="720" w:hanging="360"/>
    </w:pPr>
  </w:style>
  <w:style w:type="paragraph" w:customStyle="1" w:styleId="H6">
    <w:name w:val="H6"/>
    <w:basedOn w:val="H5"/>
    <w:next w:val="Normal"/>
    <w:uiPriority w:val="99"/>
    <w:semiHidden/>
    <w:rsid w:val="00564AD5"/>
    <w:pPr>
      <w:numPr>
        <w:ilvl w:val="5"/>
      </w:numPr>
      <w:ind w:left="720" w:hanging="360"/>
    </w:pPr>
  </w:style>
  <w:style w:type="character" w:customStyle="1" w:styleId="H1Char1">
    <w:name w:val="H1 Char1"/>
    <w:basedOn w:val="DefaultParagraphFont"/>
    <w:link w:val="H1"/>
    <w:uiPriority w:val="99"/>
    <w:semiHidden/>
    <w:rsid w:val="00875A6A"/>
    <w:rPr>
      <w:rFonts w:ascii="Tahoma" w:eastAsia="MS Mincho" w:hAnsi="Tahoma" w:cs="Tahoma"/>
      <w:b/>
      <w:bCs/>
      <w:sz w:val="28"/>
      <w:szCs w:val="28"/>
      <w:u w:val="single"/>
    </w:rPr>
  </w:style>
  <w:style w:type="character" w:customStyle="1" w:styleId="H2Char1">
    <w:name w:val="H2 Char1"/>
    <w:basedOn w:val="H1Char1"/>
    <w:link w:val="H2"/>
    <w:uiPriority w:val="99"/>
    <w:semiHidden/>
    <w:rsid w:val="00875A6A"/>
    <w:rPr>
      <w:rFonts w:ascii="Arial" w:eastAsia="Times New Roman" w:hAnsi="Arial" w:cs="Tahoma"/>
      <w:b/>
      <w:bCs/>
      <w:sz w:val="24"/>
      <w:szCs w:val="28"/>
      <w:u w:val="single"/>
    </w:rPr>
  </w:style>
  <w:style w:type="character" w:customStyle="1" w:styleId="H3Char">
    <w:name w:val="H3 Char"/>
    <w:basedOn w:val="H2Char1"/>
    <w:link w:val="H3"/>
    <w:uiPriority w:val="99"/>
    <w:semiHidden/>
    <w:rsid w:val="00875A6A"/>
    <w:rPr>
      <w:rFonts w:ascii="Tahoma" w:eastAsia="MS Mincho" w:hAnsi="Tahoma" w:cs="Tahoma"/>
      <w:b/>
      <w:bCs w:val="0"/>
      <w:sz w:val="24"/>
      <w:szCs w:val="28"/>
      <w:u w:val="single"/>
    </w:rPr>
  </w:style>
  <w:style w:type="paragraph" w:customStyle="1" w:styleId="AppendixFigureX-X">
    <w:name w:val="Appendix Figure X-X."/>
    <w:basedOn w:val="FigureX-XTitle"/>
    <w:next w:val="Figureplaceholder"/>
    <w:uiPriority w:val="5"/>
    <w:qFormat/>
    <w:rsid w:val="00D12821"/>
    <w:pPr>
      <w:numPr>
        <w:ilvl w:val="4"/>
        <w:numId w:val="3"/>
      </w:numPr>
      <w:tabs>
        <w:tab w:val="clear" w:pos="1980"/>
      </w:tabs>
    </w:pPr>
  </w:style>
  <w:style w:type="paragraph" w:customStyle="1" w:styleId="Title3status">
    <w:name w:val="Title 3: status"/>
    <w:basedOn w:val="Normal"/>
    <w:next w:val="Features0Heading"/>
    <w:qFormat/>
    <w:rsid w:val="00712A2D"/>
    <w:pPr>
      <w:spacing w:before="240" w:after="180" w:line="264" w:lineRule="auto"/>
      <w:contextualSpacing/>
      <w:jc w:val="right"/>
    </w:pPr>
    <w:rPr>
      <w:b/>
      <w:sz w:val="24"/>
    </w:rPr>
  </w:style>
  <w:style w:type="character" w:styleId="Emphasis">
    <w:name w:val="Emphasis"/>
    <w:basedOn w:val="DefaultParagraphFont"/>
    <w:semiHidden/>
    <w:qFormat/>
    <w:rsid w:val="00BC08C4"/>
    <w:rPr>
      <w:i/>
      <w:iCs/>
    </w:rPr>
  </w:style>
  <w:style w:type="table" w:customStyle="1" w:styleId="Marcom1">
    <w:name w:val="Marcom1"/>
    <w:basedOn w:val="TableNormal"/>
    <w:semiHidden/>
    <w:rsid w:val="00FD77E0"/>
    <w:rPr>
      <w:rFonts w:ascii="Tahoma" w:hAnsi="Tahoma"/>
    </w:rPr>
    <w:tblPr>
      <w:tblInd w:w="806" w:type="dxa"/>
    </w:tblPr>
  </w:style>
  <w:style w:type="character" w:customStyle="1" w:styleId="AppendixXXXChar">
    <w:name w:val="Appendix X.X.X. Char"/>
    <w:basedOn w:val="Heading3Char"/>
    <w:link w:val="AppendixXXX"/>
    <w:uiPriority w:val="4"/>
    <w:rsid w:val="008A2D3D"/>
    <w:rPr>
      <w:rFonts w:ascii="Arial" w:eastAsia="Times New Roman" w:hAnsi="Arial"/>
      <w:b/>
      <w:bCs/>
    </w:rPr>
  </w:style>
  <w:style w:type="numbering" w:styleId="111111">
    <w:name w:val="Outline List 2"/>
    <w:basedOn w:val="NoList"/>
    <w:rsid w:val="00E47696"/>
    <w:pPr>
      <w:numPr>
        <w:numId w:val="4"/>
      </w:numPr>
    </w:pPr>
  </w:style>
  <w:style w:type="numbering" w:customStyle="1" w:styleId="additionallist">
    <w:name w:val="additional list"/>
    <w:uiPriority w:val="99"/>
    <w:semiHidden/>
    <w:rsid w:val="00E47696"/>
    <w:pPr>
      <w:numPr>
        <w:numId w:val="5"/>
      </w:numPr>
    </w:pPr>
  </w:style>
  <w:style w:type="numbering" w:customStyle="1" w:styleId="AddtionallistsAtmel">
    <w:name w:val="Addtional lists Atmel"/>
    <w:uiPriority w:val="99"/>
    <w:semiHidden/>
    <w:rsid w:val="00E47696"/>
    <w:pPr>
      <w:numPr>
        <w:numId w:val="6"/>
      </w:numPr>
    </w:pPr>
  </w:style>
  <w:style w:type="table" w:customStyle="1" w:styleId="TableAtmelAMR">
    <w:name w:val="Table: Atmel AMR"/>
    <w:basedOn w:val="TableNormal"/>
    <w:uiPriority w:val="99"/>
    <w:qFormat/>
    <w:rsid w:val="008C54FE"/>
    <w:rPr>
      <w:rFonts w:ascii="Arial" w:hAnsi="Arial"/>
    </w:rPr>
    <w:tblPr>
      <w:tblInd w:w="792" w:type="dxa"/>
      <w:tblCellMar>
        <w:top w:w="58" w:type="dxa"/>
        <w:left w:w="115" w:type="dxa"/>
        <w:bottom w:w="58" w:type="dxa"/>
        <w:right w:w="115" w:type="dxa"/>
      </w:tblCellMar>
    </w:tblPr>
    <w:tblStylePr w:type="firstCol">
      <w:pPr>
        <w:tabs>
          <w:tab w:val="right" w:leader="dot" w:pos="4752"/>
        </w:tabs>
      </w:pPr>
      <w:tblPr/>
      <w:tcPr>
        <w:tcBorders>
          <w:top w:val="nil"/>
          <w:left w:val="nil"/>
          <w:bottom w:val="nil"/>
          <w:right w:val="nil"/>
          <w:insideH w:val="nil"/>
          <w:insideV w:val="nil"/>
          <w:tl2br w:val="nil"/>
          <w:tr2bl w:val="nil"/>
        </w:tcBorders>
        <w:shd w:val="clear" w:color="auto" w:fill="DCDCDC"/>
      </w:tcPr>
    </w:tblStylePr>
    <w:tblStylePr w:type="lastCol">
      <w:pPr>
        <w:wordWrap/>
        <w:spacing w:line="23" w:lineRule="atLeast"/>
        <w:ind w:leftChars="0" w:left="0" w:rightChars="0" w:right="0" w:firstLineChars="0" w:firstLine="835"/>
        <w:contextualSpacing w:val="0"/>
      </w:pPr>
    </w:tblStylePr>
  </w:style>
  <w:style w:type="paragraph" w:styleId="Title">
    <w:name w:val="Title"/>
    <w:basedOn w:val="Normal"/>
    <w:next w:val="Title2subtitle"/>
    <w:link w:val="TitleChar"/>
    <w:qFormat/>
    <w:rsid w:val="00712A2D"/>
    <w:pPr>
      <w:keepNext/>
      <w:keepLines/>
      <w:spacing w:after="240" w:line="264" w:lineRule="auto"/>
      <w:ind w:left="3600"/>
      <w:contextualSpacing/>
      <w:jc w:val="right"/>
    </w:pPr>
    <w:rPr>
      <w:b/>
      <w:caps/>
      <w:noProof/>
      <w:color w:val="0079C1"/>
      <w:spacing w:val="14"/>
      <w:sz w:val="32"/>
      <w:szCs w:val="32"/>
      <w:lang w:eastAsia="zh-TW"/>
    </w:rPr>
  </w:style>
  <w:style w:type="character" w:customStyle="1" w:styleId="TitleChar">
    <w:name w:val="Title Char"/>
    <w:basedOn w:val="DefaultParagraphFont"/>
    <w:link w:val="Title"/>
    <w:rsid w:val="00712A2D"/>
    <w:rPr>
      <w:rFonts w:ascii="Arial" w:hAnsi="Arial"/>
      <w:b/>
      <w:caps/>
      <w:noProof/>
      <w:color w:val="0079C1"/>
      <w:spacing w:val="14"/>
      <w:sz w:val="32"/>
      <w:szCs w:val="32"/>
      <w:lang w:eastAsia="zh-TW"/>
    </w:rPr>
  </w:style>
  <w:style w:type="table" w:customStyle="1" w:styleId="TableAtmelFeatures">
    <w:name w:val="Table: Atmel Features"/>
    <w:basedOn w:val="TableNormal"/>
    <w:uiPriority w:val="99"/>
    <w:qFormat/>
    <w:rsid w:val="00E87965"/>
    <w:rPr>
      <w:rFonts w:ascii="Arial" w:hAnsi="Arial"/>
    </w:rPr>
    <w:tblPr>
      <w:tblStyleRowBandSize w:val="1"/>
      <w:tblStyleColBandSize w:val="1"/>
      <w:tblInd w:w="3672" w:type="dxa"/>
      <w:tblCellMar>
        <w:top w:w="43" w:type="dxa"/>
        <w:left w:w="115" w:type="dxa"/>
        <w:bottom w:w="29" w:type="dxa"/>
        <w:right w:w="115" w:type="dxa"/>
      </w:tblCellMar>
    </w:tblPr>
    <w:tblStylePr w:type="firstRow">
      <w:rPr>
        <w:b/>
        <w:color w:val="FFFFFF"/>
      </w:rPr>
      <w:tblPr/>
      <w:tcPr>
        <w:tcBorders>
          <w:top w:val="single" w:sz="4" w:space="0" w:color="A7A9AB"/>
          <w:left w:val="single" w:sz="4" w:space="0" w:color="A7A9AB"/>
          <w:bottom w:val="single" w:sz="4" w:space="0" w:color="A7A9AB"/>
          <w:right w:val="single" w:sz="4" w:space="0" w:color="A7A9AB"/>
          <w:insideH w:val="single" w:sz="4" w:space="0" w:color="A7A9AB"/>
          <w:insideV w:val="single" w:sz="4" w:space="0" w:color="A7A9AB"/>
          <w:tl2br w:val="nil"/>
          <w:tr2bl w:val="nil"/>
        </w:tcBorders>
        <w:shd w:val="clear" w:color="auto" w:fill="585858"/>
      </w:tcPr>
    </w:tblStylePr>
    <w:tblStylePr w:type="band1Horz">
      <w:rPr>
        <w:color w:val="auto"/>
      </w:rPr>
      <w:tblPr/>
      <w:tcPr>
        <w:tcBorders>
          <w:top w:val="single" w:sz="4" w:space="0" w:color="A7A9AB"/>
          <w:left w:val="single" w:sz="4" w:space="0" w:color="A7A9AB"/>
          <w:bottom w:val="single" w:sz="4" w:space="0" w:color="A7A9AB"/>
          <w:right w:val="single" w:sz="4" w:space="0" w:color="A7A9AB"/>
          <w:insideH w:val="single" w:sz="4" w:space="0" w:color="A7A9AB"/>
          <w:insideV w:val="single" w:sz="4" w:space="0" w:color="A7A9AB"/>
          <w:tl2br w:val="nil"/>
          <w:tr2bl w:val="nil"/>
        </w:tcBorders>
        <w:shd w:val="clear" w:color="auto" w:fill="F2F2F2"/>
      </w:tcPr>
    </w:tblStylePr>
    <w:tblStylePr w:type="band2Horz">
      <w:rPr>
        <w:color w:val="auto"/>
      </w:rPr>
      <w:tblPr/>
      <w:tcPr>
        <w:tcBorders>
          <w:top w:val="single" w:sz="4" w:space="0" w:color="A7A9AB"/>
          <w:left w:val="single" w:sz="4" w:space="0" w:color="A7A9AB"/>
          <w:bottom w:val="single" w:sz="4" w:space="0" w:color="A7A9AB"/>
          <w:right w:val="single" w:sz="4" w:space="0" w:color="A7A9AB"/>
          <w:insideH w:val="single" w:sz="4" w:space="0" w:color="A7A9AB"/>
          <w:insideV w:val="single" w:sz="4" w:space="0" w:color="A7A9AB"/>
          <w:tl2br w:val="nil"/>
          <w:tr2bl w:val="nil"/>
        </w:tcBorders>
        <w:shd w:val="clear" w:color="auto" w:fill="D9D9D9"/>
      </w:tcPr>
    </w:tblStylePr>
  </w:style>
  <w:style w:type="table" w:customStyle="1" w:styleId="TableAtmelnormalDefault">
    <w:name w:val="Table: Atmel normal (Default)"/>
    <w:basedOn w:val="TableNormal"/>
    <w:uiPriority w:val="99"/>
    <w:qFormat/>
    <w:rsid w:val="009545CD"/>
    <w:pPr>
      <w:widowControl w:val="0"/>
    </w:pPr>
    <w:rPr>
      <w:rFonts w:ascii="Arial" w:hAnsi="Arial"/>
    </w:rPr>
    <w:tblPr>
      <w:tblStyleRowBandSize w:val="1"/>
      <w:tblInd w:w="792" w:type="dxa"/>
      <w:tblCellMar>
        <w:top w:w="43" w:type="dxa"/>
        <w:left w:w="115" w:type="dxa"/>
        <w:right w:w="115" w:type="dxa"/>
      </w:tblCellMar>
    </w:tblPr>
    <w:trPr>
      <w:cantSplit/>
    </w:trPr>
    <w:tblStylePr w:type="firstRow">
      <w:pPr>
        <w:jc w:val="left"/>
      </w:pPr>
      <w:rPr>
        <w:b/>
        <w:caps w:val="0"/>
        <w:smallCaps w:val="0"/>
        <w:color w:val="FFFFFF"/>
        <w:sz w:val="17"/>
      </w:rPr>
      <w:tblPr/>
      <w:tcPr>
        <w:tcBorders>
          <w:top w:val="single" w:sz="4" w:space="0" w:color="A7A9AB"/>
          <w:left w:val="single" w:sz="4" w:space="0" w:color="A7A9AB"/>
          <w:bottom w:val="single" w:sz="4" w:space="0" w:color="A7A9AB"/>
          <w:right w:val="single" w:sz="4" w:space="0" w:color="A7A9AB"/>
          <w:insideH w:val="single" w:sz="4" w:space="0" w:color="A7A9AB"/>
          <w:insideV w:val="single" w:sz="4" w:space="0" w:color="A7A9AB"/>
          <w:tl2br w:val="nil"/>
          <w:tr2bl w:val="nil"/>
        </w:tcBorders>
        <w:shd w:val="clear" w:color="auto" w:fill="585858"/>
      </w:tcPr>
    </w:tblStylePr>
    <w:tblStylePr w:type="band1Horz">
      <w:tblPr/>
      <w:tcPr>
        <w:tcBorders>
          <w:top w:val="single" w:sz="4" w:space="0" w:color="A7A9AB"/>
          <w:left w:val="single" w:sz="4" w:space="0" w:color="A7A9AB"/>
          <w:bottom w:val="single" w:sz="4" w:space="0" w:color="A7A9AB"/>
          <w:right w:val="single" w:sz="4" w:space="0" w:color="A7A9AB"/>
          <w:insideH w:val="single" w:sz="4" w:space="0" w:color="A7A9AB"/>
          <w:insideV w:val="single" w:sz="4" w:space="0" w:color="A7A9AB"/>
          <w:tl2br w:val="nil"/>
          <w:tr2bl w:val="nil"/>
        </w:tcBorders>
        <w:shd w:val="clear" w:color="auto" w:fill="F2F2F2"/>
      </w:tcPr>
    </w:tblStylePr>
    <w:tblStylePr w:type="band2Horz">
      <w:tblPr/>
      <w:tcPr>
        <w:tcBorders>
          <w:top w:val="single" w:sz="4" w:space="0" w:color="A7A9AB"/>
          <w:left w:val="single" w:sz="4" w:space="0" w:color="A7A9AB"/>
          <w:bottom w:val="single" w:sz="4" w:space="0" w:color="A7A9AB"/>
          <w:right w:val="single" w:sz="4" w:space="0" w:color="A7A9AB"/>
          <w:insideH w:val="single" w:sz="4" w:space="0" w:color="A7A9AB"/>
          <w:insideV w:val="single" w:sz="4" w:space="0" w:color="A7A9AB"/>
          <w:tl2br w:val="nil"/>
          <w:tr2bl w:val="nil"/>
        </w:tcBorders>
        <w:shd w:val="clear" w:color="auto" w:fill="D9D9D9"/>
      </w:tcPr>
    </w:tblStylePr>
  </w:style>
  <w:style w:type="paragraph" w:customStyle="1" w:styleId="Caution">
    <w:name w:val="Caution:"/>
    <w:basedOn w:val="Note"/>
    <w:next w:val="BodyText"/>
    <w:uiPriority w:val="22"/>
    <w:qFormat/>
    <w:rsid w:val="005B3EF9"/>
    <w:pPr>
      <w:numPr>
        <w:ilvl w:val="4"/>
      </w:numPr>
      <w:spacing w:before="120" w:after="120"/>
    </w:pPr>
    <w:rPr>
      <w:spacing w:val="4"/>
    </w:rPr>
  </w:style>
  <w:style w:type="paragraph" w:customStyle="1" w:styleId="INSTRUCTIONSFirstPG">
    <w:name w:val="INSTRUCTIONS: First PG"/>
    <w:basedOn w:val="Normal"/>
    <w:qFormat/>
    <w:rsid w:val="00DC164E"/>
    <w:pPr>
      <w:spacing w:before="120" w:after="120" w:line="264" w:lineRule="auto"/>
    </w:pPr>
    <w:rPr>
      <w:color w:val="C00000"/>
      <w:sz w:val="24"/>
      <w:szCs w:val="24"/>
    </w:rPr>
  </w:style>
  <w:style w:type="paragraph" w:customStyle="1" w:styleId="TableX-XTitle">
    <w:name w:val="Table X-X. Title"/>
    <w:basedOn w:val="Normal"/>
    <w:next w:val="Tabletext"/>
    <w:uiPriority w:val="8"/>
    <w:qFormat/>
    <w:rsid w:val="00FC5295"/>
    <w:pPr>
      <w:keepNext/>
      <w:numPr>
        <w:ilvl w:val="6"/>
        <w:numId w:val="22"/>
      </w:numPr>
      <w:tabs>
        <w:tab w:val="left" w:pos="1800"/>
      </w:tabs>
      <w:spacing w:before="240" w:after="120" w:line="264" w:lineRule="auto"/>
    </w:pPr>
    <w:rPr>
      <w:b/>
      <w:sz w:val="18"/>
    </w:rPr>
  </w:style>
  <w:style w:type="character" w:styleId="CommentReference">
    <w:name w:val="annotation reference"/>
    <w:basedOn w:val="DefaultParagraphFont"/>
    <w:uiPriority w:val="99"/>
    <w:unhideWhenUsed/>
    <w:rsid w:val="00E47696"/>
    <w:rPr>
      <w:sz w:val="16"/>
      <w:szCs w:val="16"/>
    </w:rPr>
  </w:style>
  <w:style w:type="paragraph" w:styleId="CommentText">
    <w:name w:val="annotation text"/>
    <w:basedOn w:val="Normal"/>
    <w:link w:val="CommentTextChar"/>
    <w:uiPriority w:val="99"/>
    <w:unhideWhenUsed/>
    <w:rsid w:val="00E47696"/>
    <w:rPr>
      <w:szCs w:val="20"/>
    </w:rPr>
  </w:style>
  <w:style w:type="character" w:customStyle="1" w:styleId="CommentTextChar">
    <w:name w:val="Comment Text Char"/>
    <w:basedOn w:val="DefaultParagraphFont"/>
    <w:link w:val="CommentText"/>
    <w:uiPriority w:val="99"/>
    <w:rsid w:val="00E47696"/>
    <w:rPr>
      <w:rFonts w:ascii="Arial" w:hAnsi="Arial"/>
    </w:rPr>
  </w:style>
  <w:style w:type="paragraph" w:styleId="CommentSubject">
    <w:name w:val="annotation subject"/>
    <w:basedOn w:val="CommentText"/>
    <w:next w:val="CommentText"/>
    <w:link w:val="CommentSubjectChar"/>
    <w:uiPriority w:val="99"/>
    <w:semiHidden/>
    <w:unhideWhenUsed/>
    <w:rsid w:val="00E47696"/>
    <w:rPr>
      <w:b/>
      <w:bCs/>
    </w:rPr>
  </w:style>
  <w:style w:type="character" w:customStyle="1" w:styleId="CommentSubjectChar">
    <w:name w:val="Comment Subject Char"/>
    <w:basedOn w:val="CommentTextChar"/>
    <w:link w:val="CommentSubject"/>
    <w:uiPriority w:val="99"/>
    <w:semiHidden/>
    <w:rsid w:val="00E47696"/>
    <w:rPr>
      <w:rFonts w:ascii="Arial" w:hAnsi="Arial"/>
      <w:b/>
      <w:bCs/>
    </w:rPr>
  </w:style>
  <w:style w:type="paragraph" w:customStyle="1" w:styleId="Features0Heading">
    <w:name w:val="Features 0: Heading"/>
    <w:next w:val="Normal"/>
    <w:uiPriority w:val="2"/>
    <w:qFormat/>
    <w:rsid w:val="009F0949"/>
    <w:pPr>
      <w:keepNext/>
      <w:keepLines/>
      <w:pBdr>
        <w:bottom w:val="single" w:sz="4" w:space="7" w:color="DCDCDC"/>
      </w:pBdr>
      <w:spacing w:before="300" w:after="120"/>
      <w:ind w:left="3600"/>
      <w:contextualSpacing/>
    </w:pPr>
    <w:rPr>
      <w:rFonts w:ascii="Arial" w:hAnsi="Arial"/>
      <w:b/>
      <w:color w:val="0079C1"/>
      <w:spacing w:val="2"/>
      <w:sz w:val="24"/>
      <w:szCs w:val="24"/>
    </w:rPr>
  </w:style>
  <w:style w:type="table" w:customStyle="1" w:styleId="TableAtmelnormalacross">
    <w:name w:val="Table: Atmel normal (across)"/>
    <w:basedOn w:val="TableNormal"/>
    <w:uiPriority w:val="99"/>
    <w:qFormat/>
    <w:rsid w:val="00B60F7F"/>
    <w:pPr>
      <w:widowControl w:val="0"/>
    </w:pPr>
    <w:rPr>
      <w:rFonts w:ascii="Arial" w:hAnsi="Arial"/>
    </w:rPr>
    <w:tblPr>
      <w:tblStyleRowBandSize w:val="1"/>
      <w:tblInd w:w="72" w:type="dxa"/>
      <w:tblCellMar>
        <w:top w:w="43" w:type="dxa"/>
        <w:left w:w="115" w:type="dxa"/>
        <w:right w:w="115" w:type="dxa"/>
      </w:tblCellMar>
    </w:tblPr>
    <w:trPr>
      <w:cantSplit/>
    </w:trPr>
    <w:tblStylePr w:type="firstRow">
      <w:pPr>
        <w:jc w:val="left"/>
      </w:pPr>
      <w:rPr>
        <w:b/>
        <w:caps w:val="0"/>
        <w:smallCaps w:val="0"/>
        <w:color w:val="FFFFFF"/>
        <w:sz w:val="17"/>
      </w:rPr>
      <w:tblPr/>
      <w:tcPr>
        <w:tcBorders>
          <w:top w:val="single" w:sz="4" w:space="0" w:color="A7A9AB"/>
          <w:left w:val="single" w:sz="4" w:space="0" w:color="A7A9AB"/>
          <w:bottom w:val="single" w:sz="4" w:space="0" w:color="A7A9AB"/>
          <w:right w:val="single" w:sz="4" w:space="0" w:color="A7A9AB"/>
          <w:insideH w:val="single" w:sz="4" w:space="0" w:color="A7A9AB"/>
          <w:insideV w:val="single" w:sz="4" w:space="0" w:color="A7A9AB"/>
          <w:tl2br w:val="nil"/>
          <w:tr2bl w:val="nil"/>
        </w:tcBorders>
        <w:shd w:val="clear" w:color="auto" w:fill="585858"/>
      </w:tcPr>
    </w:tblStylePr>
    <w:tblStylePr w:type="band1Horz">
      <w:tblPr/>
      <w:tcPr>
        <w:tcBorders>
          <w:top w:val="single" w:sz="4" w:space="0" w:color="A7A9AB"/>
          <w:left w:val="single" w:sz="4" w:space="0" w:color="A7A9AB"/>
          <w:bottom w:val="single" w:sz="4" w:space="0" w:color="A7A9AB"/>
          <w:right w:val="single" w:sz="4" w:space="0" w:color="A7A9AB"/>
          <w:insideH w:val="single" w:sz="4" w:space="0" w:color="A7A9AB"/>
          <w:insideV w:val="single" w:sz="4" w:space="0" w:color="A7A9AB"/>
          <w:tl2br w:val="nil"/>
          <w:tr2bl w:val="nil"/>
        </w:tcBorders>
        <w:shd w:val="clear" w:color="auto" w:fill="F2F2F2"/>
      </w:tcPr>
    </w:tblStylePr>
    <w:tblStylePr w:type="band2Horz">
      <w:tblPr/>
      <w:tcPr>
        <w:tcBorders>
          <w:top w:val="single" w:sz="4" w:space="0" w:color="A7A9AB"/>
          <w:left w:val="single" w:sz="4" w:space="0" w:color="A7A9AB"/>
          <w:bottom w:val="single" w:sz="4" w:space="0" w:color="A7A9AB"/>
          <w:right w:val="single" w:sz="4" w:space="0" w:color="A7A9AB"/>
          <w:insideH w:val="single" w:sz="4" w:space="0" w:color="A7A9AB"/>
          <w:insideV w:val="single" w:sz="4" w:space="0" w:color="A7A9AB"/>
          <w:tl2br w:val="nil"/>
          <w:tr2bl w:val="nil"/>
        </w:tcBorders>
        <w:shd w:val="clear" w:color="auto" w:fill="D9D9D9"/>
      </w:tcPr>
    </w:tblStylePr>
  </w:style>
  <w:style w:type="paragraph" w:customStyle="1" w:styleId="Features1Bulletind">
    <w:name w:val="Features 1: Bullet ind"/>
    <w:uiPriority w:val="2"/>
    <w:qFormat/>
    <w:rsid w:val="00B5008B"/>
    <w:pPr>
      <w:keepLines/>
      <w:numPr>
        <w:numId w:val="18"/>
      </w:numPr>
      <w:tabs>
        <w:tab w:val="left" w:pos="4320"/>
      </w:tabs>
      <w:spacing w:line="264" w:lineRule="auto"/>
      <w:ind w:left="4320" w:hanging="274"/>
      <w:contextualSpacing/>
    </w:pPr>
    <w:rPr>
      <w:rFonts w:ascii="Arial" w:hAnsi="Arial"/>
      <w:sz w:val="18"/>
      <w:szCs w:val="24"/>
    </w:rPr>
  </w:style>
  <w:style w:type="paragraph" w:customStyle="1" w:styleId="Features1Bullet">
    <w:name w:val="Features 1: Bullet"/>
    <w:uiPriority w:val="2"/>
    <w:qFormat/>
    <w:rsid w:val="003B0CBD"/>
    <w:pPr>
      <w:numPr>
        <w:numId w:val="19"/>
      </w:numPr>
      <w:tabs>
        <w:tab w:val="left" w:pos="3870"/>
      </w:tabs>
      <w:spacing w:before="20" w:line="264" w:lineRule="auto"/>
      <w:ind w:left="3870" w:hanging="270"/>
    </w:pPr>
    <w:rPr>
      <w:rFonts w:ascii="Arial" w:hAnsi="Arial"/>
      <w:sz w:val="19"/>
      <w:szCs w:val="22"/>
    </w:rPr>
  </w:style>
  <w:style w:type="paragraph" w:customStyle="1" w:styleId="Features2Bodytext">
    <w:name w:val="Features 2: Body text"/>
    <w:basedOn w:val="Normal"/>
    <w:uiPriority w:val="2"/>
    <w:qFormat/>
    <w:rsid w:val="00394943"/>
    <w:pPr>
      <w:spacing w:before="80" w:line="300" w:lineRule="auto"/>
      <w:ind w:left="3600"/>
    </w:pPr>
    <w:rPr>
      <w:sz w:val="19"/>
      <w:szCs w:val="18"/>
    </w:rPr>
  </w:style>
  <w:style w:type="paragraph" w:customStyle="1" w:styleId="Listbodytext">
    <w:name w:val="List body text"/>
    <w:basedOn w:val="ListBullet"/>
    <w:uiPriority w:val="19"/>
    <w:qFormat/>
    <w:rsid w:val="00905306"/>
    <w:pPr>
      <w:keepLines w:val="0"/>
      <w:numPr>
        <w:numId w:val="0"/>
      </w:numPr>
      <w:tabs>
        <w:tab w:val="clear" w:pos="1260"/>
        <w:tab w:val="left" w:pos="1620"/>
        <w:tab w:val="left" w:pos="1980"/>
        <w:tab w:val="left" w:pos="2340"/>
        <w:tab w:val="left" w:pos="2700"/>
        <w:tab w:val="left" w:pos="3060"/>
        <w:tab w:val="left" w:pos="3420"/>
        <w:tab w:val="left" w:pos="3780"/>
        <w:tab w:val="left" w:pos="4140"/>
        <w:tab w:val="left" w:pos="4500"/>
      </w:tabs>
      <w:spacing w:before="0"/>
      <w:ind w:left="1267"/>
    </w:pPr>
  </w:style>
  <w:style w:type="paragraph" w:customStyle="1" w:styleId="Features3FigureX">
    <w:name w:val="Features 3: Figure X."/>
    <w:basedOn w:val="Features2Bodytext"/>
    <w:next w:val="Features3FigureXPlaceholder"/>
    <w:uiPriority w:val="2"/>
    <w:qFormat/>
    <w:rsid w:val="00394943"/>
    <w:pPr>
      <w:numPr>
        <w:numId w:val="7"/>
      </w:numPr>
      <w:spacing w:before="240" w:after="160"/>
    </w:pPr>
    <w:rPr>
      <w:b/>
      <w:sz w:val="18"/>
      <w:szCs w:val="20"/>
    </w:rPr>
  </w:style>
  <w:style w:type="paragraph" w:customStyle="1" w:styleId="Features3TableX">
    <w:name w:val="Features 3: Table X."/>
    <w:basedOn w:val="Normal"/>
    <w:next w:val="Tabletext"/>
    <w:uiPriority w:val="2"/>
    <w:qFormat/>
    <w:rsid w:val="00BD5AA0"/>
    <w:pPr>
      <w:keepLines/>
      <w:numPr>
        <w:ilvl w:val="1"/>
        <w:numId w:val="7"/>
      </w:numPr>
      <w:spacing w:before="240" w:after="60" w:line="264" w:lineRule="auto"/>
      <w:jc w:val="both"/>
    </w:pPr>
    <w:rPr>
      <w:b/>
      <w:sz w:val="18"/>
    </w:rPr>
  </w:style>
  <w:style w:type="paragraph" w:customStyle="1" w:styleId="FigureX-XTitle">
    <w:name w:val="Figure X-X. Title"/>
    <w:next w:val="Figureplaceholder"/>
    <w:uiPriority w:val="6"/>
    <w:qFormat/>
    <w:rsid w:val="004A749E"/>
    <w:pPr>
      <w:keepNext/>
      <w:keepLines/>
      <w:numPr>
        <w:ilvl w:val="5"/>
        <w:numId w:val="22"/>
      </w:numPr>
      <w:tabs>
        <w:tab w:val="left" w:pos="1800"/>
        <w:tab w:val="left" w:pos="1980"/>
        <w:tab w:val="left" w:pos="2160"/>
      </w:tabs>
      <w:spacing w:before="240" w:after="60"/>
    </w:pPr>
    <w:rPr>
      <w:rFonts w:ascii="Arial" w:hAnsi="Arial"/>
      <w:b/>
      <w:sz w:val="18"/>
      <w:szCs w:val="22"/>
    </w:rPr>
  </w:style>
  <w:style w:type="character" w:styleId="FollowedHyperlink">
    <w:name w:val="FollowedHyperlink"/>
    <w:basedOn w:val="DefaultParagraphFont"/>
    <w:uiPriority w:val="99"/>
    <w:semiHidden/>
    <w:rsid w:val="00E47696"/>
    <w:rPr>
      <w:color w:val="0079C1"/>
      <w:u w:val="none"/>
    </w:rPr>
  </w:style>
  <w:style w:type="paragraph" w:customStyle="1" w:styleId="FooterTitle">
    <w:name w:val="Footer Title"/>
    <w:next w:val="Filename"/>
    <w:uiPriority w:val="1"/>
    <w:semiHidden/>
    <w:qFormat/>
    <w:rsid w:val="00162455"/>
    <w:pPr>
      <w:spacing w:line="264" w:lineRule="auto"/>
      <w:ind w:left="1080" w:right="720"/>
      <w:jc w:val="right"/>
    </w:pPr>
    <w:rPr>
      <w:rFonts w:ascii="Arial" w:hAnsi="Arial"/>
      <w:szCs w:val="22"/>
    </w:rPr>
  </w:style>
  <w:style w:type="paragraph" w:customStyle="1" w:styleId="Filename">
    <w:name w:val="Filename"/>
    <w:uiPriority w:val="1"/>
    <w:qFormat/>
    <w:rsid w:val="00162455"/>
    <w:pPr>
      <w:ind w:left="1080" w:right="720"/>
      <w:jc w:val="right"/>
    </w:pPr>
    <w:rPr>
      <w:rFonts w:ascii="Arial" w:hAnsi="Arial"/>
      <w:sz w:val="12"/>
      <w:szCs w:val="22"/>
    </w:rPr>
  </w:style>
  <w:style w:type="paragraph" w:customStyle="1" w:styleId="Filename1stpage">
    <w:name w:val="Filename 1st page"/>
    <w:basedOn w:val="Filename"/>
    <w:uiPriority w:val="1"/>
    <w:qFormat/>
    <w:rsid w:val="00781A28"/>
    <w:pPr>
      <w:ind w:left="0" w:right="31"/>
    </w:pPr>
    <w:rPr>
      <w:color w:val="FFFFFF"/>
      <w:spacing w:val="4"/>
    </w:rPr>
  </w:style>
  <w:style w:type="paragraph" w:customStyle="1" w:styleId="Importantboxedtext">
    <w:name w:val="Important (boxed text)"/>
    <w:basedOn w:val="BodyText"/>
    <w:next w:val="BodyText"/>
    <w:uiPriority w:val="23"/>
    <w:rsid w:val="0061371E"/>
    <w:pPr>
      <w:pBdr>
        <w:top w:val="single" w:sz="4" w:space="6" w:color="DCDCDC"/>
        <w:left w:val="single" w:sz="4" w:space="6" w:color="DCDCDC"/>
        <w:bottom w:val="single" w:sz="4" w:space="6" w:color="DCDCDC"/>
        <w:right w:val="single" w:sz="4" w:space="6" w:color="DCDCDC"/>
      </w:pBdr>
      <w:spacing w:before="300" w:after="300"/>
      <w:ind w:left="907" w:right="187"/>
    </w:pPr>
    <w:rPr>
      <w:color w:val="0079C1"/>
    </w:rPr>
  </w:style>
  <w:style w:type="paragraph" w:styleId="Index3">
    <w:name w:val="index 3"/>
    <w:basedOn w:val="Normal"/>
    <w:next w:val="Normal"/>
    <w:autoRedefine/>
    <w:uiPriority w:val="29"/>
    <w:semiHidden/>
    <w:rsid w:val="00E47696"/>
    <w:pPr>
      <w:numPr>
        <w:numId w:val="9"/>
      </w:numPr>
    </w:pPr>
  </w:style>
  <w:style w:type="character" w:styleId="IntenseReference">
    <w:name w:val="Intense Reference"/>
    <w:basedOn w:val="DefaultParagraphFont"/>
    <w:uiPriority w:val="32"/>
    <w:semiHidden/>
    <w:qFormat/>
    <w:rsid w:val="00E47696"/>
    <w:rPr>
      <w:b/>
      <w:bCs/>
      <w:smallCaps/>
      <w:color w:val="C0504D"/>
      <w:spacing w:val="5"/>
      <w:u w:val="single"/>
    </w:rPr>
  </w:style>
  <w:style w:type="paragraph" w:customStyle="1" w:styleId="Listabcindent">
    <w:name w:val="List abc indent"/>
    <w:basedOn w:val="Listabc"/>
    <w:uiPriority w:val="19"/>
    <w:qFormat/>
    <w:rsid w:val="000F739B"/>
    <w:pPr>
      <w:numPr>
        <w:ilvl w:val="8"/>
        <w:numId w:val="22"/>
      </w:numPr>
      <w:tabs>
        <w:tab w:val="clear" w:pos="1260"/>
        <w:tab w:val="left" w:pos="1800"/>
      </w:tabs>
    </w:pPr>
  </w:style>
  <w:style w:type="paragraph" w:customStyle="1" w:styleId="Listbodytextindent">
    <w:name w:val="List body text indent"/>
    <w:basedOn w:val="BodyText"/>
    <w:uiPriority w:val="19"/>
    <w:qFormat/>
    <w:rsid w:val="00E37BC6"/>
    <w:pPr>
      <w:tabs>
        <w:tab w:val="clear" w:pos="1080"/>
        <w:tab w:val="clear" w:pos="1440"/>
        <w:tab w:val="clear" w:pos="1800"/>
        <w:tab w:val="left" w:pos="3600"/>
        <w:tab w:val="left" w:pos="3960"/>
        <w:tab w:val="left" w:pos="4320"/>
        <w:tab w:val="left" w:pos="4680"/>
        <w:tab w:val="left" w:pos="5040"/>
      </w:tabs>
      <w:spacing w:before="0" w:after="40" w:line="264" w:lineRule="auto"/>
      <w:ind w:left="1800" w:right="360"/>
    </w:pPr>
  </w:style>
  <w:style w:type="numbering" w:customStyle="1" w:styleId="Notes">
    <w:name w:val="Notes"/>
    <w:uiPriority w:val="99"/>
    <w:rsid w:val="00E47696"/>
    <w:pPr>
      <w:numPr>
        <w:numId w:val="16"/>
      </w:numPr>
    </w:pPr>
  </w:style>
  <w:style w:type="paragraph" w:customStyle="1" w:styleId="Notes1">
    <w:name w:val="Notes 1."/>
    <w:basedOn w:val="Note"/>
    <w:next w:val="Notes0"/>
    <w:uiPriority w:val="29"/>
    <w:qFormat/>
    <w:rsid w:val="004B6CAC"/>
    <w:pPr>
      <w:numPr>
        <w:ilvl w:val="1"/>
      </w:numPr>
    </w:pPr>
    <w:rPr>
      <w:szCs w:val="18"/>
    </w:rPr>
  </w:style>
  <w:style w:type="paragraph" w:customStyle="1" w:styleId="Notes0">
    <w:name w:val="Notes +."/>
    <w:basedOn w:val="Notes1"/>
    <w:uiPriority w:val="29"/>
    <w:qFormat/>
    <w:rsid w:val="00C63B15"/>
    <w:pPr>
      <w:numPr>
        <w:ilvl w:val="2"/>
      </w:numPr>
      <w:tabs>
        <w:tab w:val="clear" w:pos="1890"/>
        <w:tab w:val="num" w:pos="1800"/>
      </w:tabs>
      <w:spacing w:before="0"/>
      <w:ind w:left="1857" w:hanging="446"/>
    </w:pPr>
  </w:style>
  <w:style w:type="character" w:styleId="Strong">
    <w:name w:val="Strong"/>
    <w:basedOn w:val="DefaultParagraphFont"/>
    <w:uiPriority w:val="22"/>
    <w:qFormat/>
    <w:rsid w:val="00E47696"/>
    <w:rPr>
      <w:b/>
      <w:bCs/>
    </w:rPr>
  </w:style>
  <w:style w:type="numbering" w:customStyle="1" w:styleId="Style1">
    <w:name w:val="Style1"/>
    <w:uiPriority w:val="99"/>
    <w:semiHidden/>
    <w:rsid w:val="00E47696"/>
    <w:pPr>
      <w:numPr>
        <w:numId w:val="17"/>
      </w:numPr>
    </w:pPr>
  </w:style>
  <w:style w:type="paragraph" w:customStyle="1" w:styleId="TableX-XTitleacr">
    <w:name w:val="Table X-X. Title acr"/>
    <w:basedOn w:val="TableX-XTitle"/>
    <w:next w:val="Tabletext"/>
    <w:uiPriority w:val="8"/>
    <w:qFormat/>
    <w:rsid w:val="00FC5295"/>
    <w:pPr>
      <w:tabs>
        <w:tab w:val="clear" w:pos="1800"/>
        <w:tab w:val="left" w:pos="1080"/>
      </w:tabs>
      <w:ind w:left="1080"/>
    </w:pPr>
  </w:style>
  <w:style w:type="paragraph" w:customStyle="1" w:styleId="TableAbsoluteratingltside">
    <w:name w:val="Table: Absolute rating ltside"/>
    <w:basedOn w:val="Normal"/>
    <w:uiPriority w:val="29"/>
    <w:qFormat/>
    <w:rsid w:val="007C1740"/>
    <w:pPr>
      <w:tabs>
        <w:tab w:val="right" w:leader="dot" w:pos="4097"/>
      </w:tabs>
      <w:spacing w:before="120" w:after="120" w:line="264" w:lineRule="auto"/>
    </w:pPr>
    <w:rPr>
      <w:rFonts w:eastAsia="SimSun"/>
      <w:sz w:val="18"/>
      <w:szCs w:val="18"/>
      <w:lang w:eastAsia="zh-CN"/>
    </w:rPr>
  </w:style>
  <w:style w:type="paragraph" w:customStyle="1" w:styleId="TableAbsoluteratingnote">
    <w:name w:val="Table: Absolute rating note"/>
    <w:basedOn w:val="Normal"/>
    <w:uiPriority w:val="29"/>
    <w:qFormat/>
    <w:rsid w:val="00B90C17"/>
    <w:pPr>
      <w:tabs>
        <w:tab w:val="left" w:pos="965"/>
        <w:tab w:val="right" w:leader="dot" w:pos="4097"/>
      </w:tabs>
      <w:spacing w:line="269" w:lineRule="auto"/>
      <w:ind w:left="965" w:hanging="965"/>
    </w:pPr>
    <w:rPr>
      <w:rFonts w:eastAsia="SimSun" w:cs="ArialMT"/>
      <w:sz w:val="18"/>
      <w:szCs w:val="18"/>
      <w:lang w:eastAsia="zh-CN"/>
    </w:rPr>
  </w:style>
  <w:style w:type="table" w:customStyle="1" w:styleId="Features2-column">
    <w:name w:val="Features 2-column"/>
    <w:basedOn w:val="TableNormal"/>
    <w:uiPriority w:val="99"/>
    <w:qFormat/>
    <w:rsid w:val="00D835B4"/>
    <w:tblPr>
      <w:tblInd w:w="2880" w:type="dxa"/>
    </w:tblPr>
    <w:tcPr>
      <w:shd w:val="clear" w:color="auto" w:fill="auto"/>
    </w:tcPr>
  </w:style>
  <w:style w:type="paragraph" w:customStyle="1" w:styleId="Warning">
    <w:name w:val="Warning:"/>
    <w:basedOn w:val="Caution"/>
    <w:next w:val="BodyText"/>
    <w:uiPriority w:val="22"/>
    <w:qFormat/>
    <w:rsid w:val="005B3EF9"/>
    <w:pPr>
      <w:numPr>
        <w:ilvl w:val="5"/>
      </w:numPr>
    </w:pPr>
  </w:style>
  <w:style w:type="paragraph" w:customStyle="1" w:styleId="zzLitHead">
    <w:name w:val="zz_Lit Head"/>
    <w:basedOn w:val="Normal"/>
    <w:uiPriority w:val="29"/>
    <w:semiHidden/>
    <w:rsid w:val="00F458C3"/>
    <w:pPr>
      <w:spacing w:after="60"/>
    </w:pPr>
    <w:rPr>
      <w:b/>
      <w:bCs/>
      <w:sz w:val="15"/>
      <w:szCs w:val="13"/>
    </w:rPr>
  </w:style>
  <w:style w:type="paragraph" w:customStyle="1" w:styleId="zzAddressText">
    <w:name w:val="zz_Address Text"/>
    <w:basedOn w:val="zzLitHead"/>
    <w:uiPriority w:val="29"/>
    <w:semiHidden/>
    <w:qFormat/>
    <w:rsid w:val="00F458C3"/>
    <w:pPr>
      <w:tabs>
        <w:tab w:val="left" w:pos="360"/>
      </w:tabs>
    </w:pPr>
    <w:rPr>
      <w:b w:val="0"/>
      <w:bCs w:val="0"/>
    </w:rPr>
  </w:style>
  <w:style w:type="paragraph" w:customStyle="1" w:styleId="zzCopyright">
    <w:name w:val="zz_Copyright"/>
    <w:basedOn w:val="Normal"/>
    <w:uiPriority w:val="29"/>
    <w:semiHidden/>
    <w:rsid w:val="00007452"/>
    <w:pPr>
      <w:spacing w:before="40" w:after="120" w:line="221" w:lineRule="auto"/>
    </w:pPr>
    <w:rPr>
      <w:bCs/>
      <w:sz w:val="15"/>
      <w:szCs w:val="14"/>
    </w:rPr>
  </w:style>
  <w:style w:type="paragraph" w:customStyle="1" w:styleId="zzDisclaimerLast">
    <w:name w:val="zz_Disclaimer Last"/>
    <w:basedOn w:val="Normal"/>
    <w:uiPriority w:val="29"/>
    <w:semiHidden/>
    <w:rsid w:val="00007452"/>
    <w:pPr>
      <w:spacing w:before="40"/>
    </w:pPr>
    <w:rPr>
      <w:bCs/>
      <w:sz w:val="12"/>
      <w:szCs w:val="10"/>
    </w:rPr>
  </w:style>
  <w:style w:type="paragraph" w:customStyle="1" w:styleId="zzTrademarks">
    <w:name w:val="zz_Trademarks"/>
    <w:uiPriority w:val="29"/>
    <w:semiHidden/>
    <w:qFormat/>
    <w:rsid w:val="00007452"/>
    <w:pPr>
      <w:spacing w:before="20" w:after="120" w:line="264" w:lineRule="auto"/>
    </w:pPr>
    <w:rPr>
      <w:rFonts w:ascii="Arial" w:hAnsi="Arial"/>
      <w:sz w:val="15"/>
      <w:szCs w:val="22"/>
    </w:rPr>
  </w:style>
  <w:style w:type="paragraph" w:styleId="Revision">
    <w:name w:val="Revision"/>
    <w:hidden/>
    <w:uiPriority w:val="99"/>
    <w:semiHidden/>
    <w:rsid w:val="004D1D48"/>
    <w:rPr>
      <w:rFonts w:ascii="Arial" w:hAnsi="Arial"/>
      <w:szCs w:val="22"/>
    </w:rPr>
  </w:style>
  <w:style w:type="paragraph" w:customStyle="1" w:styleId="Noteacr">
    <w:name w:val="Note acr"/>
    <w:basedOn w:val="Note"/>
    <w:uiPriority w:val="29"/>
    <w:qFormat/>
    <w:rsid w:val="005E077A"/>
    <w:pPr>
      <w:tabs>
        <w:tab w:val="clear" w:pos="1440"/>
        <w:tab w:val="clear" w:pos="1800"/>
        <w:tab w:val="left" w:pos="720"/>
        <w:tab w:val="left" w:pos="1080"/>
      </w:tabs>
      <w:ind w:left="1080"/>
    </w:pPr>
  </w:style>
  <w:style w:type="paragraph" w:customStyle="1" w:styleId="Features2BodyTextacross">
    <w:name w:val="Features 2: Body Text across"/>
    <w:basedOn w:val="Features2Bodytext"/>
    <w:uiPriority w:val="2"/>
    <w:semiHidden/>
    <w:unhideWhenUsed/>
    <w:qFormat/>
    <w:rsid w:val="00C46E6A"/>
    <w:pPr>
      <w:ind w:left="0"/>
    </w:pPr>
  </w:style>
  <w:style w:type="paragraph" w:customStyle="1" w:styleId="Features3FigureXacr">
    <w:name w:val="Features 3: Figure X. acr"/>
    <w:basedOn w:val="Features3FigureX"/>
    <w:next w:val="Figureplaceholder"/>
    <w:uiPriority w:val="2"/>
    <w:qFormat/>
    <w:rsid w:val="00E65560"/>
    <w:pPr>
      <w:tabs>
        <w:tab w:val="clear" w:pos="4680"/>
        <w:tab w:val="num" w:pos="1800"/>
      </w:tabs>
      <w:ind w:left="1800"/>
    </w:pPr>
  </w:style>
  <w:style w:type="paragraph" w:customStyle="1" w:styleId="Exampleacr">
    <w:name w:val="Example: acr"/>
    <w:basedOn w:val="Example"/>
    <w:uiPriority w:val="22"/>
    <w:qFormat/>
    <w:rsid w:val="0010369F"/>
    <w:pPr>
      <w:tabs>
        <w:tab w:val="clear" w:pos="1800"/>
        <w:tab w:val="num" w:pos="1080"/>
      </w:tabs>
      <w:ind w:left="1080"/>
    </w:pPr>
  </w:style>
  <w:style w:type="paragraph" w:customStyle="1" w:styleId="Title4NRND">
    <w:name w:val="Title 4: NRND"/>
    <w:basedOn w:val="Features0Heading"/>
    <w:qFormat/>
    <w:rsid w:val="00985046"/>
    <w:pPr>
      <w:pBdr>
        <w:bottom w:val="none" w:sz="0" w:space="0" w:color="auto"/>
      </w:pBdr>
      <w:spacing w:before="0"/>
      <w:jc w:val="right"/>
    </w:pPr>
  </w:style>
  <w:style w:type="paragraph" w:customStyle="1" w:styleId="Title5AtmelConfidentialNDApg1">
    <w:name w:val="Title 5: Atmel Confidential NDA (pg1)"/>
    <w:basedOn w:val="ListBullet"/>
    <w:unhideWhenUsed/>
    <w:qFormat/>
    <w:rsid w:val="00197626"/>
    <w:pPr>
      <w:numPr>
        <w:numId w:val="0"/>
      </w:numPr>
    </w:pPr>
    <w:rPr>
      <w:b/>
      <w:color w:val="FFFFFF"/>
      <w:sz w:val="16"/>
    </w:rPr>
  </w:style>
  <w:style w:type="paragraph" w:customStyle="1" w:styleId="Cautionacr">
    <w:name w:val="Caution: acr"/>
    <w:basedOn w:val="Caution"/>
    <w:uiPriority w:val="22"/>
    <w:qFormat/>
    <w:rsid w:val="0010369F"/>
    <w:pPr>
      <w:tabs>
        <w:tab w:val="clear" w:pos="1440"/>
        <w:tab w:val="clear" w:pos="1800"/>
        <w:tab w:val="left" w:pos="1080"/>
      </w:tabs>
      <w:ind w:left="1080"/>
    </w:pPr>
  </w:style>
  <w:style w:type="paragraph" w:customStyle="1" w:styleId="Warningacr">
    <w:name w:val="Warning: acr"/>
    <w:basedOn w:val="Warning"/>
    <w:next w:val="BodyTextacross"/>
    <w:uiPriority w:val="22"/>
    <w:qFormat/>
    <w:rsid w:val="00203F46"/>
    <w:pPr>
      <w:tabs>
        <w:tab w:val="clear" w:pos="1800"/>
        <w:tab w:val="left" w:pos="1080"/>
      </w:tabs>
      <w:ind w:left="1080"/>
    </w:pPr>
  </w:style>
  <w:style w:type="paragraph" w:customStyle="1" w:styleId="Code0titleacr">
    <w:name w:val="Code 0: title acr"/>
    <w:basedOn w:val="Code0title"/>
    <w:uiPriority w:val="29"/>
    <w:semiHidden/>
    <w:unhideWhenUsed/>
    <w:qFormat/>
    <w:rsid w:val="0028502B"/>
    <w:pPr>
      <w:ind w:left="0"/>
    </w:pPr>
  </w:style>
  <w:style w:type="paragraph" w:customStyle="1" w:styleId="Code1bodytextacr">
    <w:name w:val="Code 1: body text acr"/>
    <w:basedOn w:val="Code1bodytext"/>
    <w:uiPriority w:val="29"/>
    <w:semiHidden/>
    <w:unhideWhenUsed/>
    <w:qFormat/>
    <w:rsid w:val="00E0504B"/>
    <w:pPr>
      <w:ind w:left="360"/>
    </w:pPr>
  </w:style>
  <w:style w:type="paragraph" w:customStyle="1" w:styleId="Code2codetextacr">
    <w:name w:val="Code 2: code text acr"/>
    <w:basedOn w:val="Code2codetext"/>
    <w:uiPriority w:val="29"/>
    <w:semiHidden/>
    <w:unhideWhenUsed/>
    <w:qFormat/>
    <w:rsid w:val="00E0504B"/>
    <w:pPr>
      <w:ind w:left="720"/>
    </w:pPr>
  </w:style>
  <w:style w:type="paragraph" w:customStyle="1" w:styleId="FigureX-XTitleacr">
    <w:name w:val="Figure X-X. Title acr"/>
    <w:basedOn w:val="FigureX-XTitle"/>
    <w:next w:val="Figureplaceholderacr"/>
    <w:uiPriority w:val="7"/>
    <w:qFormat/>
    <w:rsid w:val="004A749E"/>
    <w:pPr>
      <w:tabs>
        <w:tab w:val="clear" w:pos="1800"/>
        <w:tab w:val="clear" w:pos="1980"/>
        <w:tab w:val="clear" w:pos="2160"/>
        <w:tab w:val="left" w:pos="1080"/>
        <w:tab w:val="left" w:pos="1260"/>
        <w:tab w:val="left" w:pos="1440"/>
      </w:tabs>
      <w:ind w:left="1080"/>
    </w:pPr>
  </w:style>
  <w:style w:type="paragraph" w:customStyle="1" w:styleId="Notes1acr">
    <w:name w:val="Notes 1. acr"/>
    <w:basedOn w:val="Notes1"/>
    <w:uiPriority w:val="29"/>
    <w:qFormat/>
    <w:rsid w:val="00227ABA"/>
    <w:pPr>
      <w:tabs>
        <w:tab w:val="clear" w:pos="1440"/>
        <w:tab w:val="clear" w:pos="1800"/>
        <w:tab w:val="num" w:pos="720"/>
        <w:tab w:val="left" w:pos="1080"/>
      </w:tabs>
      <w:ind w:left="1080"/>
    </w:pPr>
  </w:style>
  <w:style w:type="paragraph" w:customStyle="1" w:styleId="Notesacr">
    <w:name w:val="Notes +. acr"/>
    <w:basedOn w:val="Notes0"/>
    <w:uiPriority w:val="29"/>
    <w:qFormat/>
    <w:rsid w:val="009C5A2D"/>
    <w:pPr>
      <w:tabs>
        <w:tab w:val="clear" w:pos="1800"/>
        <w:tab w:val="num" w:pos="1080"/>
      </w:tabs>
      <w:ind w:left="1137"/>
    </w:pPr>
  </w:style>
  <w:style w:type="paragraph" w:customStyle="1" w:styleId="zzSummaryNDA">
    <w:name w:val="zz_Summary NDA"/>
    <w:basedOn w:val="Normal"/>
    <w:uiPriority w:val="29"/>
    <w:semiHidden/>
    <w:qFormat/>
    <w:rsid w:val="00D257DC"/>
    <w:pPr>
      <w:framePr w:wrap="notBeside" w:vAnchor="page" w:hAnchor="text" w:y="1" w:anchorLock="1"/>
      <w:suppressAutoHyphens/>
      <w:autoSpaceDE w:val="0"/>
      <w:autoSpaceDN w:val="0"/>
      <w:adjustRightInd w:val="0"/>
      <w:spacing w:line="220" w:lineRule="atLeast"/>
    </w:pPr>
    <w:rPr>
      <w:rFonts w:cs="Arial"/>
      <w:b/>
      <w:bCs/>
      <w:color w:val="008FFF"/>
      <w:sz w:val="18"/>
      <w:szCs w:val="18"/>
    </w:rPr>
  </w:style>
  <w:style w:type="paragraph" w:customStyle="1" w:styleId="zzDraft">
    <w:name w:val="zz_Draft"/>
    <w:basedOn w:val="Normal"/>
    <w:uiPriority w:val="29"/>
    <w:qFormat/>
    <w:rsid w:val="00D257DC"/>
    <w:pPr>
      <w:suppressAutoHyphens/>
      <w:autoSpaceDE w:val="0"/>
      <w:autoSpaceDN w:val="0"/>
      <w:adjustRightInd w:val="0"/>
      <w:spacing w:line="1200" w:lineRule="atLeast"/>
    </w:pPr>
    <w:rPr>
      <w:rFonts w:cs="Arial"/>
      <w:b/>
      <w:bCs/>
      <w:color w:val="D9D9D9"/>
      <w:spacing w:val="200"/>
      <w:w w:val="95"/>
      <w:sz w:val="100"/>
      <w:szCs w:val="100"/>
    </w:rPr>
  </w:style>
  <w:style w:type="paragraph" w:customStyle="1" w:styleId="zzSummaryNA">
    <w:name w:val="zz_Summary N/A"/>
    <w:basedOn w:val="Normal"/>
    <w:uiPriority w:val="29"/>
    <w:qFormat/>
    <w:rsid w:val="002A6FD6"/>
    <w:pPr>
      <w:suppressAutoHyphens/>
      <w:autoSpaceDE w:val="0"/>
      <w:autoSpaceDN w:val="0"/>
      <w:adjustRightInd w:val="0"/>
      <w:spacing w:line="220" w:lineRule="atLeast"/>
    </w:pPr>
    <w:rPr>
      <w:rFonts w:cs="Arial"/>
      <w:b/>
      <w:bCs/>
      <w:vanish/>
      <w:color w:val="008FFF"/>
      <w:sz w:val="18"/>
      <w:szCs w:val="18"/>
    </w:rPr>
  </w:style>
  <w:style w:type="paragraph" w:customStyle="1" w:styleId="ErrataSolution">
    <w:name w:val="Errata Solution"/>
    <w:basedOn w:val="ErrataProblem"/>
    <w:next w:val="BodyText"/>
    <w:uiPriority w:val="30"/>
    <w:qFormat/>
    <w:rsid w:val="001555FC"/>
    <w:pPr>
      <w:tabs>
        <w:tab w:val="clear" w:pos="1080"/>
      </w:tabs>
      <w:spacing w:before="0" w:after="360"/>
      <w:ind w:left="1080"/>
    </w:pPr>
    <w:rPr>
      <w:b w:val="0"/>
    </w:rPr>
  </w:style>
  <w:style w:type="paragraph" w:customStyle="1" w:styleId="Features3TableXacr">
    <w:name w:val="Features 3: Table X. acr"/>
    <w:basedOn w:val="Features3TableX"/>
    <w:next w:val="Tabletext"/>
    <w:uiPriority w:val="2"/>
    <w:qFormat/>
    <w:rsid w:val="00D830CA"/>
    <w:pPr>
      <w:tabs>
        <w:tab w:val="clear" w:pos="4680"/>
        <w:tab w:val="num" w:pos="1800"/>
      </w:tabs>
      <w:ind w:left="1800"/>
    </w:pPr>
  </w:style>
  <w:style w:type="paragraph" w:customStyle="1" w:styleId="zzlastpagestart">
    <w:name w:val="zz_last page start"/>
    <w:basedOn w:val="Normal"/>
    <w:uiPriority w:val="99"/>
    <w:semiHidden/>
    <w:qFormat/>
    <w:rsid w:val="00EA2B56"/>
    <w:pPr>
      <w:pageBreakBefore/>
      <w:widowControl w:val="0"/>
      <w:contextualSpacing/>
    </w:pPr>
    <w:rPr>
      <w:noProof/>
      <w:color w:val="C00000"/>
      <w:sz w:val="52"/>
      <w:lang w:eastAsia="ko-KR"/>
    </w:rPr>
  </w:style>
  <w:style w:type="table" w:customStyle="1" w:styleId="TableAtmelOrdering">
    <w:name w:val="Table: Atmel Ordering"/>
    <w:basedOn w:val="TableNormal"/>
    <w:uiPriority w:val="99"/>
    <w:qFormat/>
    <w:rsid w:val="003C0B7F"/>
    <w:rPr>
      <w:rFonts w:ascii="Arial" w:hAnsi="Arial"/>
    </w:rPr>
    <w:tblPr>
      <w:tblStyleRowBandSize w:val="1"/>
      <w:tblInd w:w="792" w:type="dxa"/>
    </w:tblPr>
    <w:tblStylePr w:type="firstRow">
      <w:tblPr/>
      <w:tcPr>
        <w:tcBorders>
          <w:top w:val="single" w:sz="8" w:space="0" w:color="A7A9AB"/>
          <w:left w:val="single" w:sz="8" w:space="0" w:color="A7A9AB"/>
          <w:bottom w:val="single" w:sz="8" w:space="0" w:color="A7A9AB"/>
          <w:right w:val="single" w:sz="8" w:space="0" w:color="A7A9AB"/>
          <w:insideH w:val="single" w:sz="8" w:space="0" w:color="A7A9AB"/>
          <w:insideV w:val="single" w:sz="8" w:space="0" w:color="A7A9AB"/>
          <w:tl2br w:val="nil"/>
          <w:tr2bl w:val="nil"/>
        </w:tcBorders>
        <w:shd w:val="clear" w:color="auto" w:fill="585858"/>
      </w:tcPr>
    </w:tblStylePr>
    <w:tblStylePr w:type="band1Horz">
      <w:tblPr/>
      <w:tcPr>
        <w:tcBorders>
          <w:top w:val="single" w:sz="8" w:space="0" w:color="A7A9AB"/>
          <w:left w:val="single" w:sz="8" w:space="0" w:color="A7A9AB"/>
          <w:bottom w:val="single" w:sz="8" w:space="0" w:color="A7A9AB"/>
          <w:right w:val="single" w:sz="8" w:space="0" w:color="A7A9AB"/>
          <w:insideH w:val="single" w:sz="8" w:space="0" w:color="A7A9AB"/>
          <w:insideV w:val="single" w:sz="8" w:space="0" w:color="A7A9AB"/>
          <w:tl2br w:val="nil"/>
          <w:tr2bl w:val="nil"/>
        </w:tcBorders>
        <w:shd w:val="clear" w:color="auto" w:fill="F2F2F2"/>
      </w:tcPr>
    </w:tblStylePr>
    <w:tblStylePr w:type="band2Horz">
      <w:tblPr/>
      <w:tcPr>
        <w:tcBorders>
          <w:top w:val="single" w:sz="8" w:space="0" w:color="A7A9AB"/>
          <w:left w:val="single" w:sz="8" w:space="0" w:color="A7A9AB"/>
          <w:bottom w:val="single" w:sz="8" w:space="0" w:color="A7A9AB"/>
          <w:right w:val="single" w:sz="8" w:space="0" w:color="A7A9AB"/>
          <w:insideH w:val="single" w:sz="8" w:space="0" w:color="A7A9AB"/>
          <w:insideV w:val="single" w:sz="8" w:space="0" w:color="A7A9AB"/>
          <w:tl2br w:val="nil"/>
          <w:tr2bl w:val="nil"/>
        </w:tcBorders>
        <w:shd w:val="clear" w:color="auto" w:fill="F2F2F2"/>
      </w:tcPr>
    </w:tblStylePr>
  </w:style>
  <w:style w:type="paragraph" w:customStyle="1" w:styleId="Body">
    <w:name w:val="Body"/>
    <w:uiPriority w:val="99"/>
    <w:rsid w:val="00E60EDB"/>
    <w:pPr>
      <w:autoSpaceDE w:val="0"/>
      <w:autoSpaceDN w:val="0"/>
      <w:adjustRightInd w:val="0"/>
      <w:spacing w:line="280" w:lineRule="atLeast"/>
    </w:pPr>
    <w:rPr>
      <w:rFonts w:ascii="Times New Roman" w:hAnsi="Times New Roman"/>
      <w:color w:val="000000"/>
      <w:w w:val="0"/>
      <w:sz w:val="24"/>
      <w:szCs w:val="24"/>
    </w:rPr>
  </w:style>
  <w:style w:type="paragraph" w:customStyle="1" w:styleId="Features1Bulletacr">
    <w:name w:val="Features 1: Bullet acr"/>
    <w:basedOn w:val="Features1Bullet"/>
    <w:uiPriority w:val="2"/>
    <w:qFormat/>
    <w:rsid w:val="00F640D4"/>
    <w:pPr>
      <w:tabs>
        <w:tab w:val="clear" w:pos="3870"/>
        <w:tab w:val="left" w:pos="990"/>
      </w:tabs>
      <w:ind w:left="990"/>
    </w:pPr>
  </w:style>
  <w:style w:type="paragraph" w:customStyle="1" w:styleId="Features1Bulletindacr">
    <w:name w:val="Features 1: Bullet ind acr"/>
    <w:basedOn w:val="Features1Bulletind"/>
    <w:uiPriority w:val="2"/>
    <w:qFormat/>
    <w:rsid w:val="002635AF"/>
    <w:pPr>
      <w:tabs>
        <w:tab w:val="clear" w:pos="4320"/>
        <w:tab w:val="left" w:pos="1440"/>
      </w:tabs>
      <w:ind w:left="1440"/>
    </w:pPr>
  </w:style>
  <w:style w:type="paragraph" w:customStyle="1" w:styleId="Features1Bulletindindacr">
    <w:name w:val="Features 1: Bullet ind ind acr"/>
    <w:basedOn w:val="Features1Bulletindind"/>
    <w:uiPriority w:val="2"/>
    <w:qFormat/>
    <w:rsid w:val="00DB3548"/>
    <w:pPr>
      <w:tabs>
        <w:tab w:val="clear" w:pos="4770"/>
        <w:tab w:val="left" w:pos="1890"/>
      </w:tabs>
      <w:ind w:left="1890"/>
    </w:pPr>
  </w:style>
  <w:style w:type="paragraph" w:customStyle="1" w:styleId="Features0Headingacr">
    <w:name w:val="Features 0: Heading acr"/>
    <w:basedOn w:val="Features0Heading"/>
    <w:next w:val="BodyText"/>
    <w:uiPriority w:val="2"/>
    <w:qFormat/>
    <w:rsid w:val="009F0949"/>
    <w:pPr>
      <w:ind w:left="720"/>
    </w:pPr>
  </w:style>
  <w:style w:type="table" w:customStyle="1" w:styleId="TableAtmelRegister">
    <w:name w:val="Table: Atmel Register"/>
    <w:basedOn w:val="TableNormal"/>
    <w:uiPriority w:val="99"/>
    <w:qFormat/>
    <w:rsid w:val="00A2759D"/>
    <w:tblPr>
      <w:tblStyleRowBandSize w:val="1"/>
      <w:tblInd w:w="792" w:type="dxa"/>
    </w:tblPr>
    <w:tblStylePr w:type="firstRow">
      <w:rPr>
        <w:color w:val="FFFFFF"/>
      </w:rPr>
      <w:tblPr/>
      <w:tcPr>
        <w:tcBorders>
          <w:top w:val="single" w:sz="8" w:space="0" w:color="A7A9AB"/>
          <w:left w:val="single" w:sz="8" w:space="0" w:color="A7A9AB"/>
          <w:bottom w:val="single" w:sz="8" w:space="0" w:color="A7A9AB"/>
          <w:right w:val="single" w:sz="8" w:space="0" w:color="A7A9AB"/>
          <w:insideH w:val="single" w:sz="8" w:space="0" w:color="A7A9AB"/>
          <w:insideV w:val="single" w:sz="8" w:space="0" w:color="A7A9AB"/>
          <w:tl2br w:val="nil"/>
          <w:tr2bl w:val="nil"/>
        </w:tcBorders>
        <w:shd w:val="clear" w:color="auto" w:fill="585858"/>
      </w:tcPr>
    </w:tblStylePr>
    <w:tblStylePr w:type="band1Horz">
      <w:tblPr/>
      <w:tcPr>
        <w:tcBorders>
          <w:top w:val="single" w:sz="8" w:space="0" w:color="A7A9AB"/>
          <w:left w:val="single" w:sz="8" w:space="0" w:color="A7A9AB"/>
          <w:bottom w:val="single" w:sz="8" w:space="0" w:color="A7A9AB"/>
          <w:right w:val="single" w:sz="8" w:space="0" w:color="A7A9AB"/>
          <w:insideH w:val="single" w:sz="8" w:space="0" w:color="A7A9AB"/>
          <w:insideV w:val="single" w:sz="8" w:space="0" w:color="A7A9AB"/>
          <w:tl2br w:val="nil"/>
          <w:tr2bl w:val="nil"/>
        </w:tcBorders>
      </w:tcPr>
    </w:tblStylePr>
    <w:tblStylePr w:type="band2Horz">
      <w:tblPr/>
      <w:tcPr>
        <w:tcBorders>
          <w:top w:val="single" w:sz="8" w:space="0" w:color="A7A9AB"/>
          <w:left w:val="single" w:sz="8" w:space="0" w:color="A7A9AB"/>
          <w:bottom w:val="single" w:sz="8" w:space="0" w:color="A7A9AB"/>
          <w:right w:val="single" w:sz="8" w:space="0" w:color="A7A9AB"/>
          <w:insideH w:val="single" w:sz="8" w:space="0" w:color="A7A9AB"/>
          <w:insideV w:val="single" w:sz="8" w:space="0" w:color="A7A9AB"/>
          <w:tl2br w:val="nil"/>
          <w:tr2bl w:val="nil"/>
        </w:tcBorders>
      </w:tcPr>
    </w:tblStylePr>
  </w:style>
  <w:style w:type="paragraph" w:customStyle="1" w:styleId="nname">
    <w:name w:val="n.name"/>
    <w:basedOn w:val="BodyText"/>
    <w:qFormat/>
    <w:rsid w:val="00737F6B"/>
    <w:pPr>
      <w:numPr>
        <w:numId w:val="25"/>
      </w:numPr>
      <w:tabs>
        <w:tab w:val="clear" w:pos="1080"/>
        <w:tab w:val="clear" w:pos="1440"/>
      </w:tabs>
    </w:pPr>
  </w:style>
  <w:style w:type="numbering" w:customStyle="1" w:styleId="Registers">
    <w:name w:val="Registers"/>
    <w:uiPriority w:val="99"/>
    <w:rsid w:val="00737F6B"/>
    <w:pPr>
      <w:numPr>
        <w:numId w:val="24"/>
      </w:numPr>
    </w:pPr>
  </w:style>
  <w:style w:type="paragraph" w:customStyle="1" w:styleId="addaddress">
    <w:name w:val="add.address"/>
    <w:basedOn w:val="BodyText"/>
    <w:qFormat/>
    <w:rsid w:val="00737F6B"/>
    <w:pPr>
      <w:numPr>
        <w:ilvl w:val="1"/>
        <w:numId w:val="25"/>
      </w:numPr>
      <w:tabs>
        <w:tab w:val="clear" w:pos="1080"/>
        <w:tab w:val="clear" w:pos="1440"/>
      </w:tabs>
    </w:pPr>
  </w:style>
  <w:style w:type="paragraph" w:customStyle="1" w:styleId="accaccess">
    <w:name w:val="acc.access"/>
    <w:basedOn w:val="BodyText"/>
    <w:link w:val="accaccessChar"/>
    <w:qFormat/>
    <w:rsid w:val="00737F6B"/>
    <w:pPr>
      <w:numPr>
        <w:ilvl w:val="2"/>
        <w:numId w:val="25"/>
      </w:numPr>
      <w:tabs>
        <w:tab w:val="clear" w:pos="1080"/>
        <w:tab w:val="clear" w:pos="1440"/>
      </w:tabs>
    </w:pPr>
  </w:style>
  <w:style w:type="paragraph" w:customStyle="1" w:styleId="rereset">
    <w:name w:val="re.reset"/>
    <w:basedOn w:val="BodyText"/>
    <w:qFormat/>
    <w:rsid w:val="00737F6B"/>
    <w:pPr>
      <w:numPr>
        <w:ilvl w:val="3"/>
        <w:numId w:val="25"/>
      </w:numPr>
      <w:tabs>
        <w:tab w:val="clear" w:pos="1080"/>
        <w:tab w:val="clear" w:pos="1440"/>
      </w:tabs>
    </w:pPr>
  </w:style>
  <w:style w:type="paragraph" w:styleId="TOC5">
    <w:name w:val="toc 5"/>
    <w:basedOn w:val="TOC2"/>
    <w:next w:val="Normal"/>
    <w:autoRedefine/>
    <w:uiPriority w:val="39"/>
    <w:unhideWhenUsed/>
    <w:rsid w:val="0056030C"/>
    <w:pPr>
      <w:ind w:left="4500" w:hanging="540"/>
    </w:pPr>
  </w:style>
  <w:style w:type="paragraph" w:styleId="TOC6">
    <w:name w:val="toc 6"/>
    <w:basedOn w:val="TOC4"/>
    <w:next w:val="Normal"/>
    <w:autoRedefine/>
    <w:uiPriority w:val="39"/>
    <w:unhideWhenUsed/>
    <w:rsid w:val="00485624"/>
    <w:pPr>
      <w:tabs>
        <w:tab w:val="clear" w:pos="6120"/>
        <w:tab w:val="clear" w:pos="6210"/>
        <w:tab w:val="clear" w:pos="6300"/>
        <w:tab w:val="clear" w:pos="6390"/>
        <w:tab w:val="clear" w:pos="6480"/>
        <w:tab w:val="clear" w:pos="6570"/>
        <w:tab w:val="clear" w:pos="6660"/>
      </w:tabs>
      <w:ind w:left="4500" w:firstLine="0"/>
    </w:pPr>
  </w:style>
  <w:style w:type="paragraph" w:customStyle="1" w:styleId="ErrataIssue">
    <w:name w:val="Errata Issue"/>
    <w:basedOn w:val="ErrataProblem"/>
    <w:next w:val="ErrataWorkaround"/>
    <w:qFormat/>
    <w:rsid w:val="00472E75"/>
    <w:pPr>
      <w:numPr>
        <w:ilvl w:val="5"/>
        <w:numId w:val="3"/>
      </w:numPr>
      <w:tabs>
        <w:tab w:val="clear" w:pos="1080"/>
        <w:tab w:val="clear" w:pos="1440"/>
        <w:tab w:val="clear" w:pos="1800"/>
      </w:tabs>
    </w:pPr>
  </w:style>
  <w:style w:type="paragraph" w:customStyle="1" w:styleId="ErrataWorkaround">
    <w:name w:val="Errata Workaround"/>
    <w:basedOn w:val="ErrataIssue"/>
    <w:next w:val="ErrataResolution"/>
    <w:qFormat/>
    <w:rsid w:val="00472E75"/>
    <w:pPr>
      <w:numPr>
        <w:ilvl w:val="6"/>
      </w:numPr>
    </w:pPr>
    <w:rPr>
      <w:b w:val="0"/>
    </w:rPr>
  </w:style>
  <w:style w:type="paragraph" w:customStyle="1" w:styleId="ErrataResolution">
    <w:name w:val="Errata Resolution"/>
    <w:basedOn w:val="ErrataIssue"/>
    <w:next w:val="BodyText"/>
    <w:qFormat/>
    <w:rsid w:val="00FC5C4E"/>
    <w:pPr>
      <w:numPr>
        <w:ilvl w:val="7"/>
      </w:numPr>
    </w:pPr>
    <w:rPr>
      <w:b w:val="0"/>
    </w:rPr>
  </w:style>
  <w:style w:type="paragraph" w:styleId="BalloonText">
    <w:name w:val="Balloon Text"/>
    <w:basedOn w:val="Normal"/>
    <w:link w:val="BalloonTextChar"/>
    <w:uiPriority w:val="99"/>
    <w:semiHidden/>
    <w:rsid w:val="00FB21EC"/>
    <w:rPr>
      <w:rFonts w:ascii="Tahoma" w:hAnsi="Tahoma" w:cs="Tahoma"/>
      <w:sz w:val="16"/>
      <w:szCs w:val="16"/>
    </w:rPr>
  </w:style>
  <w:style w:type="character" w:customStyle="1" w:styleId="BalloonTextChar">
    <w:name w:val="Balloon Text Char"/>
    <w:basedOn w:val="DefaultParagraphFont"/>
    <w:link w:val="BalloonText"/>
    <w:uiPriority w:val="99"/>
    <w:semiHidden/>
    <w:rsid w:val="00FB21EC"/>
    <w:rPr>
      <w:rFonts w:ascii="Tahoma" w:hAnsi="Tahoma" w:cs="Tahoma"/>
      <w:sz w:val="16"/>
      <w:szCs w:val="16"/>
    </w:rPr>
  </w:style>
  <w:style w:type="paragraph" w:styleId="Caption">
    <w:name w:val="caption"/>
    <w:basedOn w:val="Normal"/>
    <w:next w:val="Normal"/>
    <w:uiPriority w:val="35"/>
    <w:unhideWhenUsed/>
    <w:qFormat/>
    <w:rsid w:val="00AF4ACE"/>
    <w:rPr>
      <w:b/>
      <w:bCs/>
      <w:szCs w:val="20"/>
    </w:rPr>
  </w:style>
  <w:style w:type="paragraph" w:customStyle="1" w:styleId="Default">
    <w:name w:val="Default"/>
    <w:rsid w:val="005A349F"/>
    <w:pPr>
      <w:autoSpaceDE w:val="0"/>
      <w:autoSpaceDN w:val="0"/>
      <w:adjustRightInd w:val="0"/>
    </w:pPr>
    <w:rPr>
      <w:rFonts w:ascii="Calibri" w:hAnsi="Calibri" w:cs="Calibri"/>
      <w:color w:val="000000"/>
      <w:sz w:val="24"/>
      <w:szCs w:val="24"/>
    </w:rPr>
  </w:style>
  <w:style w:type="paragraph" w:styleId="TOCHeading">
    <w:name w:val="TOC Heading"/>
    <w:basedOn w:val="Heading1"/>
    <w:next w:val="Normal"/>
    <w:uiPriority w:val="39"/>
    <w:semiHidden/>
    <w:unhideWhenUsed/>
    <w:qFormat/>
    <w:rsid w:val="00FD3958"/>
    <w:pPr>
      <w:numPr>
        <w:numId w:val="0"/>
      </w:numPr>
      <w:spacing w:before="480" w:after="0" w:line="276" w:lineRule="auto"/>
      <w:contextualSpacing w:val="0"/>
      <w:outlineLvl w:val="9"/>
    </w:pPr>
    <w:rPr>
      <w:rFonts w:asciiTheme="majorHAnsi" w:eastAsiaTheme="majorEastAsia" w:hAnsiTheme="majorHAnsi" w:cstheme="majorBidi"/>
      <w:color w:val="365F91" w:themeColor="accent1" w:themeShade="BF"/>
    </w:rPr>
  </w:style>
  <w:style w:type="paragraph" w:customStyle="1" w:styleId="acaddresscorporate">
    <w:name w:val="ac.address corporate"/>
    <w:rsid w:val="00675651"/>
    <w:pPr>
      <w:tabs>
        <w:tab w:val="left" w:pos="1680"/>
        <w:tab w:val="left" w:pos="5160"/>
        <w:tab w:val="left" w:pos="6960"/>
        <w:tab w:val="left" w:pos="8740"/>
        <w:tab w:val="right" w:pos="10200"/>
      </w:tabs>
      <w:autoSpaceDE w:val="0"/>
      <w:autoSpaceDN w:val="0"/>
      <w:spacing w:line="180" w:lineRule="atLeast"/>
      <w:textAlignment w:val="baseline"/>
    </w:pPr>
    <w:rPr>
      <w:rFonts w:ascii="Arial" w:eastAsia="Times New Roman" w:hAnsi="Arial" w:cs="Arial"/>
      <w:color w:val="000000"/>
      <w:sz w:val="14"/>
      <w:szCs w:val="14"/>
    </w:rPr>
  </w:style>
  <w:style w:type="paragraph" w:customStyle="1" w:styleId="bbody">
    <w:name w:val="b.body"/>
    <w:uiPriority w:val="99"/>
    <w:qFormat/>
    <w:rsid w:val="00675651"/>
    <w:pPr>
      <w:suppressAutoHyphens/>
      <w:autoSpaceDE w:val="0"/>
      <w:autoSpaceDN w:val="0"/>
      <w:spacing w:before="80" w:after="80" w:line="260" w:lineRule="atLeast"/>
      <w:ind w:left="720"/>
      <w:textAlignment w:val="baseline"/>
    </w:pPr>
    <w:rPr>
      <w:rFonts w:ascii="Arial" w:eastAsia="Times New Roman" w:hAnsi="Arial" w:cs="Arial"/>
      <w:color w:val="000000"/>
    </w:rPr>
  </w:style>
  <w:style w:type="paragraph" w:customStyle="1" w:styleId="crcopyright">
    <w:name w:val="cr.copyright"/>
    <w:next w:val="Normal"/>
    <w:rsid w:val="00675651"/>
    <w:pPr>
      <w:tabs>
        <w:tab w:val="right" w:pos="10230"/>
      </w:tabs>
      <w:suppressAutoHyphens/>
      <w:autoSpaceDE w:val="0"/>
      <w:autoSpaceDN w:val="0"/>
      <w:spacing w:line="160" w:lineRule="atLeast"/>
      <w:textAlignment w:val="baseline"/>
    </w:pPr>
    <w:rPr>
      <w:rFonts w:ascii="Arial" w:eastAsia="Times New Roman" w:hAnsi="Arial" w:cs="Arial"/>
      <w:color w:val="000000"/>
      <w:sz w:val="14"/>
      <w:szCs w:val="14"/>
    </w:rPr>
  </w:style>
  <w:style w:type="paragraph" w:customStyle="1" w:styleId="ddisclaimer">
    <w:name w:val="d.disclaimer"/>
    <w:rsid w:val="00675651"/>
    <w:pPr>
      <w:suppressAutoHyphens/>
      <w:autoSpaceDE w:val="0"/>
      <w:autoSpaceDN w:val="0"/>
      <w:spacing w:after="100" w:line="140" w:lineRule="atLeast"/>
      <w:jc w:val="both"/>
      <w:textAlignment w:val="baseline"/>
    </w:pPr>
    <w:rPr>
      <w:rFonts w:ascii="Arial" w:eastAsia="Times New Roman" w:hAnsi="Arial" w:cs="Arial"/>
      <w:color w:val="000000"/>
      <w:spacing w:val="3"/>
      <w:sz w:val="12"/>
      <w:szCs w:val="12"/>
    </w:rPr>
  </w:style>
  <w:style w:type="paragraph" w:customStyle="1" w:styleId="flfooterleft">
    <w:name w:val="fl.footer left"/>
    <w:next w:val="fnlfilenameleft"/>
    <w:rsid w:val="00675651"/>
    <w:pPr>
      <w:autoSpaceDE w:val="0"/>
      <w:autoSpaceDN w:val="0"/>
      <w:spacing w:line="260" w:lineRule="atLeast"/>
      <w:ind w:left="720"/>
      <w:textAlignment w:val="baseline"/>
    </w:pPr>
    <w:rPr>
      <w:rFonts w:ascii="Arial" w:eastAsia="Times New Roman" w:hAnsi="Arial" w:cs="Arial"/>
      <w:color w:val="000000"/>
    </w:rPr>
  </w:style>
  <w:style w:type="paragraph" w:customStyle="1" w:styleId="fnlfilenameleft">
    <w:name w:val="fnl.filename left"/>
    <w:rsid w:val="00675651"/>
    <w:pPr>
      <w:autoSpaceDE w:val="0"/>
      <w:autoSpaceDN w:val="0"/>
      <w:spacing w:line="140" w:lineRule="atLeast"/>
      <w:ind w:left="720"/>
      <w:textAlignment w:val="baseline"/>
    </w:pPr>
    <w:rPr>
      <w:rFonts w:ascii="Arial" w:eastAsia="Times New Roman" w:hAnsi="Arial" w:cs="Arial"/>
      <w:color w:val="000000"/>
      <w:sz w:val="12"/>
      <w:szCs w:val="12"/>
    </w:rPr>
  </w:style>
  <w:style w:type="paragraph" w:customStyle="1" w:styleId="fnrfilenameright">
    <w:name w:val="fnr.filename right"/>
    <w:rsid w:val="00675651"/>
    <w:pPr>
      <w:autoSpaceDE w:val="0"/>
      <w:autoSpaceDN w:val="0"/>
      <w:spacing w:line="140" w:lineRule="atLeast"/>
      <w:ind w:right="720"/>
      <w:jc w:val="right"/>
      <w:textAlignment w:val="baseline"/>
    </w:pPr>
    <w:rPr>
      <w:rFonts w:ascii="Arial" w:eastAsia="Times New Roman" w:hAnsi="Arial" w:cs="Arial"/>
      <w:color w:val="000000"/>
      <w:sz w:val="12"/>
      <w:szCs w:val="12"/>
    </w:rPr>
  </w:style>
  <w:style w:type="paragraph" w:customStyle="1" w:styleId="fnrwfilenamerightwhite">
    <w:name w:val="fnrw.filename right white"/>
    <w:rsid w:val="00675651"/>
    <w:pPr>
      <w:autoSpaceDE w:val="0"/>
      <w:autoSpaceDN w:val="0"/>
      <w:spacing w:line="140" w:lineRule="atLeast"/>
      <w:jc w:val="right"/>
      <w:textAlignment w:val="baseline"/>
    </w:pPr>
    <w:rPr>
      <w:rFonts w:ascii="Arial" w:eastAsia="Times New Roman" w:hAnsi="Arial" w:cs="Arial"/>
      <w:color w:val="FFFFFF"/>
      <w:sz w:val="12"/>
      <w:szCs w:val="12"/>
    </w:rPr>
  </w:style>
  <w:style w:type="paragraph" w:customStyle="1" w:styleId="frfooterright">
    <w:name w:val="fr.footer right"/>
    <w:next w:val="fnrfilenameright"/>
    <w:rsid w:val="00675651"/>
    <w:pPr>
      <w:autoSpaceDE w:val="0"/>
      <w:autoSpaceDN w:val="0"/>
      <w:spacing w:line="260" w:lineRule="atLeast"/>
      <w:ind w:right="720"/>
      <w:jc w:val="right"/>
      <w:textAlignment w:val="baseline"/>
    </w:pPr>
    <w:rPr>
      <w:rFonts w:ascii="Arial" w:eastAsia="Times New Roman" w:hAnsi="Arial" w:cs="Arial"/>
      <w:color w:val="000000"/>
    </w:rPr>
  </w:style>
  <w:style w:type="paragraph" w:customStyle="1" w:styleId="ndalNDAlt">
    <w:name w:val="ndal.NDA lt"/>
    <w:rsid w:val="00675651"/>
    <w:pPr>
      <w:suppressAutoHyphens/>
      <w:autoSpaceDE w:val="0"/>
      <w:autoSpaceDN w:val="0"/>
      <w:spacing w:line="200" w:lineRule="atLeast"/>
      <w:ind w:left="720"/>
      <w:textAlignment w:val="baseline"/>
    </w:pPr>
    <w:rPr>
      <w:rFonts w:ascii="Arial" w:eastAsia="Times New Roman" w:hAnsi="Arial" w:cs="Arial"/>
      <w:color w:val="008FFF"/>
      <w:w w:val="92"/>
      <w:sz w:val="17"/>
      <w:szCs w:val="17"/>
    </w:rPr>
  </w:style>
  <w:style w:type="paragraph" w:customStyle="1" w:styleId="ndarNDArt">
    <w:name w:val="ndar.NDA rt"/>
    <w:rsid w:val="00675651"/>
    <w:pPr>
      <w:suppressAutoHyphens/>
      <w:autoSpaceDE w:val="0"/>
      <w:autoSpaceDN w:val="0"/>
      <w:spacing w:line="200" w:lineRule="atLeast"/>
      <w:ind w:right="720"/>
      <w:jc w:val="right"/>
      <w:textAlignment w:val="baseline"/>
    </w:pPr>
    <w:rPr>
      <w:rFonts w:ascii="Arial" w:eastAsia="Times New Roman" w:hAnsi="Arial" w:cs="Arial"/>
      <w:color w:val="008FFF"/>
      <w:w w:val="92"/>
      <w:sz w:val="17"/>
      <w:szCs w:val="17"/>
    </w:rPr>
  </w:style>
  <w:style w:type="paragraph" w:customStyle="1" w:styleId="plpageleft">
    <w:name w:val="pl.page left"/>
    <w:rsid w:val="00675651"/>
    <w:pPr>
      <w:widowControl w:val="0"/>
      <w:autoSpaceDE w:val="0"/>
      <w:autoSpaceDN w:val="0"/>
      <w:spacing w:line="220" w:lineRule="atLeast"/>
      <w:textAlignment w:val="baseline"/>
    </w:pPr>
    <w:rPr>
      <w:rFonts w:ascii="Arial" w:eastAsia="Times New Roman" w:hAnsi="Arial" w:cs="Arial"/>
      <w:color w:val="000000"/>
      <w:w w:val="1"/>
    </w:rPr>
  </w:style>
  <w:style w:type="paragraph" w:customStyle="1" w:styleId="prpageright">
    <w:name w:val="pr.page right"/>
    <w:rsid w:val="00675651"/>
    <w:pPr>
      <w:widowControl w:val="0"/>
      <w:autoSpaceDE w:val="0"/>
      <w:autoSpaceDN w:val="0"/>
      <w:spacing w:line="220" w:lineRule="atLeast"/>
      <w:jc w:val="right"/>
      <w:textAlignment w:val="baseline"/>
    </w:pPr>
    <w:rPr>
      <w:rFonts w:ascii="Arial" w:eastAsia="Times New Roman" w:hAnsi="Arial" w:cs="Arial"/>
      <w:color w:val="000000"/>
    </w:rPr>
  </w:style>
  <w:style w:type="paragraph" w:customStyle="1" w:styleId="wpwhitepaper">
    <w:name w:val="wp.white paper"/>
    <w:next w:val="Normal"/>
    <w:rsid w:val="00675651"/>
    <w:pPr>
      <w:widowControl w:val="0"/>
      <w:numPr>
        <w:numId w:val="26"/>
      </w:numPr>
      <w:suppressAutoHyphens/>
      <w:autoSpaceDE w:val="0"/>
      <w:autoSpaceDN w:val="0"/>
      <w:spacing w:before="60" w:after="220" w:line="320" w:lineRule="atLeast"/>
      <w:ind w:right="101"/>
      <w:textAlignment w:val="baseline"/>
    </w:pPr>
    <w:rPr>
      <w:rFonts w:ascii="Arial" w:eastAsia="Times New Roman" w:hAnsi="Arial" w:cs="Arial"/>
      <w:b/>
      <w:bCs/>
      <w:color w:val="000000"/>
      <w:sz w:val="26"/>
      <w:szCs w:val="26"/>
    </w:rPr>
  </w:style>
  <w:style w:type="character" w:customStyle="1" w:styleId="UPPERCASE">
    <w:name w:val="UPPERCASE"/>
    <w:rsid w:val="00675651"/>
    <w:rPr>
      <w:caps/>
      <w:w w:val="100"/>
      <w:position w:val="0"/>
      <w:u w:val="none"/>
      <w:vertAlign w:val="baseline"/>
      <w:lang w:val="en-US"/>
    </w:rPr>
  </w:style>
  <w:style w:type="paragraph" w:customStyle="1" w:styleId="dldisclaimerlogos">
    <w:name w:val="dl.disclaimer logos"/>
    <w:basedOn w:val="Normal"/>
    <w:rsid w:val="00675651"/>
    <w:pPr>
      <w:tabs>
        <w:tab w:val="right" w:pos="10260"/>
      </w:tabs>
      <w:suppressAutoHyphens/>
      <w:autoSpaceDE w:val="0"/>
      <w:autoSpaceDN w:val="0"/>
      <w:spacing w:before="80" w:line="260" w:lineRule="atLeast"/>
      <w:textAlignment w:val="baseline"/>
    </w:pPr>
    <w:rPr>
      <w:rFonts w:eastAsia="Times New Roman" w:cs="Arial"/>
      <w:color w:val="000000"/>
      <w:szCs w:val="20"/>
    </w:rPr>
  </w:style>
  <w:style w:type="paragraph" w:customStyle="1" w:styleId="fftafeaturesfiguretitleacr">
    <w:name w:val="ffta.features figure title acr"/>
    <w:basedOn w:val="Normal"/>
    <w:next w:val="bbody"/>
    <w:rsid w:val="00675651"/>
    <w:pPr>
      <w:numPr>
        <w:numId w:val="28"/>
      </w:numPr>
      <w:tabs>
        <w:tab w:val="left" w:pos="1060"/>
      </w:tabs>
      <w:suppressAutoHyphens/>
      <w:autoSpaceDE w:val="0"/>
      <w:autoSpaceDN w:val="0"/>
      <w:spacing w:before="240" w:after="160" w:line="480" w:lineRule="auto"/>
      <w:textAlignment w:val="baseline"/>
    </w:pPr>
    <w:rPr>
      <w:rFonts w:eastAsia="Times New Roman" w:cs="Arial"/>
      <w:b/>
      <w:bCs/>
      <w:color w:val="000000"/>
      <w:sz w:val="18"/>
      <w:szCs w:val="18"/>
    </w:rPr>
  </w:style>
  <w:style w:type="paragraph" w:customStyle="1" w:styleId="dikdangericonkey">
    <w:name w:val="dik.danger icon key"/>
    <w:basedOn w:val="Normal"/>
    <w:next w:val="bbody"/>
    <w:rsid w:val="00675651"/>
    <w:pPr>
      <w:keepLines/>
      <w:widowControl w:val="0"/>
      <w:numPr>
        <w:numId w:val="29"/>
      </w:numPr>
      <w:tabs>
        <w:tab w:val="left" w:pos="2340"/>
      </w:tabs>
      <w:autoSpaceDN w:val="0"/>
      <w:spacing w:before="240" w:after="240" w:line="288" w:lineRule="auto"/>
      <w:textAlignment w:val="baseline"/>
    </w:pPr>
    <w:rPr>
      <w:b/>
    </w:rPr>
  </w:style>
  <w:style w:type="numbering" w:customStyle="1" w:styleId="DocumentType">
    <w:name w:val="Document Type"/>
    <w:basedOn w:val="NoList"/>
    <w:rsid w:val="00675651"/>
    <w:pPr>
      <w:numPr>
        <w:numId w:val="26"/>
      </w:numPr>
    </w:pPr>
  </w:style>
  <w:style w:type="numbering" w:customStyle="1" w:styleId="HighlightedIcons">
    <w:name w:val="Highlighted Icons"/>
    <w:basedOn w:val="NoList"/>
    <w:rsid w:val="00675651"/>
    <w:pPr>
      <w:numPr>
        <w:numId w:val="27"/>
      </w:numPr>
    </w:pPr>
  </w:style>
  <w:style w:type="numbering" w:customStyle="1" w:styleId="LFO3">
    <w:name w:val="LFO3"/>
    <w:basedOn w:val="NoList"/>
    <w:rsid w:val="00675651"/>
    <w:pPr>
      <w:numPr>
        <w:numId w:val="28"/>
      </w:numPr>
    </w:pPr>
  </w:style>
  <w:style w:type="numbering" w:customStyle="1" w:styleId="LFO36">
    <w:name w:val="LFO36"/>
    <w:basedOn w:val="NoList"/>
    <w:rsid w:val="00675651"/>
    <w:pPr>
      <w:numPr>
        <w:numId w:val="29"/>
      </w:numPr>
    </w:pPr>
  </w:style>
  <w:style w:type="paragraph" w:styleId="NormalWeb">
    <w:name w:val="Normal (Web)"/>
    <w:basedOn w:val="Normal"/>
    <w:uiPriority w:val="99"/>
    <w:unhideWhenUsed/>
    <w:rsid w:val="00632963"/>
    <w:pPr>
      <w:spacing w:before="100" w:beforeAutospacing="1" w:after="100" w:afterAutospacing="1"/>
    </w:pPr>
    <w:rPr>
      <w:rFonts w:ascii="Times New Roman" w:eastAsiaTheme="minorEastAsia" w:hAnsi="Times New Roman"/>
      <w:sz w:val="24"/>
      <w:szCs w:val="24"/>
      <w:lang w:val="es-ES" w:eastAsia="es-ES"/>
    </w:rPr>
  </w:style>
  <w:style w:type="character" w:customStyle="1" w:styleId="accaccessChar">
    <w:name w:val="acc.access Char"/>
    <w:basedOn w:val="BodyTextChar"/>
    <w:link w:val="accaccess"/>
    <w:rsid w:val="00012BEA"/>
    <w:rPr>
      <w:rFonts w:ascii="Arial" w:hAnsi="Arial"/>
      <w:sz w:val="19"/>
      <w:szCs w:val="22"/>
    </w:rPr>
  </w:style>
  <w:style w:type="paragraph" w:styleId="PlainText">
    <w:name w:val="Plain Text"/>
    <w:basedOn w:val="Normal"/>
    <w:link w:val="PlainTextChar"/>
    <w:rsid w:val="00012BEA"/>
    <w:rPr>
      <w:rFonts w:ascii="Courier New" w:eastAsia="Times New Roman" w:hAnsi="Courier New"/>
      <w:szCs w:val="20"/>
    </w:rPr>
  </w:style>
  <w:style w:type="character" w:customStyle="1" w:styleId="PlainTextChar">
    <w:name w:val="Plain Text Char"/>
    <w:basedOn w:val="DefaultParagraphFont"/>
    <w:link w:val="PlainText"/>
    <w:rsid w:val="00012BEA"/>
    <w:rPr>
      <w:rFonts w:ascii="Courier New" w:eastAsia="Times New Roman" w:hAnsi="Courier New"/>
    </w:rPr>
  </w:style>
  <w:style w:type="paragraph" w:styleId="IntenseQuote">
    <w:name w:val="Intense Quote"/>
    <w:basedOn w:val="Normal"/>
    <w:next w:val="Normal"/>
    <w:link w:val="IntenseQuoteChar"/>
    <w:uiPriority w:val="30"/>
    <w:qFormat/>
    <w:rsid w:val="00765E5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765E50"/>
    <w:rPr>
      <w:rFonts w:ascii="Arial" w:hAnsi="Arial"/>
      <w:i/>
      <w:iCs/>
      <w:color w:val="4F81BD" w:themeColor="accent1"/>
      <w:szCs w:val="22"/>
    </w:rPr>
  </w:style>
  <w:style w:type="paragraph" w:customStyle="1" w:styleId="fftfeaturesfiguretitle">
    <w:name w:val="fft.features figure title"/>
    <w:next w:val="bbody"/>
    <w:uiPriority w:val="79"/>
    <w:rsid w:val="00942E17"/>
    <w:pPr>
      <w:numPr>
        <w:numId w:val="30"/>
      </w:numPr>
      <w:tabs>
        <w:tab w:val="left" w:pos="1060"/>
      </w:tabs>
      <w:suppressAutoHyphens/>
      <w:autoSpaceDE w:val="0"/>
      <w:autoSpaceDN w:val="0"/>
      <w:adjustRightInd w:val="0"/>
      <w:spacing w:before="240" w:after="160" w:line="240" w:lineRule="atLeast"/>
      <w:ind w:left="4420" w:hanging="1080"/>
    </w:pPr>
    <w:rPr>
      <w:rFonts w:ascii="Arial" w:eastAsiaTheme="minorEastAsia" w:hAnsi="Arial" w:cs="Arial"/>
      <w:b/>
      <w:bCs/>
      <w:color w:val="000000"/>
      <w:sz w:val="18"/>
      <w:szCs w:val="18"/>
    </w:rPr>
  </w:style>
  <w:style w:type="character" w:styleId="IntenseEmphasis">
    <w:name w:val="Intense Emphasis"/>
    <w:basedOn w:val="DefaultParagraphFont"/>
    <w:uiPriority w:val="99"/>
    <w:qFormat/>
    <w:rsid w:val="00000D3D"/>
    <w:rPr>
      <w:i/>
      <w:iCs/>
      <w:color w:val="4F81BD" w:themeColor="accent1"/>
    </w:rPr>
  </w:style>
  <w:style w:type="paragraph" w:customStyle="1" w:styleId="ftfiguretitle">
    <w:name w:val="ft.figure title"/>
    <w:next w:val="bbody"/>
    <w:uiPriority w:val="79"/>
    <w:qFormat/>
    <w:rsid w:val="002012CA"/>
    <w:pPr>
      <w:keepNext/>
      <w:numPr>
        <w:ilvl w:val="4"/>
        <w:numId w:val="31"/>
      </w:numPr>
      <w:tabs>
        <w:tab w:val="left" w:pos="1240"/>
        <w:tab w:val="left" w:pos="1460"/>
      </w:tabs>
      <w:suppressAutoHyphens/>
      <w:autoSpaceDE w:val="0"/>
      <w:autoSpaceDN w:val="0"/>
      <w:adjustRightInd w:val="0"/>
      <w:spacing w:before="240" w:after="160" w:line="240" w:lineRule="atLeast"/>
    </w:pPr>
    <w:rPr>
      <w:rFonts w:ascii="Arial" w:eastAsiaTheme="minorEastAsia" w:hAnsi="Arial" w:cs="Arial"/>
      <w:b/>
      <w:bCs/>
      <w:color w:val="000000"/>
      <w:sz w:val="18"/>
      <w:szCs w:val="18"/>
    </w:rPr>
  </w:style>
  <w:style w:type="paragraph" w:customStyle="1" w:styleId="h1heading1">
    <w:name w:val="h1.heading 1"/>
    <w:next w:val="bbody"/>
    <w:uiPriority w:val="79"/>
    <w:qFormat/>
    <w:rsid w:val="002012CA"/>
    <w:pPr>
      <w:keepNext/>
      <w:numPr>
        <w:numId w:val="31"/>
      </w:numPr>
      <w:tabs>
        <w:tab w:val="left" w:pos="1060"/>
        <w:tab w:val="left" w:pos="1440"/>
      </w:tabs>
      <w:suppressAutoHyphens/>
      <w:autoSpaceDE w:val="0"/>
      <w:autoSpaceDN w:val="0"/>
      <w:adjustRightInd w:val="0"/>
      <w:spacing w:before="380" w:after="60" w:line="380" w:lineRule="atLeast"/>
      <w:outlineLvl w:val="0"/>
    </w:pPr>
    <w:rPr>
      <w:rFonts w:ascii="Arial" w:eastAsiaTheme="minorEastAsia" w:hAnsi="Arial" w:cs="Arial"/>
      <w:b/>
      <w:bCs/>
      <w:color w:val="000000"/>
      <w:sz w:val="28"/>
      <w:szCs w:val="24"/>
    </w:rPr>
  </w:style>
  <w:style w:type="paragraph" w:customStyle="1" w:styleId="h2heading2">
    <w:name w:val="h2.heading 2"/>
    <w:next w:val="bbody"/>
    <w:uiPriority w:val="79"/>
    <w:qFormat/>
    <w:rsid w:val="002012CA"/>
    <w:pPr>
      <w:keepNext/>
      <w:numPr>
        <w:ilvl w:val="1"/>
        <w:numId w:val="31"/>
      </w:numPr>
      <w:tabs>
        <w:tab w:val="left" w:pos="1060"/>
        <w:tab w:val="left" w:pos="1440"/>
      </w:tabs>
      <w:suppressAutoHyphens/>
      <w:autoSpaceDE w:val="0"/>
      <w:autoSpaceDN w:val="0"/>
      <w:adjustRightInd w:val="0"/>
      <w:spacing w:before="280" w:line="300" w:lineRule="atLeast"/>
      <w:outlineLvl w:val="1"/>
    </w:pPr>
    <w:rPr>
      <w:rFonts w:ascii="Arial" w:eastAsiaTheme="minorEastAsia" w:hAnsi="Arial" w:cs="Arial"/>
      <w:b/>
      <w:bCs/>
      <w:color w:val="000000"/>
      <w:sz w:val="24"/>
      <w:szCs w:val="22"/>
    </w:rPr>
  </w:style>
  <w:style w:type="paragraph" w:customStyle="1" w:styleId="h3heading3">
    <w:name w:val="h3.heading 3"/>
    <w:next w:val="bbody"/>
    <w:uiPriority w:val="79"/>
    <w:qFormat/>
    <w:rsid w:val="002012CA"/>
    <w:pPr>
      <w:keepNext/>
      <w:numPr>
        <w:ilvl w:val="2"/>
        <w:numId w:val="31"/>
      </w:numPr>
      <w:tabs>
        <w:tab w:val="left" w:pos="1060"/>
        <w:tab w:val="left" w:pos="1440"/>
      </w:tabs>
      <w:suppressAutoHyphens/>
      <w:autoSpaceDE w:val="0"/>
      <w:autoSpaceDN w:val="0"/>
      <w:adjustRightInd w:val="0"/>
      <w:spacing w:before="240" w:after="40" w:line="280" w:lineRule="atLeast"/>
      <w:outlineLvl w:val="2"/>
    </w:pPr>
    <w:rPr>
      <w:rFonts w:ascii="Arial" w:eastAsiaTheme="minorEastAsia" w:hAnsi="Arial" w:cs="Arial"/>
      <w:b/>
      <w:bCs/>
      <w:color w:val="000000"/>
    </w:rPr>
  </w:style>
  <w:style w:type="paragraph" w:customStyle="1" w:styleId="h4heading4">
    <w:name w:val="h4.heading 4"/>
    <w:next w:val="bbody"/>
    <w:uiPriority w:val="79"/>
    <w:rsid w:val="002012CA"/>
    <w:pPr>
      <w:keepNext/>
      <w:numPr>
        <w:ilvl w:val="3"/>
        <w:numId w:val="31"/>
      </w:numPr>
      <w:tabs>
        <w:tab w:val="left" w:pos="1060"/>
        <w:tab w:val="left" w:pos="1440"/>
        <w:tab w:val="left" w:pos="1800"/>
      </w:tabs>
      <w:suppressAutoHyphens/>
      <w:autoSpaceDE w:val="0"/>
      <w:autoSpaceDN w:val="0"/>
      <w:adjustRightInd w:val="0"/>
      <w:spacing w:before="140" w:after="20" w:line="240" w:lineRule="atLeast"/>
      <w:outlineLvl w:val="3"/>
    </w:pPr>
    <w:rPr>
      <w:rFonts w:ascii="Arial" w:eastAsiaTheme="minorEastAsia" w:hAnsi="Arial" w:cs="Arial"/>
      <w:b/>
      <w:bCs/>
      <w:color w:val="333333"/>
      <w:sz w:val="19"/>
      <w:szCs w:val="19"/>
    </w:rPr>
  </w:style>
  <w:style w:type="paragraph" w:customStyle="1" w:styleId="tttabletitle">
    <w:name w:val="tt.table title"/>
    <w:next w:val="Tabletext"/>
    <w:uiPriority w:val="79"/>
    <w:qFormat/>
    <w:rsid w:val="002012CA"/>
    <w:pPr>
      <w:keepNext/>
      <w:numPr>
        <w:ilvl w:val="5"/>
        <w:numId w:val="31"/>
      </w:numPr>
      <w:tabs>
        <w:tab w:val="left" w:pos="1240"/>
        <w:tab w:val="left" w:pos="1460"/>
      </w:tabs>
      <w:autoSpaceDE w:val="0"/>
      <w:autoSpaceDN w:val="0"/>
      <w:adjustRightInd w:val="0"/>
      <w:spacing w:before="240" w:after="160" w:line="240" w:lineRule="atLeast"/>
    </w:pPr>
    <w:rPr>
      <w:rFonts w:ascii="Arial" w:eastAsiaTheme="minorEastAsia" w:hAnsi="Arial" w:cs="Arial"/>
      <w:b/>
      <w:bCs/>
      <w:color w:val="000000"/>
      <w:sz w:val="18"/>
      <w:szCs w:val="18"/>
    </w:rPr>
  </w:style>
  <w:style w:type="paragraph" w:customStyle="1" w:styleId="a1appendix1">
    <w:name w:val="a1.appendix 1"/>
    <w:next w:val="bbody"/>
    <w:uiPriority w:val="99"/>
    <w:rsid w:val="005F2471"/>
    <w:pPr>
      <w:keepNext/>
      <w:pageBreakBefore/>
      <w:numPr>
        <w:numId w:val="34"/>
      </w:numPr>
      <w:tabs>
        <w:tab w:val="left" w:pos="1800"/>
      </w:tabs>
      <w:suppressAutoHyphens/>
      <w:autoSpaceDE w:val="0"/>
      <w:autoSpaceDN w:val="0"/>
      <w:adjustRightInd w:val="0"/>
      <w:spacing w:after="60" w:line="380" w:lineRule="atLeast"/>
      <w:outlineLvl w:val="0"/>
    </w:pPr>
    <w:rPr>
      <w:rFonts w:ascii="Arial" w:eastAsiaTheme="minorEastAsia" w:hAnsi="Arial" w:cs="Arial"/>
      <w:b/>
      <w:bCs/>
      <w:color w:val="000000"/>
      <w:sz w:val="28"/>
      <w:szCs w:val="28"/>
    </w:rPr>
  </w:style>
  <w:style w:type="paragraph" w:customStyle="1" w:styleId="a2appendix2">
    <w:name w:val="a2.appendix 2"/>
    <w:next w:val="bbody"/>
    <w:uiPriority w:val="99"/>
    <w:rsid w:val="005F2471"/>
    <w:pPr>
      <w:keepNext/>
      <w:numPr>
        <w:ilvl w:val="1"/>
        <w:numId w:val="34"/>
      </w:numPr>
      <w:tabs>
        <w:tab w:val="left" w:pos="700"/>
        <w:tab w:val="left" w:pos="1060"/>
        <w:tab w:val="left" w:pos="1440"/>
      </w:tabs>
      <w:suppressAutoHyphens/>
      <w:autoSpaceDE w:val="0"/>
      <w:autoSpaceDN w:val="0"/>
      <w:adjustRightInd w:val="0"/>
      <w:spacing w:before="280" w:line="300" w:lineRule="atLeast"/>
      <w:outlineLvl w:val="1"/>
    </w:pPr>
    <w:rPr>
      <w:rFonts w:ascii="Arial" w:eastAsiaTheme="minorEastAsia" w:hAnsi="Arial" w:cs="Arial"/>
      <w:b/>
      <w:bCs/>
      <w:color w:val="000000"/>
      <w:sz w:val="24"/>
      <w:szCs w:val="24"/>
    </w:rPr>
  </w:style>
  <w:style w:type="paragraph" w:customStyle="1" w:styleId="a3appendix3">
    <w:name w:val="a3.appendix 3"/>
    <w:next w:val="bbody"/>
    <w:uiPriority w:val="99"/>
    <w:rsid w:val="005F2471"/>
    <w:pPr>
      <w:keepNext/>
      <w:numPr>
        <w:ilvl w:val="2"/>
        <w:numId w:val="34"/>
      </w:numPr>
      <w:tabs>
        <w:tab w:val="left" w:pos="700"/>
        <w:tab w:val="left" w:pos="1060"/>
        <w:tab w:val="left" w:pos="1440"/>
      </w:tabs>
      <w:suppressAutoHyphens/>
      <w:autoSpaceDE w:val="0"/>
      <w:autoSpaceDN w:val="0"/>
      <w:adjustRightInd w:val="0"/>
      <w:spacing w:before="240" w:after="40" w:line="280" w:lineRule="atLeast"/>
      <w:outlineLvl w:val="2"/>
    </w:pPr>
    <w:rPr>
      <w:rFonts w:ascii="Arial" w:eastAsiaTheme="minorEastAsia" w:hAnsi="Arial" w:cs="Arial"/>
      <w:b/>
      <w:bCs/>
      <w:color w:val="000000"/>
    </w:rPr>
  </w:style>
  <w:style w:type="paragraph" w:customStyle="1" w:styleId="a4appendix4">
    <w:name w:val="a4.appendix 4"/>
    <w:next w:val="bbody"/>
    <w:uiPriority w:val="99"/>
    <w:rsid w:val="005F2471"/>
    <w:pPr>
      <w:keepNext/>
      <w:numPr>
        <w:ilvl w:val="3"/>
        <w:numId w:val="34"/>
      </w:numPr>
      <w:tabs>
        <w:tab w:val="left" w:pos="700"/>
        <w:tab w:val="left" w:pos="1060"/>
        <w:tab w:val="left" w:pos="1440"/>
        <w:tab w:val="left" w:pos="1800"/>
      </w:tabs>
      <w:suppressAutoHyphens/>
      <w:autoSpaceDE w:val="0"/>
      <w:autoSpaceDN w:val="0"/>
      <w:adjustRightInd w:val="0"/>
      <w:spacing w:before="140" w:after="20" w:line="240" w:lineRule="atLeast"/>
      <w:outlineLvl w:val="3"/>
    </w:pPr>
    <w:rPr>
      <w:rFonts w:ascii="Arial" w:eastAsiaTheme="minorEastAsia" w:hAnsi="Arial" w:cs="Arial"/>
      <w:b/>
      <w:bCs/>
      <w:color w:val="333333"/>
      <w:sz w:val="18"/>
      <w:szCs w:val="18"/>
    </w:rPr>
  </w:style>
  <w:style w:type="paragraph" w:customStyle="1" w:styleId="aftappendixfiguretitle">
    <w:name w:val="aft.appendix figure title"/>
    <w:next w:val="Normal"/>
    <w:uiPriority w:val="99"/>
    <w:rsid w:val="005F2471"/>
    <w:pPr>
      <w:numPr>
        <w:ilvl w:val="4"/>
        <w:numId w:val="34"/>
      </w:numPr>
      <w:tabs>
        <w:tab w:val="left" w:pos="1240"/>
      </w:tabs>
      <w:suppressAutoHyphens/>
      <w:autoSpaceDE w:val="0"/>
      <w:autoSpaceDN w:val="0"/>
      <w:adjustRightInd w:val="0"/>
      <w:spacing w:before="220" w:after="140" w:line="220" w:lineRule="atLeast"/>
    </w:pPr>
    <w:rPr>
      <w:rFonts w:ascii="Arial" w:eastAsiaTheme="minorEastAsia" w:hAnsi="Arial" w:cs="Arial"/>
      <w:b/>
      <w:bCs/>
      <w:color w:val="000000"/>
      <w:sz w:val="18"/>
      <w:szCs w:val="18"/>
    </w:rPr>
  </w:style>
  <w:style w:type="paragraph" w:customStyle="1" w:styleId="Llist">
    <w:name w:val="L.list"/>
    <w:uiPriority w:val="99"/>
    <w:qFormat/>
    <w:rsid w:val="005F2471"/>
    <w:pPr>
      <w:numPr>
        <w:numId w:val="36"/>
      </w:numPr>
      <w:tabs>
        <w:tab w:val="left" w:pos="540"/>
      </w:tabs>
      <w:suppressAutoHyphens/>
      <w:autoSpaceDE w:val="0"/>
      <w:autoSpaceDN w:val="0"/>
      <w:adjustRightInd w:val="0"/>
      <w:spacing w:before="40" w:after="40" w:line="260" w:lineRule="atLeast"/>
    </w:pPr>
    <w:rPr>
      <w:rFonts w:ascii="Arial" w:eastAsiaTheme="minorEastAsia" w:hAnsi="Arial" w:cs="Arial"/>
      <w:color w:val="000000"/>
    </w:rPr>
  </w:style>
  <w:style w:type="paragraph" w:customStyle="1" w:styleId="Lblistbold">
    <w:name w:val="Lb.list bold"/>
    <w:uiPriority w:val="99"/>
    <w:rsid w:val="005F2471"/>
    <w:pPr>
      <w:numPr>
        <w:ilvl w:val="4"/>
        <w:numId w:val="36"/>
      </w:numPr>
      <w:tabs>
        <w:tab w:val="left" w:pos="540"/>
      </w:tabs>
      <w:suppressAutoHyphens/>
      <w:autoSpaceDE w:val="0"/>
      <w:autoSpaceDN w:val="0"/>
      <w:adjustRightInd w:val="0"/>
      <w:spacing w:before="40" w:after="40" w:line="260" w:lineRule="atLeast"/>
    </w:pPr>
    <w:rPr>
      <w:rFonts w:ascii="Arial" w:eastAsiaTheme="minorEastAsia" w:hAnsi="Arial" w:cs="Arial"/>
      <w:b/>
      <w:bCs/>
      <w:color w:val="000000"/>
    </w:rPr>
  </w:style>
  <w:style w:type="paragraph" w:customStyle="1" w:styleId="Lilistind">
    <w:name w:val="Li.list ind"/>
    <w:uiPriority w:val="99"/>
    <w:rsid w:val="005F2471"/>
    <w:pPr>
      <w:numPr>
        <w:ilvl w:val="1"/>
        <w:numId w:val="36"/>
      </w:numPr>
      <w:tabs>
        <w:tab w:val="left" w:pos="1060"/>
      </w:tabs>
      <w:suppressAutoHyphens/>
      <w:autoSpaceDE w:val="0"/>
      <w:autoSpaceDN w:val="0"/>
      <w:adjustRightInd w:val="0"/>
      <w:spacing w:before="40" w:after="40" w:line="260" w:lineRule="atLeast"/>
    </w:pPr>
    <w:rPr>
      <w:rFonts w:ascii="Arial" w:eastAsiaTheme="minorEastAsia" w:hAnsi="Arial" w:cs="Arial"/>
      <w:color w:val="000000"/>
    </w:rPr>
  </w:style>
  <w:style w:type="paragraph" w:customStyle="1" w:styleId="Liilistindind">
    <w:name w:val="Lii.list ind ind"/>
    <w:uiPriority w:val="99"/>
    <w:qFormat/>
    <w:rsid w:val="005F2471"/>
    <w:pPr>
      <w:numPr>
        <w:ilvl w:val="2"/>
        <w:numId w:val="36"/>
      </w:numPr>
      <w:tabs>
        <w:tab w:val="left" w:pos="1600"/>
      </w:tabs>
      <w:suppressAutoHyphens/>
      <w:autoSpaceDE w:val="0"/>
      <w:autoSpaceDN w:val="0"/>
      <w:adjustRightInd w:val="0"/>
      <w:spacing w:before="40" w:after="40" w:line="260" w:lineRule="atLeast"/>
    </w:pPr>
    <w:rPr>
      <w:rFonts w:ascii="Arial" w:eastAsiaTheme="minorEastAsia" w:hAnsi="Arial" w:cs="Arial"/>
      <w:color w:val="000000"/>
    </w:rPr>
  </w:style>
  <w:style w:type="paragraph" w:customStyle="1" w:styleId="Liiilistindindind">
    <w:name w:val="Liii.list ind ind ind"/>
    <w:uiPriority w:val="99"/>
    <w:qFormat/>
    <w:rsid w:val="005F2471"/>
    <w:pPr>
      <w:numPr>
        <w:ilvl w:val="3"/>
        <w:numId w:val="36"/>
      </w:numPr>
      <w:tabs>
        <w:tab w:val="left" w:pos="2140"/>
      </w:tabs>
      <w:suppressAutoHyphens/>
      <w:autoSpaceDE w:val="0"/>
      <w:autoSpaceDN w:val="0"/>
      <w:adjustRightInd w:val="0"/>
      <w:spacing w:before="40" w:after="40" w:line="260" w:lineRule="atLeast"/>
    </w:pPr>
    <w:rPr>
      <w:rFonts w:ascii="Arial" w:eastAsiaTheme="minorEastAsia" w:hAnsi="Arial" w:cs="Arial"/>
      <w:color w:val="000000"/>
    </w:rPr>
  </w:style>
  <w:style w:type="paragraph" w:customStyle="1" w:styleId="attappendixtabletitle">
    <w:name w:val="att.appendix table title"/>
    <w:next w:val="Tabletext"/>
    <w:uiPriority w:val="99"/>
    <w:rsid w:val="005F2471"/>
    <w:pPr>
      <w:numPr>
        <w:ilvl w:val="5"/>
        <w:numId w:val="34"/>
      </w:numPr>
      <w:tabs>
        <w:tab w:val="left" w:pos="1240"/>
      </w:tabs>
      <w:suppressAutoHyphens/>
      <w:autoSpaceDE w:val="0"/>
      <w:autoSpaceDN w:val="0"/>
      <w:adjustRightInd w:val="0"/>
      <w:spacing w:before="220" w:after="140" w:line="220" w:lineRule="atLeast"/>
    </w:pPr>
    <w:rPr>
      <w:rFonts w:ascii="Arial" w:eastAsiaTheme="minorEastAsia" w:hAnsi="Arial" w:cs="Arial"/>
      <w:b/>
      <w:bCs/>
      <w:color w:val="000000"/>
      <w:sz w:val="18"/>
      <w:szCs w:val="18"/>
    </w:rPr>
  </w:style>
  <w:style w:type="numbering" w:customStyle="1" w:styleId="Appendices">
    <w:name w:val="Appendices"/>
    <w:uiPriority w:val="99"/>
    <w:rsid w:val="005F2471"/>
    <w:pPr>
      <w:numPr>
        <w:numId w:val="33"/>
      </w:numPr>
    </w:pPr>
  </w:style>
  <w:style w:type="numbering" w:customStyle="1" w:styleId="BulletLists">
    <w:name w:val="Bullet Lists"/>
    <w:uiPriority w:val="99"/>
    <w:rsid w:val="005F2471"/>
    <w:pPr>
      <w:numPr>
        <w:numId w:val="35"/>
      </w:numPr>
    </w:pPr>
  </w:style>
  <w:style w:type="paragraph" w:customStyle="1" w:styleId="Laclistacr">
    <w:name w:val="Lac.list acr"/>
    <w:uiPriority w:val="99"/>
    <w:rsid w:val="005F2471"/>
    <w:pPr>
      <w:numPr>
        <w:ilvl w:val="5"/>
        <w:numId w:val="36"/>
      </w:numPr>
      <w:suppressAutoHyphens/>
      <w:spacing w:before="40" w:after="40" w:line="260" w:lineRule="atLeast"/>
    </w:pPr>
    <w:rPr>
      <w:rFonts w:ascii="Arial" w:eastAsiaTheme="minorEastAsia" w:hAnsi="Arial" w:cs="Arial"/>
    </w:rPr>
  </w:style>
  <w:style w:type="paragraph" w:styleId="HTMLPreformatted">
    <w:name w:val="HTML Preformatted"/>
    <w:basedOn w:val="Normal"/>
    <w:link w:val="HTMLPreformattedChar"/>
    <w:uiPriority w:val="99"/>
    <w:semiHidden/>
    <w:unhideWhenUsed/>
    <w:rsid w:val="003D1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semiHidden/>
    <w:rsid w:val="003D1AC2"/>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668265">
      <w:bodyDiv w:val="1"/>
      <w:marLeft w:val="0"/>
      <w:marRight w:val="0"/>
      <w:marTop w:val="0"/>
      <w:marBottom w:val="0"/>
      <w:divBdr>
        <w:top w:val="none" w:sz="0" w:space="0" w:color="auto"/>
        <w:left w:val="none" w:sz="0" w:space="0" w:color="auto"/>
        <w:bottom w:val="none" w:sz="0" w:space="0" w:color="auto"/>
        <w:right w:val="none" w:sz="0" w:space="0" w:color="auto"/>
      </w:divBdr>
    </w:div>
    <w:div w:id="243075556">
      <w:bodyDiv w:val="1"/>
      <w:marLeft w:val="0"/>
      <w:marRight w:val="0"/>
      <w:marTop w:val="0"/>
      <w:marBottom w:val="0"/>
      <w:divBdr>
        <w:top w:val="none" w:sz="0" w:space="0" w:color="auto"/>
        <w:left w:val="none" w:sz="0" w:space="0" w:color="auto"/>
        <w:bottom w:val="none" w:sz="0" w:space="0" w:color="auto"/>
        <w:right w:val="none" w:sz="0" w:space="0" w:color="auto"/>
      </w:divBdr>
    </w:div>
    <w:div w:id="243101912">
      <w:bodyDiv w:val="1"/>
      <w:marLeft w:val="0"/>
      <w:marRight w:val="0"/>
      <w:marTop w:val="0"/>
      <w:marBottom w:val="0"/>
      <w:divBdr>
        <w:top w:val="none" w:sz="0" w:space="0" w:color="auto"/>
        <w:left w:val="none" w:sz="0" w:space="0" w:color="auto"/>
        <w:bottom w:val="none" w:sz="0" w:space="0" w:color="auto"/>
        <w:right w:val="none" w:sz="0" w:space="0" w:color="auto"/>
      </w:divBdr>
    </w:div>
    <w:div w:id="280038629">
      <w:bodyDiv w:val="1"/>
      <w:marLeft w:val="0"/>
      <w:marRight w:val="0"/>
      <w:marTop w:val="0"/>
      <w:marBottom w:val="0"/>
      <w:divBdr>
        <w:top w:val="none" w:sz="0" w:space="0" w:color="auto"/>
        <w:left w:val="none" w:sz="0" w:space="0" w:color="auto"/>
        <w:bottom w:val="none" w:sz="0" w:space="0" w:color="auto"/>
        <w:right w:val="none" w:sz="0" w:space="0" w:color="auto"/>
      </w:divBdr>
    </w:div>
    <w:div w:id="347216593">
      <w:bodyDiv w:val="1"/>
      <w:marLeft w:val="0"/>
      <w:marRight w:val="0"/>
      <w:marTop w:val="0"/>
      <w:marBottom w:val="0"/>
      <w:divBdr>
        <w:top w:val="none" w:sz="0" w:space="0" w:color="auto"/>
        <w:left w:val="none" w:sz="0" w:space="0" w:color="auto"/>
        <w:bottom w:val="none" w:sz="0" w:space="0" w:color="auto"/>
        <w:right w:val="none" w:sz="0" w:space="0" w:color="auto"/>
      </w:divBdr>
    </w:div>
    <w:div w:id="430276314">
      <w:bodyDiv w:val="1"/>
      <w:marLeft w:val="0"/>
      <w:marRight w:val="0"/>
      <w:marTop w:val="0"/>
      <w:marBottom w:val="0"/>
      <w:divBdr>
        <w:top w:val="none" w:sz="0" w:space="0" w:color="auto"/>
        <w:left w:val="none" w:sz="0" w:space="0" w:color="auto"/>
        <w:bottom w:val="none" w:sz="0" w:space="0" w:color="auto"/>
        <w:right w:val="none" w:sz="0" w:space="0" w:color="auto"/>
      </w:divBdr>
    </w:div>
    <w:div w:id="435097251">
      <w:bodyDiv w:val="1"/>
      <w:marLeft w:val="0"/>
      <w:marRight w:val="0"/>
      <w:marTop w:val="0"/>
      <w:marBottom w:val="0"/>
      <w:divBdr>
        <w:top w:val="none" w:sz="0" w:space="0" w:color="auto"/>
        <w:left w:val="none" w:sz="0" w:space="0" w:color="auto"/>
        <w:bottom w:val="none" w:sz="0" w:space="0" w:color="auto"/>
        <w:right w:val="none" w:sz="0" w:space="0" w:color="auto"/>
      </w:divBdr>
    </w:div>
    <w:div w:id="507721571">
      <w:bodyDiv w:val="1"/>
      <w:marLeft w:val="0"/>
      <w:marRight w:val="0"/>
      <w:marTop w:val="0"/>
      <w:marBottom w:val="0"/>
      <w:divBdr>
        <w:top w:val="none" w:sz="0" w:space="0" w:color="auto"/>
        <w:left w:val="none" w:sz="0" w:space="0" w:color="auto"/>
        <w:bottom w:val="none" w:sz="0" w:space="0" w:color="auto"/>
        <w:right w:val="none" w:sz="0" w:space="0" w:color="auto"/>
      </w:divBdr>
    </w:div>
    <w:div w:id="563375084">
      <w:bodyDiv w:val="1"/>
      <w:marLeft w:val="0"/>
      <w:marRight w:val="0"/>
      <w:marTop w:val="0"/>
      <w:marBottom w:val="0"/>
      <w:divBdr>
        <w:top w:val="none" w:sz="0" w:space="0" w:color="auto"/>
        <w:left w:val="none" w:sz="0" w:space="0" w:color="auto"/>
        <w:bottom w:val="none" w:sz="0" w:space="0" w:color="auto"/>
        <w:right w:val="none" w:sz="0" w:space="0" w:color="auto"/>
      </w:divBdr>
    </w:div>
    <w:div w:id="626741092">
      <w:bodyDiv w:val="1"/>
      <w:marLeft w:val="0"/>
      <w:marRight w:val="0"/>
      <w:marTop w:val="0"/>
      <w:marBottom w:val="0"/>
      <w:divBdr>
        <w:top w:val="none" w:sz="0" w:space="0" w:color="auto"/>
        <w:left w:val="none" w:sz="0" w:space="0" w:color="auto"/>
        <w:bottom w:val="none" w:sz="0" w:space="0" w:color="auto"/>
        <w:right w:val="none" w:sz="0" w:space="0" w:color="auto"/>
      </w:divBdr>
    </w:div>
    <w:div w:id="661127702">
      <w:bodyDiv w:val="1"/>
      <w:marLeft w:val="0"/>
      <w:marRight w:val="0"/>
      <w:marTop w:val="0"/>
      <w:marBottom w:val="0"/>
      <w:divBdr>
        <w:top w:val="none" w:sz="0" w:space="0" w:color="auto"/>
        <w:left w:val="none" w:sz="0" w:space="0" w:color="auto"/>
        <w:bottom w:val="none" w:sz="0" w:space="0" w:color="auto"/>
        <w:right w:val="none" w:sz="0" w:space="0" w:color="auto"/>
      </w:divBdr>
    </w:div>
    <w:div w:id="676924511">
      <w:bodyDiv w:val="1"/>
      <w:marLeft w:val="0"/>
      <w:marRight w:val="0"/>
      <w:marTop w:val="0"/>
      <w:marBottom w:val="0"/>
      <w:divBdr>
        <w:top w:val="none" w:sz="0" w:space="0" w:color="auto"/>
        <w:left w:val="none" w:sz="0" w:space="0" w:color="auto"/>
        <w:bottom w:val="none" w:sz="0" w:space="0" w:color="auto"/>
        <w:right w:val="none" w:sz="0" w:space="0" w:color="auto"/>
      </w:divBdr>
    </w:div>
    <w:div w:id="748311012">
      <w:bodyDiv w:val="1"/>
      <w:marLeft w:val="0"/>
      <w:marRight w:val="0"/>
      <w:marTop w:val="0"/>
      <w:marBottom w:val="0"/>
      <w:divBdr>
        <w:top w:val="none" w:sz="0" w:space="0" w:color="auto"/>
        <w:left w:val="none" w:sz="0" w:space="0" w:color="auto"/>
        <w:bottom w:val="none" w:sz="0" w:space="0" w:color="auto"/>
        <w:right w:val="none" w:sz="0" w:space="0" w:color="auto"/>
      </w:divBdr>
    </w:div>
    <w:div w:id="877816346">
      <w:bodyDiv w:val="1"/>
      <w:marLeft w:val="0"/>
      <w:marRight w:val="0"/>
      <w:marTop w:val="0"/>
      <w:marBottom w:val="0"/>
      <w:divBdr>
        <w:top w:val="none" w:sz="0" w:space="0" w:color="auto"/>
        <w:left w:val="none" w:sz="0" w:space="0" w:color="auto"/>
        <w:bottom w:val="none" w:sz="0" w:space="0" w:color="auto"/>
        <w:right w:val="none" w:sz="0" w:space="0" w:color="auto"/>
      </w:divBdr>
    </w:div>
    <w:div w:id="967204421">
      <w:bodyDiv w:val="1"/>
      <w:marLeft w:val="0"/>
      <w:marRight w:val="0"/>
      <w:marTop w:val="0"/>
      <w:marBottom w:val="0"/>
      <w:divBdr>
        <w:top w:val="none" w:sz="0" w:space="0" w:color="auto"/>
        <w:left w:val="none" w:sz="0" w:space="0" w:color="auto"/>
        <w:bottom w:val="none" w:sz="0" w:space="0" w:color="auto"/>
        <w:right w:val="none" w:sz="0" w:space="0" w:color="auto"/>
      </w:divBdr>
    </w:div>
    <w:div w:id="1069235496">
      <w:bodyDiv w:val="1"/>
      <w:marLeft w:val="0"/>
      <w:marRight w:val="0"/>
      <w:marTop w:val="0"/>
      <w:marBottom w:val="0"/>
      <w:divBdr>
        <w:top w:val="none" w:sz="0" w:space="0" w:color="auto"/>
        <w:left w:val="none" w:sz="0" w:space="0" w:color="auto"/>
        <w:bottom w:val="none" w:sz="0" w:space="0" w:color="auto"/>
        <w:right w:val="none" w:sz="0" w:space="0" w:color="auto"/>
      </w:divBdr>
    </w:div>
    <w:div w:id="1093477618">
      <w:bodyDiv w:val="1"/>
      <w:marLeft w:val="0"/>
      <w:marRight w:val="0"/>
      <w:marTop w:val="0"/>
      <w:marBottom w:val="0"/>
      <w:divBdr>
        <w:top w:val="none" w:sz="0" w:space="0" w:color="auto"/>
        <w:left w:val="none" w:sz="0" w:space="0" w:color="auto"/>
        <w:bottom w:val="none" w:sz="0" w:space="0" w:color="auto"/>
        <w:right w:val="none" w:sz="0" w:space="0" w:color="auto"/>
      </w:divBdr>
    </w:div>
    <w:div w:id="1207570470">
      <w:bodyDiv w:val="1"/>
      <w:marLeft w:val="0"/>
      <w:marRight w:val="0"/>
      <w:marTop w:val="0"/>
      <w:marBottom w:val="0"/>
      <w:divBdr>
        <w:top w:val="none" w:sz="0" w:space="0" w:color="auto"/>
        <w:left w:val="none" w:sz="0" w:space="0" w:color="auto"/>
        <w:bottom w:val="none" w:sz="0" w:space="0" w:color="auto"/>
        <w:right w:val="none" w:sz="0" w:space="0" w:color="auto"/>
      </w:divBdr>
    </w:div>
    <w:div w:id="1218588406">
      <w:bodyDiv w:val="1"/>
      <w:marLeft w:val="0"/>
      <w:marRight w:val="0"/>
      <w:marTop w:val="0"/>
      <w:marBottom w:val="0"/>
      <w:divBdr>
        <w:top w:val="none" w:sz="0" w:space="0" w:color="auto"/>
        <w:left w:val="none" w:sz="0" w:space="0" w:color="auto"/>
        <w:bottom w:val="none" w:sz="0" w:space="0" w:color="auto"/>
        <w:right w:val="none" w:sz="0" w:space="0" w:color="auto"/>
      </w:divBdr>
    </w:div>
    <w:div w:id="1341351933">
      <w:bodyDiv w:val="1"/>
      <w:marLeft w:val="0"/>
      <w:marRight w:val="0"/>
      <w:marTop w:val="0"/>
      <w:marBottom w:val="0"/>
      <w:divBdr>
        <w:top w:val="none" w:sz="0" w:space="0" w:color="auto"/>
        <w:left w:val="none" w:sz="0" w:space="0" w:color="auto"/>
        <w:bottom w:val="none" w:sz="0" w:space="0" w:color="auto"/>
        <w:right w:val="none" w:sz="0" w:space="0" w:color="auto"/>
      </w:divBdr>
    </w:div>
    <w:div w:id="1397781124">
      <w:bodyDiv w:val="1"/>
      <w:marLeft w:val="0"/>
      <w:marRight w:val="0"/>
      <w:marTop w:val="0"/>
      <w:marBottom w:val="0"/>
      <w:divBdr>
        <w:top w:val="none" w:sz="0" w:space="0" w:color="auto"/>
        <w:left w:val="none" w:sz="0" w:space="0" w:color="auto"/>
        <w:bottom w:val="none" w:sz="0" w:space="0" w:color="auto"/>
        <w:right w:val="none" w:sz="0" w:space="0" w:color="auto"/>
      </w:divBdr>
    </w:div>
    <w:div w:id="1570068427">
      <w:bodyDiv w:val="1"/>
      <w:marLeft w:val="0"/>
      <w:marRight w:val="0"/>
      <w:marTop w:val="0"/>
      <w:marBottom w:val="0"/>
      <w:divBdr>
        <w:top w:val="none" w:sz="0" w:space="0" w:color="auto"/>
        <w:left w:val="none" w:sz="0" w:space="0" w:color="auto"/>
        <w:bottom w:val="none" w:sz="0" w:space="0" w:color="auto"/>
        <w:right w:val="none" w:sz="0" w:space="0" w:color="auto"/>
      </w:divBdr>
    </w:div>
    <w:div w:id="1655988275">
      <w:bodyDiv w:val="1"/>
      <w:marLeft w:val="0"/>
      <w:marRight w:val="0"/>
      <w:marTop w:val="0"/>
      <w:marBottom w:val="0"/>
      <w:divBdr>
        <w:top w:val="none" w:sz="0" w:space="0" w:color="auto"/>
        <w:left w:val="none" w:sz="0" w:space="0" w:color="auto"/>
        <w:bottom w:val="none" w:sz="0" w:space="0" w:color="auto"/>
        <w:right w:val="none" w:sz="0" w:space="0" w:color="auto"/>
      </w:divBdr>
    </w:div>
    <w:div w:id="1682125563">
      <w:bodyDiv w:val="1"/>
      <w:marLeft w:val="0"/>
      <w:marRight w:val="0"/>
      <w:marTop w:val="0"/>
      <w:marBottom w:val="0"/>
      <w:divBdr>
        <w:top w:val="none" w:sz="0" w:space="0" w:color="auto"/>
        <w:left w:val="none" w:sz="0" w:space="0" w:color="auto"/>
        <w:bottom w:val="none" w:sz="0" w:space="0" w:color="auto"/>
        <w:right w:val="none" w:sz="0" w:space="0" w:color="auto"/>
      </w:divBdr>
    </w:div>
    <w:div w:id="1751271146">
      <w:bodyDiv w:val="1"/>
      <w:marLeft w:val="0"/>
      <w:marRight w:val="0"/>
      <w:marTop w:val="0"/>
      <w:marBottom w:val="0"/>
      <w:divBdr>
        <w:top w:val="none" w:sz="0" w:space="0" w:color="auto"/>
        <w:left w:val="none" w:sz="0" w:space="0" w:color="auto"/>
        <w:bottom w:val="none" w:sz="0" w:space="0" w:color="auto"/>
        <w:right w:val="none" w:sz="0" w:space="0" w:color="auto"/>
      </w:divBdr>
    </w:div>
    <w:div w:id="1759206719">
      <w:bodyDiv w:val="1"/>
      <w:marLeft w:val="0"/>
      <w:marRight w:val="0"/>
      <w:marTop w:val="0"/>
      <w:marBottom w:val="0"/>
      <w:divBdr>
        <w:top w:val="none" w:sz="0" w:space="0" w:color="auto"/>
        <w:left w:val="none" w:sz="0" w:space="0" w:color="auto"/>
        <w:bottom w:val="none" w:sz="0" w:space="0" w:color="auto"/>
        <w:right w:val="none" w:sz="0" w:space="0" w:color="auto"/>
      </w:divBdr>
    </w:div>
    <w:div w:id="1763409367">
      <w:bodyDiv w:val="1"/>
      <w:marLeft w:val="0"/>
      <w:marRight w:val="0"/>
      <w:marTop w:val="0"/>
      <w:marBottom w:val="0"/>
      <w:divBdr>
        <w:top w:val="none" w:sz="0" w:space="0" w:color="auto"/>
        <w:left w:val="none" w:sz="0" w:space="0" w:color="auto"/>
        <w:bottom w:val="none" w:sz="0" w:space="0" w:color="auto"/>
        <w:right w:val="none" w:sz="0" w:space="0" w:color="auto"/>
      </w:divBdr>
    </w:div>
    <w:div w:id="1957325180">
      <w:bodyDiv w:val="1"/>
      <w:marLeft w:val="0"/>
      <w:marRight w:val="0"/>
      <w:marTop w:val="0"/>
      <w:marBottom w:val="0"/>
      <w:divBdr>
        <w:top w:val="none" w:sz="0" w:space="0" w:color="auto"/>
        <w:left w:val="none" w:sz="0" w:space="0" w:color="auto"/>
        <w:bottom w:val="none" w:sz="0" w:space="0" w:color="auto"/>
        <w:right w:val="none" w:sz="0" w:space="0" w:color="auto"/>
      </w:divBdr>
    </w:div>
    <w:div w:id="2008560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5.png"/><Relationship Id="rId13" Type="http://schemas.openxmlformats.org/officeDocument/2006/relationships/footer" Target="footer2.xml"/><Relationship Id="rId18" Type="http://schemas.openxmlformats.org/officeDocument/2006/relationships/image" Target="media/image22.emf"/><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25.emf"/><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21.emf"/><Relationship Id="rId25" Type="http://schemas.openxmlformats.org/officeDocument/2006/relationships/hyperlink" Target="http://www.atmel.com" TargetMode="External"/><Relationship Id="rId2" Type="http://schemas.openxmlformats.org/officeDocument/2006/relationships/numbering" Target="numbering.xml"/><Relationship Id="rId16" Type="http://schemas.openxmlformats.org/officeDocument/2006/relationships/image" Target="media/image20.png"/><Relationship Id="rId20" Type="http://schemas.openxmlformats.org/officeDocument/2006/relationships/image" Target="media/image24.emf"/><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www.atmel.com"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27.emf"/><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image" Target="media/image23.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6.png"/><Relationship Id="rId14" Type="http://schemas.openxmlformats.org/officeDocument/2006/relationships/header" Target="header3.xml"/><Relationship Id="rId22" Type="http://schemas.openxmlformats.org/officeDocument/2006/relationships/image" Target="media/image26.emf"/><Relationship Id="rId27" Type="http://schemas.openxmlformats.org/officeDocument/2006/relationships/header" Target="header5.xml"/><Relationship Id="rId30" Type="http://schemas.openxmlformats.org/officeDocument/2006/relationships/header" Target="header6.xml"/></Relationships>
</file>

<file path=word/_rels/footer1.xml.rels><?xml version="1.0" encoding="UTF-8" standalone="yes"?>
<Relationships xmlns="http://schemas.openxmlformats.org/package/2006/relationships"><Relationship Id="rId1" Type="http://schemas.openxmlformats.org/officeDocument/2006/relationships/image" Target="media/image17.wmf"/></Relationships>
</file>

<file path=word/_rels/footer2.xml.rels><?xml version="1.0" encoding="UTF-8" standalone="yes"?>
<Relationships xmlns="http://schemas.openxmlformats.org/package/2006/relationships"><Relationship Id="rId1" Type="http://schemas.openxmlformats.org/officeDocument/2006/relationships/image" Target="media/image18.emf"/></Relationships>
</file>

<file path=word/_rels/footer4.xml.rels><?xml version="1.0" encoding="UTF-8" standalone="yes"?>
<Relationships xmlns="http://schemas.openxmlformats.org/package/2006/relationships"><Relationship Id="rId1" Type="http://schemas.openxmlformats.org/officeDocument/2006/relationships/image" Target="media/image28.emf"/></Relationships>
</file>

<file path=word/_rels/footer5.xml.rels><?xml version="1.0" encoding="UTF-8" standalone="yes"?>
<Relationships xmlns="http://schemas.openxmlformats.org/package/2006/relationships"><Relationship Id="rId1" Type="http://schemas.openxmlformats.org/officeDocument/2006/relationships/image" Target="media/image28.emf"/></Relationships>
</file>

<file path=word/_rels/header3.xml.rels><?xml version="1.0" encoding="UTF-8" standalone="yes"?>
<Relationships xmlns="http://schemas.openxmlformats.org/package/2006/relationships"><Relationship Id="rId1" Type="http://schemas.openxmlformats.org/officeDocument/2006/relationships/image" Target="media/image19.emf"/></Relationships>
</file>

<file path=word/_rels/numbering.xml.rels><?xml version="1.0" encoding="UTF-8" standalone="yes"?>
<Relationships xmlns="http://schemas.openxmlformats.org/package/2006/relationships"><Relationship Id="rId8" Type="http://schemas.openxmlformats.org/officeDocument/2006/relationships/image" Target="media/image8.jpeg"/><Relationship Id="rId13" Type="http://schemas.openxmlformats.org/officeDocument/2006/relationships/image" Target="media/image13.jpeg"/><Relationship Id="rId3" Type="http://schemas.openxmlformats.org/officeDocument/2006/relationships/image" Target="media/image3.jpeg"/><Relationship Id="rId7" Type="http://schemas.openxmlformats.org/officeDocument/2006/relationships/image" Target="media/image7.jpeg"/><Relationship Id="rId12" Type="http://schemas.openxmlformats.org/officeDocument/2006/relationships/image" Target="media/image12.jpeg"/><Relationship Id="rId2" Type="http://schemas.openxmlformats.org/officeDocument/2006/relationships/image" Target="media/image2.wmf"/><Relationship Id="rId1" Type="http://schemas.openxmlformats.org/officeDocument/2006/relationships/image" Target="media/image1.jpeg"/><Relationship Id="rId6" Type="http://schemas.openxmlformats.org/officeDocument/2006/relationships/image" Target="media/image6.jpeg"/><Relationship Id="rId11" Type="http://schemas.openxmlformats.org/officeDocument/2006/relationships/image" Target="media/image11.jpeg"/><Relationship Id="rId5" Type="http://schemas.openxmlformats.org/officeDocument/2006/relationships/image" Target="media/image5.jpeg"/><Relationship Id="rId10" Type="http://schemas.openxmlformats.org/officeDocument/2006/relationships/image" Target="media/image10.jpeg"/><Relationship Id="rId4" Type="http://schemas.openxmlformats.org/officeDocument/2006/relationships/image" Target="media/image4.jpeg"/><Relationship Id="rId9" Type="http://schemas.openxmlformats.org/officeDocument/2006/relationships/image" Target="media/image9.jpeg"/><Relationship Id="rId14" Type="http://schemas.openxmlformats.org/officeDocument/2006/relationships/image" Target="media/image1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cano\Downloads\Template_ApplicationNote_0614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8D9C7D-8867-4B70-9AEA-3D4E1347F5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Template_ApplicationNote_061412.dot</Template>
  <TotalTime>3</TotalTime>
  <Pages>8</Pages>
  <Words>1330</Words>
  <Characters>7582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Manager>Pedro Vargas</Manager>
  <Company>Atmel Corporation</Company>
  <LinksUpToDate>false</LinksUpToDate>
  <CharactersWithSpaces>8895</CharactersWithSpaces>
  <SharedDoc>false</SharedDoc>
  <HLinks>
    <vt:vector size="6" baseType="variant">
      <vt:variant>
        <vt:i4>4521984</vt:i4>
      </vt:variant>
      <vt:variant>
        <vt:i4>15</vt:i4>
      </vt:variant>
      <vt:variant>
        <vt:i4>0</vt:i4>
      </vt:variant>
      <vt:variant>
        <vt:i4>5</vt:i4>
      </vt:variant>
      <vt:variant>
        <vt:lpwstr>http://www.atmel.com/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daniel.cano</dc:creator>
  <cp:keywords/>
  <dc:description/>
  <cp:lastModifiedBy>Atmel</cp:lastModifiedBy>
  <cp:revision>2</cp:revision>
  <cp:lastPrinted>2017-06-08T12:06:00Z</cp:lastPrinted>
  <dcterms:created xsi:type="dcterms:W3CDTF">2017-06-15T07:35:00Z</dcterms:created>
  <dcterms:modified xsi:type="dcterms:W3CDTF">2017-06-15T07:35:00Z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
    <vt:lpwstr>doc43089</vt:lpwstr>
  </property>
</Properties>
</file>